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2114" w14:textId="652F6C8E" w:rsidR="00C6554A" w:rsidRPr="008B5277" w:rsidRDefault="00BC0940" w:rsidP="00C6554A">
      <w:pPr>
        <w:pStyle w:val="Photo"/>
      </w:pPr>
      <w:bookmarkStart w:id="0" w:name="_Toc321147149"/>
      <w:bookmarkStart w:id="1" w:name="_Toc318188227"/>
      <w:bookmarkStart w:id="2" w:name="_Toc318188327"/>
      <w:bookmarkStart w:id="3" w:name="_Toc318189312"/>
      <w:bookmarkStart w:id="4" w:name="_Toc321147011"/>
      <w:r w:rsidRPr="00BC0940">
        <w:rPr>
          <w:noProof/>
        </w:rPr>
        <w:drawing>
          <wp:inline distT="0" distB="0" distL="0" distR="0" wp14:anchorId="2377C19B" wp14:editId="755D8716">
            <wp:extent cx="4350599" cy="1790700"/>
            <wp:effectExtent l="0" t="0" r="0" b="0"/>
            <wp:docPr id="5" name="Picture 4" descr="A logo with a tree and text&#10;&#10;Description automatically generated">
              <a:extLst xmlns:a="http://schemas.openxmlformats.org/drawingml/2006/main">
                <a:ext uri="{FF2B5EF4-FFF2-40B4-BE49-F238E27FC236}">
                  <a16:creationId xmlns:a16="http://schemas.microsoft.com/office/drawing/2014/main" id="{F131FD5E-D506-FA7B-E115-99C928041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logo with a tree and text&#10;&#10;Description automatically generated">
                      <a:extLst>
                        <a:ext uri="{FF2B5EF4-FFF2-40B4-BE49-F238E27FC236}">
                          <a16:creationId xmlns:a16="http://schemas.microsoft.com/office/drawing/2014/main" id="{F131FD5E-D506-FA7B-E115-99C928041AAE}"/>
                        </a:ext>
                      </a:extLst>
                    </pic:cNvPr>
                    <pic:cNvPicPr>
                      <a:picLocks noChangeAspect="1"/>
                    </pic:cNvPicPr>
                  </pic:nvPicPr>
                  <pic:blipFill>
                    <a:blip r:embed="rId7"/>
                    <a:stretch>
                      <a:fillRect/>
                    </a:stretch>
                  </pic:blipFill>
                  <pic:spPr>
                    <a:xfrm>
                      <a:off x="0" y="0"/>
                      <a:ext cx="4360605" cy="1794819"/>
                    </a:xfrm>
                    <a:prstGeom prst="rect">
                      <a:avLst/>
                    </a:prstGeom>
                  </pic:spPr>
                </pic:pic>
              </a:graphicData>
            </a:graphic>
          </wp:inline>
        </w:drawing>
      </w:r>
      <w:r w:rsidRPr="00BC0940">
        <w:rPr>
          <w:noProof/>
        </w:rPr>
        <w:drawing>
          <wp:inline distT="0" distB="0" distL="0" distR="0" wp14:anchorId="4E84E84C" wp14:editId="35DF53EC">
            <wp:extent cx="4385310" cy="876256"/>
            <wp:effectExtent l="0" t="0" r="0" b="0"/>
            <wp:docPr id="6" name="Picture 5" descr="Text&#10;&#10;Description automatically generated">
              <a:extLst xmlns:a="http://schemas.openxmlformats.org/drawingml/2006/main">
                <a:ext uri="{FF2B5EF4-FFF2-40B4-BE49-F238E27FC236}">
                  <a16:creationId xmlns:a16="http://schemas.microsoft.com/office/drawing/2014/main" id="{159DBDB9-14BE-DF34-0383-66F601D3B6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159DBDB9-14BE-DF34-0383-66F601D3B6E6}"/>
                        </a:ext>
                      </a:extLst>
                    </pic:cNvPr>
                    <pic:cNvPicPr>
                      <a:picLocks noChangeAspect="1"/>
                    </pic:cNvPicPr>
                  </pic:nvPicPr>
                  <pic:blipFill>
                    <a:blip r:embed="rId8"/>
                    <a:stretch>
                      <a:fillRect/>
                    </a:stretch>
                  </pic:blipFill>
                  <pic:spPr>
                    <a:xfrm>
                      <a:off x="0" y="0"/>
                      <a:ext cx="4457114" cy="890604"/>
                    </a:xfrm>
                    <a:prstGeom prst="rect">
                      <a:avLst/>
                    </a:prstGeom>
                  </pic:spPr>
                </pic:pic>
              </a:graphicData>
            </a:graphic>
          </wp:inline>
        </w:drawing>
      </w:r>
    </w:p>
    <w:bookmarkEnd w:id="0"/>
    <w:bookmarkEnd w:id="1"/>
    <w:bookmarkEnd w:id="2"/>
    <w:bookmarkEnd w:id="3"/>
    <w:bookmarkEnd w:id="4"/>
    <w:p w14:paraId="1B5CB2E4" w14:textId="5A8E0BD2" w:rsidR="00C6554A" w:rsidRDefault="003D50D0" w:rsidP="00C6554A">
      <w:pPr>
        <w:pStyle w:val="Title"/>
      </w:pPr>
      <w:r>
        <w:t>Real Time Prescription Benefits</w:t>
      </w:r>
    </w:p>
    <w:p w14:paraId="4E479843" w14:textId="000A5239" w:rsidR="00C6554A" w:rsidRPr="00D5413C" w:rsidRDefault="003D50D0" w:rsidP="00C6554A">
      <w:pPr>
        <w:pStyle w:val="Subtitle"/>
      </w:pPr>
      <w:r>
        <w:t>RTPB</w:t>
      </w:r>
    </w:p>
    <w:p w14:paraId="2C654B23" w14:textId="513EE92C" w:rsidR="00E51487" w:rsidRDefault="003D50D0" w:rsidP="00925268">
      <w:pPr>
        <w:pStyle w:val="ContactInfo"/>
      </w:pPr>
      <w:r>
        <w:t>Tharun Joshi</w:t>
      </w:r>
      <w:r w:rsidR="00C6554A">
        <w:t xml:space="preserve"> | </w:t>
      </w:r>
      <w:r w:rsidR="00BC0940">
        <w:t>07/29/2024</w:t>
      </w:r>
    </w:p>
    <w:p w14:paraId="0CD8F973" w14:textId="77777777" w:rsidR="003D50D0" w:rsidRDefault="003D50D0"/>
    <w:p w14:paraId="668C7FD9" w14:textId="77777777" w:rsidR="003D50D0" w:rsidRDefault="003D50D0"/>
    <w:p w14:paraId="438B4766" w14:textId="77777777" w:rsidR="00925268" w:rsidRDefault="00925268" w:rsidP="003D50D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r>
      <w:r w:rsidR="003D50D0" w:rsidRPr="00925268">
        <w:rPr>
          <w:rFonts w:asciiTheme="majorHAnsi" w:eastAsiaTheme="majorEastAsia" w:hAnsiTheme="majorHAnsi" w:cstheme="majorBidi"/>
          <w:color w:val="007789" w:themeColor="accent1" w:themeShade="BF"/>
          <w:sz w:val="32"/>
        </w:rPr>
        <w:t xml:space="preserve">Project Title: Real-Time Prescription Benefits (RTPB) </w:t>
      </w:r>
    </w:p>
    <w:p w14:paraId="103E7401" w14:textId="5ECB97CC" w:rsidR="003D50D0" w:rsidRPr="00925268" w:rsidRDefault="003D50D0" w:rsidP="003D50D0">
      <w:pPr>
        <w:rPr>
          <w:rFonts w:asciiTheme="majorHAnsi" w:eastAsiaTheme="majorEastAsia" w:hAnsiTheme="majorHAnsi" w:cstheme="majorBidi"/>
          <w:color w:val="007789" w:themeColor="accent1" w:themeShade="BF"/>
          <w:sz w:val="32"/>
        </w:rPr>
      </w:pPr>
      <w:r w:rsidRPr="00925268">
        <w:rPr>
          <w:rFonts w:asciiTheme="majorHAnsi" w:eastAsiaTheme="majorEastAsia" w:hAnsiTheme="majorHAnsi" w:cstheme="majorBidi"/>
          <w:color w:val="007789" w:themeColor="accent1" w:themeShade="BF"/>
          <w:sz w:val="32"/>
        </w:rPr>
        <w:t>Data Migration and Processing</w:t>
      </w:r>
    </w:p>
    <w:p w14:paraId="46F4F11A" w14:textId="77777777" w:rsidR="003D50D0" w:rsidRPr="00925268" w:rsidRDefault="003D50D0" w:rsidP="003D50D0">
      <w:pPr>
        <w:rPr>
          <w:b/>
          <w:bCs/>
        </w:rPr>
      </w:pPr>
      <w:r w:rsidRPr="00925268">
        <w:rPr>
          <w:b/>
          <w:bCs/>
        </w:rPr>
        <w:t>Project Overview</w:t>
      </w:r>
    </w:p>
    <w:p w14:paraId="3DD248C3" w14:textId="77777777" w:rsidR="003D50D0" w:rsidRDefault="003D50D0" w:rsidP="003D50D0">
      <w:r>
        <w:t>The RTPB project aims to migrate and process Real-Time Prescription Benefits data from Apache Kafka to a data lake on S3 and subsequently to Databricks for analysis and reporting. The project focuses on two primary categories: Covered Alternatives (CA) and Price Quotes (PQ), each with Commercial (COMM) and Department of Defense (DOD) subsets. The goal is to establish a robust data pipeline, ensure data quality, and provide actionable insights through data visualization.</w:t>
      </w:r>
    </w:p>
    <w:p w14:paraId="473E4445" w14:textId="77777777" w:rsidR="003D50D0" w:rsidRDefault="003D50D0" w:rsidP="003D50D0"/>
    <w:p w14:paraId="69665790" w14:textId="77777777" w:rsidR="00925268" w:rsidRDefault="00925268" w:rsidP="003D50D0"/>
    <w:p w14:paraId="3ACDE654" w14:textId="75842402" w:rsidR="003D50D0" w:rsidRPr="00925268" w:rsidRDefault="003D50D0" w:rsidP="003D50D0">
      <w:pPr>
        <w:rPr>
          <w:b/>
          <w:bCs/>
        </w:rPr>
      </w:pPr>
      <w:r w:rsidRPr="00925268">
        <w:rPr>
          <w:b/>
          <w:bCs/>
        </w:rPr>
        <w:lastRenderedPageBreak/>
        <w:t>Problem Statement</w:t>
      </w:r>
    </w:p>
    <w:p w14:paraId="080A0780" w14:textId="77777777" w:rsidR="003D50D0" w:rsidRDefault="003D50D0" w:rsidP="003D50D0">
      <w:r>
        <w:t>Currently, RTPB data is siloed in Apache Kafka, making it challenging to analyze, report, and derive actionable insights. There is a need for a centralized data repository and efficient data processing capabilities to support business decisions and regulatory compliance.</w:t>
      </w:r>
    </w:p>
    <w:p w14:paraId="20E9E7FC" w14:textId="77777777" w:rsidR="003D50D0" w:rsidRPr="00925268" w:rsidRDefault="003D50D0" w:rsidP="003D50D0">
      <w:pPr>
        <w:rPr>
          <w:b/>
          <w:bCs/>
        </w:rPr>
      </w:pPr>
      <w:r w:rsidRPr="00925268">
        <w:rPr>
          <w:b/>
          <w:bCs/>
        </w:rPr>
        <w:t>Project Objectives</w:t>
      </w:r>
    </w:p>
    <w:p w14:paraId="4875841D" w14:textId="23697CC7" w:rsidR="003D50D0" w:rsidRDefault="003D50D0" w:rsidP="00925268">
      <w:pPr>
        <w:pStyle w:val="ListParagraph"/>
        <w:numPr>
          <w:ilvl w:val="0"/>
          <w:numId w:val="70"/>
        </w:numPr>
      </w:pPr>
      <w:r>
        <w:t>Migrate RTPB data from Apache Kafka to S3 and Databricks.</w:t>
      </w:r>
    </w:p>
    <w:p w14:paraId="5F5A3702" w14:textId="77777777" w:rsidR="003D50D0" w:rsidRDefault="003D50D0" w:rsidP="00925268">
      <w:pPr>
        <w:pStyle w:val="ListParagraph"/>
        <w:numPr>
          <w:ilvl w:val="0"/>
          <w:numId w:val="70"/>
        </w:numPr>
      </w:pPr>
      <w:r>
        <w:t>Establish a reliable and scalable data pipeline for continuous data ingestion and processing.</w:t>
      </w:r>
    </w:p>
    <w:p w14:paraId="22FD25D7" w14:textId="77777777" w:rsidR="003D50D0" w:rsidRDefault="003D50D0" w:rsidP="00925268">
      <w:pPr>
        <w:pStyle w:val="ListParagraph"/>
        <w:numPr>
          <w:ilvl w:val="0"/>
          <w:numId w:val="70"/>
        </w:numPr>
      </w:pPr>
      <w:r>
        <w:t>Ensure data quality through rigorous checks and validation.</w:t>
      </w:r>
    </w:p>
    <w:p w14:paraId="64A161F9" w14:textId="77777777" w:rsidR="003D50D0" w:rsidRDefault="003D50D0" w:rsidP="00925268">
      <w:pPr>
        <w:pStyle w:val="ListParagraph"/>
        <w:numPr>
          <w:ilvl w:val="0"/>
          <w:numId w:val="70"/>
        </w:numPr>
      </w:pPr>
      <w:r>
        <w:t>Develop a comprehensive data model in Databricks to support analysis and reporting.</w:t>
      </w:r>
    </w:p>
    <w:p w14:paraId="1E38887E" w14:textId="77777777" w:rsidR="003D50D0" w:rsidRDefault="003D50D0" w:rsidP="00925268">
      <w:pPr>
        <w:pStyle w:val="ListParagraph"/>
        <w:numPr>
          <w:ilvl w:val="0"/>
          <w:numId w:val="70"/>
        </w:numPr>
      </w:pPr>
      <w:r>
        <w:t>Create interactive dashboards for data visualization and consumption.</w:t>
      </w:r>
    </w:p>
    <w:p w14:paraId="79D906FD" w14:textId="3C528829" w:rsidR="003D50D0" w:rsidRPr="00925268" w:rsidRDefault="003D50D0" w:rsidP="003D50D0">
      <w:pPr>
        <w:rPr>
          <w:b/>
          <w:bCs/>
        </w:rPr>
      </w:pPr>
      <w:r w:rsidRPr="00925268">
        <w:rPr>
          <w:b/>
          <w:bCs/>
        </w:rPr>
        <w:t>Project Scope</w:t>
      </w:r>
    </w:p>
    <w:p w14:paraId="15EE011D" w14:textId="77777777" w:rsidR="003D50D0" w:rsidRDefault="003D50D0" w:rsidP="003D50D0">
      <w:r>
        <w:t>The project scope includes:</w:t>
      </w:r>
    </w:p>
    <w:p w14:paraId="25C4E836" w14:textId="77777777" w:rsidR="003D50D0" w:rsidRDefault="003D50D0" w:rsidP="00925268">
      <w:pPr>
        <w:pStyle w:val="ListParagraph"/>
        <w:numPr>
          <w:ilvl w:val="0"/>
          <w:numId w:val="71"/>
        </w:numPr>
      </w:pPr>
      <w:r>
        <w:t>Data ingestion from Apache Kafka to S3.</w:t>
      </w:r>
    </w:p>
    <w:p w14:paraId="0E0D2DEC" w14:textId="77777777" w:rsidR="003D50D0" w:rsidRDefault="003D50D0" w:rsidP="00925268">
      <w:pPr>
        <w:pStyle w:val="ListParagraph"/>
        <w:numPr>
          <w:ilvl w:val="0"/>
          <w:numId w:val="71"/>
        </w:numPr>
      </w:pPr>
      <w:r>
        <w:t>Data transformation and loading into Databricks.</w:t>
      </w:r>
    </w:p>
    <w:p w14:paraId="2AA76318" w14:textId="77777777" w:rsidR="003D50D0" w:rsidRDefault="003D50D0" w:rsidP="00925268">
      <w:pPr>
        <w:pStyle w:val="ListParagraph"/>
        <w:numPr>
          <w:ilvl w:val="0"/>
          <w:numId w:val="71"/>
        </w:numPr>
      </w:pPr>
      <w:r>
        <w:t>Data quality checks and validation.</w:t>
      </w:r>
    </w:p>
    <w:p w14:paraId="72915792" w14:textId="77777777" w:rsidR="003D50D0" w:rsidRDefault="003D50D0" w:rsidP="00925268">
      <w:pPr>
        <w:pStyle w:val="ListParagraph"/>
        <w:numPr>
          <w:ilvl w:val="0"/>
          <w:numId w:val="71"/>
        </w:numPr>
      </w:pPr>
      <w:r>
        <w:t>Development of Databricks tables and dashboards.</w:t>
      </w:r>
    </w:p>
    <w:p w14:paraId="4CD983A9" w14:textId="77777777" w:rsidR="003D50D0" w:rsidRDefault="003D50D0" w:rsidP="00925268">
      <w:pPr>
        <w:pStyle w:val="ListParagraph"/>
        <w:numPr>
          <w:ilvl w:val="0"/>
          <w:numId w:val="71"/>
        </w:numPr>
      </w:pPr>
      <w:r>
        <w:t>Implementation of a data pipeline using Apache Spark and Scala.</w:t>
      </w:r>
    </w:p>
    <w:p w14:paraId="4F9CBB8B" w14:textId="77777777" w:rsidR="003D50D0" w:rsidRDefault="003D50D0" w:rsidP="00925268">
      <w:pPr>
        <w:pStyle w:val="ListParagraph"/>
        <w:numPr>
          <w:ilvl w:val="0"/>
          <w:numId w:val="71"/>
        </w:numPr>
      </w:pPr>
      <w:r>
        <w:t>Infrastructure orchestration using Terraform.</w:t>
      </w:r>
    </w:p>
    <w:p w14:paraId="4AD39278" w14:textId="77777777" w:rsidR="003D50D0" w:rsidRDefault="003D50D0" w:rsidP="00925268">
      <w:pPr>
        <w:pStyle w:val="ListParagraph"/>
        <w:numPr>
          <w:ilvl w:val="0"/>
          <w:numId w:val="71"/>
        </w:numPr>
      </w:pPr>
      <w:r>
        <w:t>Deployment and execution of the data pipeline through Jenkins.</w:t>
      </w:r>
    </w:p>
    <w:p w14:paraId="31A6F0AB" w14:textId="77777777" w:rsidR="003D50D0" w:rsidRPr="00925268" w:rsidRDefault="003D50D0" w:rsidP="003D50D0">
      <w:pPr>
        <w:rPr>
          <w:b/>
          <w:bCs/>
        </w:rPr>
      </w:pPr>
      <w:r w:rsidRPr="00925268">
        <w:rPr>
          <w:b/>
          <w:bCs/>
        </w:rPr>
        <w:t>Project Methodology</w:t>
      </w:r>
    </w:p>
    <w:p w14:paraId="6C6B9940" w14:textId="77777777" w:rsidR="003D50D0" w:rsidRDefault="003D50D0" w:rsidP="003D50D0">
      <w:r>
        <w:t>The project will follow an Agile methodology with iterative development and continuous improvement. The project will be divided into sprints with regular reviews and adjustments.</w:t>
      </w:r>
    </w:p>
    <w:p w14:paraId="6789B902" w14:textId="1E6117F3" w:rsidR="003D50D0" w:rsidRDefault="003D50D0" w:rsidP="00925268">
      <w:pPr>
        <w:pStyle w:val="ListParagraph"/>
        <w:numPr>
          <w:ilvl w:val="0"/>
          <w:numId w:val="72"/>
        </w:numPr>
      </w:pPr>
      <w:r>
        <w:t>Project Timeline</w:t>
      </w:r>
    </w:p>
    <w:p w14:paraId="298B7558" w14:textId="77777777" w:rsidR="003D50D0" w:rsidRDefault="003D50D0" w:rsidP="00925268">
      <w:pPr>
        <w:pStyle w:val="ListParagraph"/>
        <w:numPr>
          <w:ilvl w:val="0"/>
          <w:numId w:val="72"/>
        </w:numPr>
      </w:pPr>
      <w:r>
        <w:t>Project Resources</w:t>
      </w:r>
    </w:p>
    <w:p w14:paraId="66216EDC" w14:textId="77777777" w:rsidR="003D50D0" w:rsidRDefault="003D50D0" w:rsidP="00925268">
      <w:pPr>
        <w:pStyle w:val="ListParagraph"/>
        <w:numPr>
          <w:ilvl w:val="0"/>
          <w:numId w:val="72"/>
        </w:numPr>
      </w:pPr>
      <w:r>
        <w:t>Data engineers</w:t>
      </w:r>
    </w:p>
    <w:p w14:paraId="2BA6C91C" w14:textId="77777777" w:rsidR="003D50D0" w:rsidRDefault="003D50D0" w:rsidP="00925268">
      <w:pPr>
        <w:pStyle w:val="ListParagraph"/>
        <w:numPr>
          <w:ilvl w:val="0"/>
          <w:numId w:val="72"/>
        </w:numPr>
      </w:pPr>
      <w:r>
        <w:t>Cloud engineers</w:t>
      </w:r>
    </w:p>
    <w:p w14:paraId="387E132F" w14:textId="77777777" w:rsidR="003D50D0" w:rsidRDefault="003D50D0" w:rsidP="00925268">
      <w:pPr>
        <w:pStyle w:val="ListParagraph"/>
        <w:numPr>
          <w:ilvl w:val="0"/>
          <w:numId w:val="72"/>
        </w:numPr>
      </w:pPr>
      <w:r>
        <w:t>Data analysts</w:t>
      </w:r>
    </w:p>
    <w:p w14:paraId="57B2CE03" w14:textId="77777777" w:rsidR="003D50D0" w:rsidRDefault="003D50D0" w:rsidP="00925268">
      <w:pPr>
        <w:pStyle w:val="ListParagraph"/>
        <w:numPr>
          <w:ilvl w:val="0"/>
          <w:numId w:val="72"/>
        </w:numPr>
      </w:pPr>
      <w:r>
        <w:t>Project manager</w:t>
      </w:r>
    </w:p>
    <w:p w14:paraId="01961E10" w14:textId="77777777" w:rsidR="003D50D0" w:rsidRDefault="003D50D0" w:rsidP="00925268">
      <w:pPr>
        <w:pStyle w:val="ListParagraph"/>
        <w:numPr>
          <w:ilvl w:val="0"/>
          <w:numId w:val="72"/>
        </w:numPr>
      </w:pPr>
      <w:r>
        <w:t>Apache Kafka, S3, Databricks, Apache Spark, IntelliJ IDEA, Git, Jenkins</w:t>
      </w:r>
    </w:p>
    <w:p w14:paraId="770BFE89" w14:textId="77777777" w:rsidR="003D50D0" w:rsidRDefault="003D50D0" w:rsidP="00925268">
      <w:pPr>
        <w:pStyle w:val="ListParagraph"/>
        <w:numPr>
          <w:ilvl w:val="0"/>
          <w:numId w:val="72"/>
        </w:numPr>
      </w:pPr>
      <w:r>
        <w:t>Cloud infrastructure resources</w:t>
      </w:r>
    </w:p>
    <w:p w14:paraId="2230CCDA" w14:textId="77777777" w:rsidR="003D50D0" w:rsidRDefault="003D50D0" w:rsidP="00925268">
      <w:pPr>
        <w:pStyle w:val="ListParagraph"/>
        <w:numPr>
          <w:ilvl w:val="0"/>
          <w:numId w:val="72"/>
        </w:numPr>
      </w:pPr>
      <w:r>
        <w:t>Project Evaluation</w:t>
      </w:r>
    </w:p>
    <w:p w14:paraId="452F889C" w14:textId="77777777" w:rsidR="003D50D0" w:rsidRDefault="003D50D0" w:rsidP="003D50D0">
      <w:r>
        <w:lastRenderedPageBreak/>
        <w:t>Project success will be measured by:</w:t>
      </w:r>
    </w:p>
    <w:p w14:paraId="3729C996" w14:textId="77777777" w:rsidR="003D50D0" w:rsidRDefault="003D50D0" w:rsidP="00925268">
      <w:pPr>
        <w:pStyle w:val="ListParagraph"/>
        <w:numPr>
          <w:ilvl w:val="0"/>
          <w:numId w:val="73"/>
        </w:numPr>
      </w:pPr>
      <w:r>
        <w:t>Successful data migration and ingestion</w:t>
      </w:r>
    </w:p>
    <w:p w14:paraId="592746AC" w14:textId="77777777" w:rsidR="003D50D0" w:rsidRDefault="003D50D0" w:rsidP="00925268">
      <w:pPr>
        <w:pStyle w:val="ListParagraph"/>
        <w:numPr>
          <w:ilvl w:val="0"/>
          <w:numId w:val="73"/>
        </w:numPr>
      </w:pPr>
      <w:r>
        <w:t>Data quality metrics (accuracy, completeness, consistency)</w:t>
      </w:r>
    </w:p>
    <w:p w14:paraId="52CF23C1" w14:textId="77777777" w:rsidR="003D50D0" w:rsidRDefault="003D50D0" w:rsidP="00925268">
      <w:pPr>
        <w:pStyle w:val="ListParagraph"/>
        <w:numPr>
          <w:ilvl w:val="0"/>
          <w:numId w:val="73"/>
        </w:numPr>
      </w:pPr>
      <w:r>
        <w:t>Dashboard utilization and user feedback</w:t>
      </w:r>
    </w:p>
    <w:p w14:paraId="6F9B72D6" w14:textId="77777777" w:rsidR="003D50D0" w:rsidRDefault="003D50D0" w:rsidP="00925268">
      <w:pPr>
        <w:pStyle w:val="ListParagraph"/>
        <w:numPr>
          <w:ilvl w:val="0"/>
          <w:numId w:val="73"/>
        </w:numPr>
      </w:pPr>
      <w:r>
        <w:t>Adherence to project timelines and budget</w:t>
      </w:r>
    </w:p>
    <w:p w14:paraId="39915FC6" w14:textId="77777777" w:rsidR="003D50D0" w:rsidRDefault="003D50D0" w:rsidP="00925268">
      <w:pPr>
        <w:pStyle w:val="ListParagraph"/>
        <w:numPr>
          <w:ilvl w:val="0"/>
          <w:numId w:val="73"/>
        </w:numPr>
      </w:pPr>
      <w:r>
        <w:t>Risk Assessment</w:t>
      </w:r>
    </w:p>
    <w:p w14:paraId="1913F54A" w14:textId="77777777" w:rsidR="003D50D0" w:rsidRDefault="003D50D0" w:rsidP="00925268">
      <w:pPr>
        <w:pStyle w:val="ListParagraph"/>
        <w:numPr>
          <w:ilvl w:val="0"/>
          <w:numId w:val="73"/>
        </w:numPr>
      </w:pPr>
      <w:r>
        <w:t>Data quality issues</w:t>
      </w:r>
    </w:p>
    <w:p w14:paraId="2DB5E0DD" w14:textId="77777777" w:rsidR="003D50D0" w:rsidRDefault="003D50D0" w:rsidP="00925268">
      <w:pPr>
        <w:pStyle w:val="ListParagraph"/>
        <w:numPr>
          <w:ilvl w:val="0"/>
          <w:numId w:val="73"/>
        </w:numPr>
      </w:pPr>
      <w:r>
        <w:t>Data loss or corruption</w:t>
      </w:r>
    </w:p>
    <w:p w14:paraId="358054FA" w14:textId="77777777" w:rsidR="003D50D0" w:rsidRDefault="003D50D0" w:rsidP="00925268">
      <w:pPr>
        <w:pStyle w:val="ListParagraph"/>
        <w:numPr>
          <w:ilvl w:val="0"/>
          <w:numId w:val="73"/>
        </w:numPr>
      </w:pPr>
      <w:r>
        <w:t>System performance issues</w:t>
      </w:r>
    </w:p>
    <w:p w14:paraId="1748DABB" w14:textId="77777777" w:rsidR="003D50D0" w:rsidRDefault="003D50D0" w:rsidP="00925268">
      <w:pPr>
        <w:pStyle w:val="ListParagraph"/>
        <w:numPr>
          <w:ilvl w:val="0"/>
          <w:numId w:val="73"/>
        </w:numPr>
      </w:pPr>
      <w:r>
        <w:t>Resource constraints</w:t>
      </w:r>
    </w:p>
    <w:p w14:paraId="60FBFE97" w14:textId="77777777" w:rsidR="003D50D0" w:rsidRDefault="003D50D0" w:rsidP="00925268">
      <w:pPr>
        <w:pStyle w:val="ListParagraph"/>
        <w:numPr>
          <w:ilvl w:val="0"/>
          <w:numId w:val="73"/>
        </w:numPr>
      </w:pPr>
      <w:r>
        <w:t>Regulatory compliance challenges</w:t>
      </w:r>
    </w:p>
    <w:p w14:paraId="3E62CBB6" w14:textId="77777777" w:rsidR="003D50D0" w:rsidRDefault="003D50D0" w:rsidP="00925268">
      <w:pPr>
        <w:pStyle w:val="ListParagraph"/>
        <w:numPr>
          <w:ilvl w:val="0"/>
          <w:numId w:val="73"/>
        </w:numPr>
      </w:pPr>
      <w:r>
        <w:t>Communication Plan</w:t>
      </w:r>
    </w:p>
    <w:p w14:paraId="6F2DCB53" w14:textId="77777777" w:rsidR="003D50D0" w:rsidRDefault="003D50D0" w:rsidP="00925268">
      <w:pPr>
        <w:pStyle w:val="ListParagraph"/>
        <w:numPr>
          <w:ilvl w:val="0"/>
          <w:numId w:val="73"/>
        </w:numPr>
      </w:pPr>
      <w:r>
        <w:t>Regular project status updates will be provided to stakeholders through email, project management tools, and team meetings. A dedicated communication channel will be established for project-related discussions and inquiries.</w:t>
      </w:r>
    </w:p>
    <w:p w14:paraId="4ADE108F" w14:textId="77777777" w:rsidR="003D50D0" w:rsidRDefault="003D50D0" w:rsidP="003D50D0"/>
    <w:p w14:paraId="26CE4F83" w14:textId="0E9DD910" w:rsidR="003D50D0" w:rsidRPr="003D50D0" w:rsidRDefault="003D50D0" w:rsidP="003D50D0">
      <w:pPr>
        <w:rPr>
          <w:rFonts w:asciiTheme="majorHAnsi" w:eastAsiaTheme="majorEastAsia" w:hAnsiTheme="majorHAnsi" w:cstheme="majorBidi"/>
          <w:color w:val="007789" w:themeColor="accent1" w:themeShade="BF"/>
          <w:sz w:val="32"/>
        </w:rPr>
      </w:pPr>
      <w:r w:rsidRPr="003D50D0">
        <w:rPr>
          <w:rFonts w:asciiTheme="majorHAnsi" w:eastAsiaTheme="majorEastAsia" w:hAnsiTheme="majorHAnsi" w:cstheme="majorBidi"/>
          <w:color w:val="007789" w:themeColor="accent1" w:themeShade="BF"/>
          <w:sz w:val="32"/>
        </w:rPr>
        <w:t xml:space="preserve">Data Collection &amp; Ingestion </w:t>
      </w:r>
    </w:p>
    <w:p w14:paraId="53CD1780" w14:textId="77777777" w:rsidR="003D50D0" w:rsidRPr="003D50D0" w:rsidRDefault="003D50D0" w:rsidP="003D50D0">
      <w:pPr>
        <w:rPr>
          <w:b/>
          <w:bCs/>
        </w:rPr>
      </w:pPr>
      <w:r w:rsidRPr="003D50D0">
        <w:rPr>
          <w:b/>
          <w:bCs/>
        </w:rPr>
        <w:t>Planning and Design</w:t>
      </w:r>
    </w:p>
    <w:p w14:paraId="7E0B6B34" w14:textId="77777777" w:rsidR="003D50D0" w:rsidRPr="003D50D0" w:rsidRDefault="003D50D0" w:rsidP="003D50D0">
      <w:pPr>
        <w:rPr>
          <w:b/>
          <w:bCs/>
        </w:rPr>
      </w:pPr>
      <w:r w:rsidRPr="003D50D0">
        <w:rPr>
          <w:b/>
          <w:bCs/>
        </w:rPr>
        <w:t>Define Data Requirements</w:t>
      </w:r>
    </w:p>
    <w:p w14:paraId="40E735C7" w14:textId="77777777" w:rsidR="003D50D0" w:rsidRPr="003D50D0" w:rsidRDefault="003D50D0" w:rsidP="009B1931">
      <w:pPr>
        <w:pStyle w:val="ListParagraph"/>
        <w:numPr>
          <w:ilvl w:val="0"/>
          <w:numId w:val="75"/>
        </w:numPr>
      </w:pPr>
      <w:r w:rsidRPr="009B1931">
        <w:rPr>
          <w:b/>
          <w:bCs/>
        </w:rPr>
        <w:t>Prescription details:</w:t>
      </w:r>
      <w:r w:rsidRPr="003D50D0">
        <w:t xml:space="preserve"> Drug name, dosage, quantity, prescription number, etc.</w:t>
      </w:r>
    </w:p>
    <w:p w14:paraId="0106E977" w14:textId="77777777" w:rsidR="003D50D0" w:rsidRPr="003D50D0" w:rsidRDefault="003D50D0" w:rsidP="009B1931">
      <w:pPr>
        <w:pStyle w:val="ListParagraph"/>
        <w:numPr>
          <w:ilvl w:val="0"/>
          <w:numId w:val="75"/>
        </w:numPr>
      </w:pPr>
      <w:r w:rsidRPr="009B1931">
        <w:rPr>
          <w:b/>
          <w:bCs/>
        </w:rPr>
        <w:t>Benefit details:</w:t>
      </w:r>
      <w:r w:rsidRPr="003D50D0">
        <w:t xml:space="preserve"> Coverage status, co-pay, deductible, etc.</w:t>
      </w:r>
    </w:p>
    <w:p w14:paraId="0137295D" w14:textId="77777777" w:rsidR="003D50D0" w:rsidRPr="003D50D0" w:rsidRDefault="003D50D0" w:rsidP="009B1931">
      <w:pPr>
        <w:pStyle w:val="ListParagraph"/>
        <w:numPr>
          <w:ilvl w:val="0"/>
          <w:numId w:val="75"/>
        </w:numPr>
      </w:pPr>
      <w:r w:rsidRPr="009B1931">
        <w:rPr>
          <w:b/>
          <w:bCs/>
        </w:rPr>
        <w:t>Customer information:</w:t>
      </w:r>
      <w:r w:rsidRPr="003D50D0">
        <w:t xml:space="preserve"> Member ID, group ID, plan type (Commercial or DOD).</w:t>
      </w:r>
    </w:p>
    <w:p w14:paraId="3C3A91EE" w14:textId="77777777" w:rsidR="003D50D0" w:rsidRPr="003D50D0" w:rsidRDefault="003D50D0" w:rsidP="009B1931">
      <w:pPr>
        <w:pStyle w:val="ListParagraph"/>
        <w:numPr>
          <w:ilvl w:val="0"/>
          <w:numId w:val="75"/>
        </w:numPr>
      </w:pPr>
      <w:r w:rsidRPr="009B1931">
        <w:rPr>
          <w:b/>
          <w:bCs/>
        </w:rPr>
        <w:t>Metadata:</w:t>
      </w:r>
      <w:r w:rsidRPr="003D50D0">
        <w:t xml:space="preserve"> Kafka key, timestamp, partition, offset, load timestamp, consumer ID, app trace ID, DOD flag.</w:t>
      </w:r>
    </w:p>
    <w:p w14:paraId="2DFD1ED4" w14:textId="566F8B6C" w:rsidR="003D50D0" w:rsidRPr="003D50D0" w:rsidRDefault="003D50D0" w:rsidP="009B1931">
      <w:pPr>
        <w:pStyle w:val="ListParagraph"/>
        <w:numPr>
          <w:ilvl w:val="0"/>
          <w:numId w:val="75"/>
        </w:numPr>
      </w:pPr>
      <w:r w:rsidRPr="003D50D0">
        <w:t>Understanding the specific data fields required for downstream analysis and reporting will be crucial for efficient data ingestion.</w:t>
      </w:r>
      <w:r w:rsidR="00925268">
        <w:t xml:space="preserve"> (</w:t>
      </w:r>
      <w:r w:rsidR="00925268" w:rsidRPr="008E5E63">
        <w:rPr>
          <w:b/>
          <w:bCs/>
        </w:rPr>
        <w:t>DOD_Flag Y or N</w:t>
      </w:r>
      <w:r w:rsidR="00925268">
        <w:t>)</w:t>
      </w:r>
    </w:p>
    <w:p w14:paraId="6294818E" w14:textId="77777777" w:rsidR="003D50D0" w:rsidRPr="003D50D0" w:rsidRDefault="003D50D0" w:rsidP="003D50D0">
      <w:pPr>
        <w:rPr>
          <w:b/>
          <w:bCs/>
        </w:rPr>
      </w:pPr>
      <w:r w:rsidRPr="003D50D0">
        <w:rPr>
          <w:b/>
          <w:bCs/>
        </w:rPr>
        <w:t>Choose the Right Ingestion Method</w:t>
      </w:r>
    </w:p>
    <w:p w14:paraId="763B1CEB" w14:textId="10449AF6" w:rsidR="003D50D0" w:rsidRPr="003D50D0" w:rsidRDefault="003D50D0" w:rsidP="009B1931">
      <w:pPr>
        <w:pStyle w:val="ListParagraph"/>
        <w:numPr>
          <w:ilvl w:val="0"/>
          <w:numId w:val="76"/>
        </w:numPr>
      </w:pPr>
      <w:r w:rsidRPr="003D50D0">
        <w:t>Apache Kafka, as the data source, already provides a real-time stream of data. Therefore, the focus will be on consuming data from Kafka topics and loading it into the target systems.</w:t>
      </w:r>
    </w:p>
    <w:p w14:paraId="6D7403E4" w14:textId="77777777" w:rsidR="00306C08" w:rsidRDefault="00306C08" w:rsidP="003D50D0">
      <w:pPr>
        <w:rPr>
          <w:b/>
          <w:bCs/>
        </w:rPr>
      </w:pPr>
    </w:p>
    <w:p w14:paraId="4B1A2A1B" w14:textId="77777777" w:rsidR="00306C08" w:rsidRDefault="00306C08" w:rsidP="003D50D0">
      <w:pPr>
        <w:rPr>
          <w:b/>
          <w:bCs/>
        </w:rPr>
      </w:pPr>
    </w:p>
    <w:p w14:paraId="1257EB85" w14:textId="77777777" w:rsidR="00306C08" w:rsidRDefault="00306C08" w:rsidP="003D50D0">
      <w:pPr>
        <w:rPr>
          <w:b/>
          <w:bCs/>
        </w:rPr>
      </w:pPr>
    </w:p>
    <w:p w14:paraId="54D158A2" w14:textId="45CE31C3" w:rsidR="003D50D0" w:rsidRPr="003D50D0" w:rsidRDefault="003D50D0" w:rsidP="003D50D0">
      <w:pPr>
        <w:rPr>
          <w:b/>
          <w:bCs/>
        </w:rPr>
      </w:pPr>
      <w:r w:rsidRPr="003D50D0">
        <w:rPr>
          <w:b/>
          <w:bCs/>
        </w:rPr>
        <w:lastRenderedPageBreak/>
        <w:t>Data Acquisition and Transformation</w:t>
      </w:r>
    </w:p>
    <w:p w14:paraId="7E422307" w14:textId="77777777" w:rsidR="003D50D0" w:rsidRPr="003D50D0" w:rsidRDefault="003D50D0" w:rsidP="003D50D0">
      <w:pPr>
        <w:rPr>
          <w:b/>
          <w:bCs/>
        </w:rPr>
      </w:pPr>
      <w:r w:rsidRPr="003D50D0">
        <w:rPr>
          <w:b/>
          <w:bCs/>
        </w:rPr>
        <w:t>Automate Data Pipelines</w:t>
      </w:r>
    </w:p>
    <w:p w14:paraId="4A46BE20" w14:textId="77777777" w:rsidR="003D50D0" w:rsidRPr="003D50D0" w:rsidRDefault="003D50D0" w:rsidP="009B1931">
      <w:pPr>
        <w:pStyle w:val="ListParagraph"/>
        <w:numPr>
          <w:ilvl w:val="0"/>
          <w:numId w:val="76"/>
        </w:numPr>
      </w:pPr>
      <w:r w:rsidRPr="003D50D0">
        <w:t>A robust data pipeline will be constructed using Apache Spark to efficiently consume data from Kafka topics. The pipeline will be designed to handle different data formats and structures within the Kafka messages.</w:t>
      </w:r>
    </w:p>
    <w:p w14:paraId="16F8B1C3" w14:textId="77777777" w:rsidR="003D50D0" w:rsidRPr="003D50D0" w:rsidRDefault="003D50D0" w:rsidP="003D50D0">
      <w:pPr>
        <w:rPr>
          <w:b/>
          <w:bCs/>
        </w:rPr>
      </w:pPr>
      <w:r w:rsidRPr="003D50D0">
        <w:rPr>
          <w:b/>
          <w:bCs/>
        </w:rPr>
        <w:t>Implement Error Handling and Retries</w:t>
      </w:r>
    </w:p>
    <w:p w14:paraId="5DC83B0A" w14:textId="77777777" w:rsidR="003D50D0" w:rsidRPr="003D50D0" w:rsidRDefault="003D50D0" w:rsidP="009B1931">
      <w:pPr>
        <w:pStyle w:val="ListParagraph"/>
        <w:numPr>
          <w:ilvl w:val="0"/>
          <w:numId w:val="76"/>
        </w:numPr>
      </w:pPr>
      <w:r w:rsidRPr="003D50D0">
        <w:t>The data pipeline should incorporate error handling mechanisms to gracefully handle exceptions, such as data parsing errors or network issues. Retry logic can be implemented to ensure data is processed successfully even in case of temporary failures.</w:t>
      </w:r>
    </w:p>
    <w:p w14:paraId="658DC71F" w14:textId="77777777" w:rsidR="003D50D0" w:rsidRPr="003D50D0" w:rsidRDefault="003D50D0" w:rsidP="003D50D0">
      <w:pPr>
        <w:rPr>
          <w:b/>
          <w:bCs/>
        </w:rPr>
      </w:pPr>
      <w:r w:rsidRPr="003D50D0">
        <w:rPr>
          <w:b/>
          <w:bCs/>
        </w:rPr>
        <w:t>Cleanse and Validate Data</w:t>
      </w:r>
    </w:p>
    <w:p w14:paraId="0B1CDDF6" w14:textId="77777777" w:rsidR="003D50D0" w:rsidRPr="003D50D0" w:rsidRDefault="003D50D0" w:rsidP="009B1931">
      <w:pPr>
        <w:pStyle w:val="ListParagraph"/>
        <w:numPr>
          <w:ilvl w:val="0"/>
          <w:numId w:val="76"/>
        </w:numPr>
      </w:pPr>
      <w:r w:rsidRPr="003D50D0">
        <w:t>Data cleansing and validation are essential to ensure data quality. This involves:</w:t>
      </w:r>
    </w:p>
    <w:p w14:paraId="6D7BD6D8" w14:textId="77777777" w:rsidR="003D50D0" w:rsidRPr="003D50D0" w:rsidRDefault="003D50D0" w:rsidP="009B1931">
      <w:pPr>
        <w:pStyle w:val="ListParagraph"/>
        <w:numPr>
          <w:ilvl w:val="0"/>
          <w:numId w:val="76"/>
        </w:numPr>
      </w:pPr>
      <w:r w:rsidRPr="009B1931">
        <w:rPr>
          <w:b/>
          <w:bCs/>
        </w:rPr>
        <w:t>Data profiling:</w:t>
      </w:r>
      <w:r w:rsidRPr="003D50D0">
        <w:t xml:space="preserve"> Understanding the data characteristics, including data types, missing values, and outliers.</w:t>
      </w:r>
    </w:p>
    <w:p w14:paraId="42EE0A50" w14:textId="77777777" w:rsidR="003D50D0" w:rsidRPr="003D50D0" w:rsidRDefault="003D50D0" w:rsidP="009B1931">
      <w:pPr>
        <w:pStyle w:val="ListParagraph"/>
        <w:numPr>
          <w:ilvl w:val="0"/>
          <w:numId w:val="76"/>
        </w:numPr>
      </w:pPr>
      <w:r w:rsidRPr="009B1931">
        <w:rPr>
          <w:b/>
          <w:bCs/>
        </w:rPr>
        <w:t>Data cleaning:</w:t>
      </w:r>
      <w:r w:rsidRPr="003D50D0">
        <w:t xml:space="preserve"> Handling missing values, inconsistencies, and outliers.</w:t>
      </w:r>
    </w:p>
    <w:p w14:paraId="410E83FE" w14:textId="77777777" w:rsidR="003D50D0" w:rsidRPr="003D50D0" w:rsidRDefault="003D50D0" w:rsidP="009B1931">
      <w:pPr>
        <w:pStyle w:val="ListParagraph"/>
        <w:numPr>
          <w:ilvl w:val="0"/>
          <w:numId w:val="76"/>
        </w:numPr>
      </w:pPr>
      <w:r w:rsidRPr="009B1931">
        <w:rPr>
          <w:b/>
          <w:bCs/>
        </w:rPr>
        <w:t>Data validation:</w:t>
      </w:r>
      <w:r w:rsidRPr="003D50D0">
        <w:t xml:space="preserve"> Implementing checks for data integrity, consistency, and compliance with business rules.</w:t>
      </w:r>
    </w:p>
    <w:p w14:paraId="64EA7473" w14:textId="77777777" w:rsidR="003D50D0" w:rsidRPr="003D50D0" w:rsidRDefault="003D50D0" w:rsidP="003D50D0">
      <w:pPr>
        <w:rPr>
          <w:b/>
          <w:bCs/>
        </w:rPr>
      </w:pPr>
      <w:r w:rsidRPr="003D50D0">
        <w:rPr>
          <w:b/>
          <w:bCs/>
        </w:rPr>
        <w:t>Security and Reliability</w:t>
      </w:r>
    </w:p>
    <w:p w14:paraId="11823D11" w14:textId="77777777" w:rsidR="003D50D0" w:rsidRPr="003D50D0" w:rsidRDefault="003D50D0" w:rsidP="003D50D0">
      <w:pPr>
        <w:rPr>
          <w:b/>
          <w:bCs/>
        </w:rPr>
      </w:pPr>
      <w:r w:rsidRPr="003D50D0">
        <w:rPr>
          <w:b/>
          <w:bCs/>
        </w:rPr>
        <w:t>Secure Data Storage</w:t>
      </w:r>
    </w:p>
    <w:p w14:paraId="4C6D6E1F" w14:textId="77777777" w:rsidR="003D50D0" w:rsidRPr="003D50D0" w:rsidRDefault="003D50D0" w:rsidP="009B1931">
      <w:pPr>
        <w:pStyle w:val="ListParagraph"/>
        <w:numPr>
          <w:ilvl w:val="0"/>
          <w:numId w:val="78"/>
        </w:numPr>
      </w:pPr>
      <w:r w:rsidRPr="003D50D0">
        <w:t>Given the sensitive nature of the data, especially DOD data, robust security measures must be in place:</w:t>
      </w:r>
    </w:p>
    <w:p w14:paraId="1D2676E7" w14:textId="77777777" w:rsidR="003D50D0" w:rsidRPr="003D50D0" w:rsidRDefault="003D50D0" w:rsidP="009B1931">
      <w:pPr>
        <w:pStyle w:val="ListParagraph"/>
        <w:numPr>
          <w:ilvl w:val="0"/>
          <w:numId w:val="78"/>
        </w:numPr>
      </w:pPr>
      <w:r w:rsidRPr="009B1931">
        <w:rPr>
          <w:b/>
          <w:bCs/>
        </w:rPr>
        <w:t>Encryption:</w:t>
      </w:r>
      <w:r w:rsidRPr="003D50D0">
        <w:t xml:space="preserve"> Data should be encrypted both at rest and in transit.</w:t>
      </w:r>
    </w:p>
    <w:p w14:paraId="67AC3503" w14:textId="77777777" w:rsidR="003D50D0" w:rsidRPr="003D50D0" w:rsidRDefault="003D50D0" w:rsidP="009B1931">
      <w:pPr>
        <w:pStyle w:val="ListParagraph"/>
        <w:numPr>
          <w:ilvl w:val="0"/>
          <w:numId w:val="78"/>
        </w:numPr>
      </w:pPr>
      <w:r w:rsidRPr="009B1931">
        <w:rPr>
          <w:b/>
          <w:bCs/>
        </w:rPr>
        <w:t>Access controls:</w:t>
      </w:r>
      <w:r w:rsidRPr="003D50D0">
        <w:t xml:space="preserve"> Implement strict access controls to limit data access to authorized personnel.</w:t>
      </w:r>
    </w:p>
    <w:p w14:paraId="547A9DAA" w14:textId="7721526A" w:rsidR="003D50D0" w:rsidRPr="003D50D0" w:rsidRDefault="003D50D0" w:rsidP="009B1931">
      <w:pPr>
        <w:pStyle w:val="ListParagraph"/>
        <w:numPr>
          <w:ilvl w:val="0"/>
          <w:numId w:val="78"/>
        </w:numPr>
      </w:pPr>
      <w:r w:rsidRPr="009B1931">
        <w:rPr>
          <w:b/>
          <w:bCs/>
        </w:rPr>
        <w:t>Data masking:</w:t>
      </w:r>
      <w:r w:rsidRPr="003D50D0">
        <w:t xml:space="preserve"> Sensitive data elements (e.g., member ID, </w:t>
      </w:r>
      <w:r w:rsidR="00925268">
        <w:t>drug ID, prescription ID</w:t>
      </w:r>
      <w:r w:rsidRPr="003D50D0">
        <w:t>) can be masked for non-production environments.</w:t>
      </w:r>
    </w:p>
    <w:p w14:paraId="7EFF59F9" w14:textId="77777777" w:rsidR="003D50D0" w:rsidRPr="003D50D0" w:rsidRDefault="003D50D0" w:rsidP="003D50D0">
      <w:pPr>
        <w:rPr>
          <w:b/>
          <w:bCs/>
        </w:rPr>
      </w:pPr>
      <w:r w:rsidRPr="003D50D0">
        <w:rPr>
          <w:b/>
          <w:bCs/>
        </w:rPr>
        <w:t>Maintain Data Lineage</w:t>
      </w:r>
    </w:p>
    <w:p w14:paraId="252B8FC8" w14:textId="77777777" w:rsidR="003D50D0" w:rsidRPr="003D50D0" w:rsidRDefault="003D50D0" w:rsidP="009B1931">
      <w:pPr>
        <w:pStyle w:val="ListParagraph"/>
        <w:numPr>
          <w:ilvl w:val="0"/>
          <w:numId w:val="79"/>
        </w:numPr>
      </w:pPr>
      <w:r w:rsidRPr="003D50D0">
        <w:t>Tracking data lineage is crucial for understanding data transformations and identifying data quality issues. Metadata about data sources, transformations, and destinations should be captured and stored.</w:t>
      </w:r>
    </w:p>
    <w:p w14:paraId="34BDD2F2" w14:textId="77777777" w:rsidR="009B1931" w:rsidRDefault="009B1931" w:rsidP="003D50D0">
      <w:pPr>
        <w:rPr>
          <w:b/>
          <w:bCs/>
        </w:rPr>
      </w:pPr>
    </w:p>
    <w:p w14:paraId="00075870" w14:textId="77777777" w:rsidR="009B1931" w:rsidRDefault="009B1931" w:rsidP="003D50D0">
      <w:pPr>
        <w:rPr>
          <w:b/>
          <w:bCs/>
        </w:rPr>
      </w:pPr>
    </w:p>
    <w:p w14:paraId="1337BBE8" w14:textId="51F31373" w:rsidR="003D50D0" w:rsidRPr="003D50D0" w:rsidRDefault="003D50D0" w:rsidP="003D50D0">
      <w:pPr>
        <w:rPr>
          <w:b/>
          <w:bCs/>
        </w:rPr>
      </w:pPr>
      <w:r w:rsidRPr="003D50D0">
        <w:rPr>
          <w:b/>
          <w:bCs/>
        </w:rPr>
        <w:lastRenderedPageBreak/>
        <w:t>Monitor and Alert for Issues</w:t>
      </w:r>
    </w:p>
    <w:p w14:paraId="5C307B5C" w14:textId="77777777" w:rsidR="003D50D0" w:rsidRPr="003D50D0" w:rsidRDefault="003D50D0" w:rsidP="009B1931">
      <w:pPr>
        <w:pStyle w:val="ListParagraph"/>
        <w:numPr>
          <w:ilvl w:val="0"/>
          <w:numId w:val="79"/>
        </w:numPr>
      </w:pPr>
      <w:r w:rsidRPr="003D50D0">
        <w:t>Continuous monitoring of the data pipeline is essential to identify and address issues promptly:</w:t>
      </w:r>
    </w:p>
    <w:p w14:paraId="4AF96E95" w14:textId="77777777" w:rsidR="003D50D0" w:rsidRPr="003D50D0" w:rsidRDefault="003D50D0" w:rsidP="009B1931">
      <w:pPr>
        <w:pStyle w:val="ListParagraph"/>
        <w:numPr>
          <w:ilvl w:val="0"/>
          <w:numId w:val="79"/>
        </w:numPr>
      </w:pPr>
      <w:r w:rsidRPr="009B1931">
        <w:rPr>
          <w:b/>
          <w:bCs/>
        </w:rPr>
        <w:t>Pipeline performance:</w:t>
      </w:r>
      <w:r w:rsidRPr="003D50D0">
        <w:t xml:space="preserve"> Monitor the performance of Kafka consumers, data processing jobs, and data loading processes.</w:t>
      </w:r>
    </w:p>
    <w:p w14:paraId="5E143520" w14:textId="77777777" w:rsidR="003D50D0" w:rsidRPr="003D50D0" w:rsidRDefault="003D50D0" w:rsidP="009B1931">
      <w:pPr>
        <w:pStyle w:val="ListParagraph"/>
        <w:numPr>
          <w:ilvl w:val="0"/>
          <w:numId w:val="79"/>
        </w:numPr>
      </w:pPr>
      <w:r w:rsidRPr="009B1931">
        <w:rPr>
          <w:b/>
          <w:bCs/>
        </w:rPr>
        <w:t>Data quality:</w:t>
      </w:r>
      <w:r w:rsidRPr="003D50D0">
        <w:t xml:space="preserve"> Set up alerts for data quality issues, such as missing data, data inconsistencies, or schema violations.</w:t>
      </w:r>
    </w:p>
    <w:p w14:paraId="5676106C" w14:textId="37FD5BF4" w:rsidR="003D50D0" w:rsidRDefault="003D50D0" w:rsidP="009B1931">
      <w:pPr>
        <w:pStyle w:val="ListParagraph"/>
        <w:numPr>
          <w:ilvl w:val="0"/>
          <w:numId w:val="79"/>
        </w:numPr>
      </w:pPr>
      <w:r w:rsidRPr="009B1931">
        <w:rPr>
          <w:b/>
          <w:bCs/>
        </w:rPr>
        <w:t>System health:</w:t>
      </w:r>
      <w:r w:rsidRPr="003D50D0">
        <w:t xml:space="preserve"> Monitor the health of the underlying infrastructure (Kafka, S3, Databricks) to prevent failures.</w:t>
      </w:r>
    </w:p>
    <w:p w14:paraId="28BAC0C7" w14:textId="352CE978" w:rsidR="00925268" w:rsidRPr="00925268" w:rsidRDefault="00925268" w:rsidP="003D50D0">
      <w:pPr>
        <w:rPr>
          <w:rFonts w:asciiTheme="majorHAnsi" w:eastAsiaTheme="majorEastAsia" w:hAnsiTheme="majorHAnsi" w:cstheme="majorBidi"/>
          <w:color w:val="007789" w:themeColor="accent1" w:themeShade="BF"/>
          <w:sz w:val="32"/>
        </w:rPr>
      </w:pPr>
      <w:r w:rsidRPr="00925268">
        <w:rPr>
          <w:rFonts w:asciiTheme="majorHAnsi" w:eastAsiaTheme="majorEastAsia" w:hAnsiTheme="majorHAnsi" w:cstheme="majorBidi"/>
          <w:color w:val="007789" w:themeColor="accent1" w:themeShade="BF"/>
          <w:sz w:val="32"/>
        </w:rPr>
        <w:t>Data Storage &amp; Management </w:t>
      </w:r>
    </w:p>
    <w:p w14:paraId="43C710B8" w14:textId="77777777" w:rsidR="003D50D0" w:rsidRPr="003D50D0" w:rsidRDefault="003D50D0" w:rsidP="003D50D0">
      <w:pPr>
        <w:rPr>
          <w:b/>
          <w:bCs/>
        </w:rPr>
      </w:pPr>
      <w:r w:rsidRPr="003D50D0">
        <w:rPr>
          <w:b/>
          <w:bCs/>
        </w:rPr>
        <w:t>Data Storage</w:t>
      </w:r>
    </w:p>
    <w:p w14:paraId="46D94B98" w14:textId="77777777" w:rsidR="003D50D0" w:rsidRPr="003D50D0" w:rsidRDefault="003D50D0" w:rsidP="003D50D0">
      <w:r w:rsidRPr="003D50D0">
        <w:t>For the RTPB project, the data will primarily reside in:</w:t>
      </w:r>
    </w:p>
    <w:p w14:paraId="1935DD83" w14:textId="77777777" w:rsidR="003D50D0" w:rsidRPr="003D50D0" w:rsidRDefault="003D50D0" w:rsidP="009B1931">
      <w:pPr>
        <w:pStyle w:val="ListParagraph"/>
        <w:numPr>
          <w:ilvl w:val="0"/>
          <w:numId w:val="80"/>
        </w:numPr>
      </w:pPr>
      <w:r w:rsidRPr="009B1931">
        <w:rPr>
          <w:b/>
          <w:bCs/>
        </w:rPr>
        <w:t>Apache Kafka:</w:t>
      </w:r>
      <w:r w:rsidRPr="003D50D0">
        <w:t xml:space="preserve"> As the initial data source, Kafka holds the real-time stream of prescription benefit data.</w:t>
      </w:r>
    </w:p>
    <w:p w14:paraId="427FB585" w14:textId="77777777" w:rsidR="003D50D0" w:rsidRPr="003D50D0" w:rsidRDefault="003D50D0" w:rsidP="009B1931">
      <w:pPr>
        <w:pStyle w:val="ListParagraph"/>
        <w:numPr>
          <w:ilvl w:val="0"/>
          <w:numId w:val="80"/>
        </w:numPr>
      </w:pPr>
      <w:r w:rsidRPr="009B1931">
        <w:rPr>
          <w:b/>
          <w:bCs/>
        </w:rPr>
        <w:t>Amazon S3:</w:t>
      </w:r>
      <w:r w:rsidRPr="003D50D0">
        <w:t xml:space="preserve"> The data lake for storing historical RTPB data, partitioned by date for efficient query and retrieval.</w:t>
      </w:r>
    </w:p>
    <w:p w14:paraId="38637B5F" w14:textId="77777777" w:rsidR="003D50D0" w:rsidRPr="003D50D0" w:rsidRDefault="003D50D0" w:rsidP="009B1931">
      <w:pPr>
        <w:pStyle w:val="ListParagraph"/>
        <w:numPr>
          <w:ilvl w:val="0"/>
          <w:numId w:val="80"/>
        </w:numPr>
      </w:pPr>
      <w:r w:rsidRPr="009B1931">
        <w:rPr>
          <w:b/>
          <w:bCs/>
        </w:rPr>
        <w:t>Databricks Delta tables:</w:t>
      </w:r>
      <w:r w:rsidRPr="003D50D0">
        <w:t xml:space="preserve"> For structured storage of processed data, enabling efficient queries and updates.</w:t>
      </w:r>
    </w:p>
    <w:p w14:paraId="5B80ACFF" w14:textId="77777777" w:rsidR="003D50D0" w:rsidRPr="003D50D0" w:rsidRDefault="003D50D0" w:rsidP="003D50D0">
      <w:pPr>
        <w:rPr>
          <w:b/>
          <w:bCs/>
        </w:rPr>
      </w:pPr>
      <w:r w:rsidRPr="003D50D0">
        <w:rPr>
          <w:b/>
          <w:bCs/>
        </w:rPr>
        <w:t>Data Management</w:t>
      </w:r>
    </w:p>
    <w:p w14:paraId="7279A965" w14:textId="77777777" w:rsidR="003D50D0" w:rsidRPr="003D50D0" w:rsidRDefault="003D50D0" w:rsidP="003D50D0">
      <w:pPr>
        <w:rPr>
          <w:b/>
          <w:bCs/>
        </w:rPr>
      </w:pPr>
      <w:r w:rsidRPr="003D50D0">
        <w:rPr>
          <w:b/>
          <w:bCs/>
        </w:rPr>
        <w:t>Availability</w:t>
      </w:r>
    </w:p>
    <w:p w14:paraId="40648413" w14:textId="77777777" w:rsidR="003D50D0" w:rsidRPr="003D50D0" w:rsidRDefault="003D50D0" w:rsidP="009B1931">
      <w:pPr>
        <w:pStyle w:val="ListParagraph"/>
        <w:numPr>
          <w:ilvl w:val="0"/>
          <w:numId w:val="81"/>
        </w:numPr>
      </w:pPr>
      <w:r w:rsidRPr="009B1931">
        <w:rPr>
          <w:b/>
          <w:bCs/>
        </w:rPr>
        <w:t>Kafka:</w:t>
      </w:r>
      <w:r w:rsidRPr="003D50D0">
        <w:t xml:space="preserve"> Ensures high availability through replication and fault tolerance mechanisms.</w:t>
      </w:r>
    </w:p>
    <w:p w14:paraId="6B2B9475" w14:textId="77777777" w:rsidR="003D50D0" w:rsidRPr="003D50D0" w:rsidRDefault="003D50D0" w:rsidP="009B1931">
      <w:pPr>
        <w:pStyle w:val="ListParagraph"/>
        <w:numPr>
          <w:ilvl w:val="0"/>
          <w:numId w:val="81"/>
        </w:numPr>
      </w:pPr>
      <w:r w:rsidRPr="009B1931">
        <w:rPr>
          <w:b/>
          <w:bCs/>
        </w:rPr>
        <w:t>S3:</w:t>
      </w:r>
      <w:r w:rsidRPr="003D50D0">
        <w:t xml:space="preserve"> Provides data durability and redundancy with multiple copies of data across different availability zones.</w:t>
      </w:r>
    </w:p>
    <w:p w14:paraId="01EB3841" w14:textId="77777777" w:rsidR="003D50D0" w:rsidRPr="003D50D0" w:rsidRDefault="003D50D0" w:rsidP="009B1931">
      <w:pPr>
        <w:pStyle w:val="ListParagraph"/>
        <w:numPr>
          <w:ilvl w:val="0"/>
          <w:numId w:val="81"/>
        </w:numPr>
      </w:pPr>
      <w:r w:rsidRPr="009B1931">
        <w:rPr>
          <w:b/>
          <w:bCs/>
        </w:rPr>
        <w:t>Databricks:</w:t>
      </w:r>
      <w:r w:rsidRPr="003D50D0">
        <w:t xml:space="preserve"> Offers high availability for processing and querying data.</w:t>
      </w:r>
    </w:p>
    <w:p w14:paraId="37D9D0E2" w14:textId="77777777" w:rsidR="003D50D0" w:rsidRPr="003D50D0" w:rsidRDefault="003D50D0" w:rsidP="003D50D0">
      <w:pPr>
        <w:rPr>
          <w:b/>
          <w:bCs/>
        </w:rPr>
      </w:pPr>
      <w:r w:rsidRPr="003D50D0">
        <w:rPr>
          <w:b/>
          <w:bCs/>
        </w:rPr>
        <w:t>Integrity</w:t>
      </w:r>
    </w:p>
    <w:p w14:paraId="3A2F3B95" w14:textId="77777777" w:rsidR="003D50D0" w:rsidRPr="003D50D0" w:rsidRDefault="003D50D0" w:rsidP="009B1931">
      <w:pPr>
        <w:pStyle w:val="ListParagraph"/>
        <w:numPr>
          <w:ilvl w:val="0"/>
          <w:numId w:val="82"/>
        </w:numPr>
      </w:pPr>
      <w:r w:rsidRPr="009B1931">
        <w:rPr>
          <w:b/>
          <w:bCs/>
        </w:rPr>
        <w:t>Data validation:</w:t>
      </w:r>
      <w:r w:rsidRPr="003D50D0">
        <w:t xml:space="preserve"> Implementing data quality checks at the ingestion stage to ensure data accuracy and consistency.</w:t>
      </w:r>
    </w:p>
    <w:p w14:paraId="410D8691" w14:textId="77777777" w:rsidR="003D50D0" w:rsidRPr="003D50D0" w:rsidRDefault="003D50D0" w:rsidP="009B1931">
      <w:pPr>
        <w:pStyle w:val="ListParagraph"/>
        <w:numPr>
          <w:ilvl w:val="0"/>
          <w:numId w:val="82"/>
        </w:numPr>
      </w:pPr>
      <w:r w:rsidRPr="009B1931">
        <w:rPr>
          <w:b/>
          <w:bCs/>
        </w:rPr>
        <w:t>Error handling:</w:t>
      </w:r>
      <w:r w:rsidRPr="003D50D0">
        <w:t xml:space="preserve"> Implementing mechanisms to handle data inconsistencies or errors during processing.</w:t>
      </w:r>
    </w:p>
    <w:p w14:paraId="3EF02E6F" w14:textId="77777777" w:rsidR="003D50D0" w:rsidRPr="003D50D0" w:rsidRDefault="003D50D0" w:rsidP="009B1931">
      <w:pPr>
        <w:pStyle w:val="ListParagraph"/>
        <w:numPr>
          <w:ilvl w:val="0"/>
          <w:numId w:val="82"/>
        </w:numPr>
      </w:pPr>
      <w:r w:rsidRPr="009B1931">
        <w:rPr>
          <w:b/>
          <w:bCs/>
        </w:rPr>
        <w:t>Data versioning:</w:t>
      </w:r>
      <w:r w:rsidRPr="003D50D0">
        <w:t xml:space="preserve"> Maintaining data versions for audit and recovery purposes.</w:t>
      </w:r>
    </w:p>
    <w:p w14:paraId="194BECB1" w14:textId="77777777" w:rsidR="009B1931" w:rsidRDefault="009B1931" w:rsidP="003D50D0">
      <w:pPr>
        <w:rPr>
          <w:b/>
          <w:bCs/>
        </w:rPr>
      </w:pPr>
    </w:p>
    <w:p w14:paraId="252AA27C" w14:textId="77777777" w:rsidR="00306C08" w:rsidRDefault="00306C08" w:rsidP="003D50D0">
      <w:pPr>
        <w:rPr>
          <w:b/>
          <w:bCs/>
        </w:rPr>
      </w:pPr>
    </w:p>
    <w:p w14:paraId="1F323649" w14:textId="1F449591" w:rsidR="003D50D0" w:rsidRPr="003D50D0" w:rsidRDefault="003D50D0" w:rsidP="003D50D0">
      <w:pPr>
        <w:rPr>
          <w:b/>
          <w:bCs/>
        </w:rPr>
      </w:pPr>
      <w:r w:rsidRPr="003D50D0">
        <w:rPr>
          <w:b/>
          <w:bCs/>
        </w:rPr>
        <w:lastRenderedPageBreak/>
        <w:t>Security</w:t>
      </w:r>
    </w:p>
    <w:p w14:paraId="64595FD1" w14:textId="77777777" w:rsidR="003D50D0" w:rsidRPr="003D50D0" w:rsidRDefault="003D50D0" w:rsidP="009B1931">
      <w:pPr>
        <w:pStyle w:val="ListParagraph"/>
        <w:numPr>
          <w:ilvl w:val="0"/>
          <w:numId w:val="83"/>
        </w:numPr>
      </w:pPr>
      <w:r w:rsidRPr="009B1931">
        <w:rPr>
          <w:b/>
          <w:bCs/>
        </w:rPr>
        <w:t>Data encryption:</w:t>
      </w:r>
      <w:r w:rsidRPr="003D50D0">
        <w:t xml:space="preserve"> Encrypting data both at rest and in transit to protect sensitive information.</w:t>
      </w:r>
    </w:p>
    <w:p w14:paraId="53BDB1D6" w14:textId="77777777" w:rsidR="003D50D0" w:rsidRPr="003D50D0" w:rsidRDefault="003D50D0" w:rsidP="009B1931">
      <w:pPr>
        <w:pStyle w:val="ListParagraph"/>
        <w:numPr>
          <w:ilvl w:val="0"/>
          <w:numId w:val="83"/>
        </w:numPr>
      </w:pPr>
      <w:r w:rsidRPr="009B1931">
        <w:rPr>
          <w:b/>
          <w:bCs/>
        </w:rPr>
        <w:t>Access controls:</w:t>
      </w:r>
      <w:r w:rsidRPr="003D50D0">
        <w:t xml:space="preserve"> Implementing role-based access controls to restrict data access to authorized personnel.</w:t>
      </w:r>
    </w:p>
    <w:p w14:paraId="2F5C4193" w14:textId="77777777" w:rsidR="003D50D0" w:rsidRPr="003D50D0" w:rsidRDefault="003D50D0" w:rsidP="009B1931">
      <w:pPr>
        <w:pStyle w:val="ListParagraph"/>
        <w:numPr>
          <w:ilvl w:val="0"/>
          <w:numId w:val="83"/>
        </w:numPr>
      </w:pPr>
      <w:r w:rsidRPr="009B1931">
        <w:rPr>
          <w:b/>
          <w:bCs/>
        </w:rPr>
        <w:t>Network security:</w:t>
      </w:r>
      <w:r w:rsidRPr="003D50D0">
        <w:t xml:space="preserve"> Protecting the infrastructure with firewalls and intrusion detection systems.</w:t>
      </w:r>
    </w:p>
    <w:p w14:paraId="014C6E49" w14:textId="77777777" w:rsidR="003D50D0" w:rsidRPr="003D50D0" w:rsidRDefault="003D50D0" w:rsidP="003D50D0">
      <w:pPr>
        <w:rPr>
          <w:b/>
          <w:bCs/>
        </w:rPr>
      </w:pPr>
      <w:r w:rsidRPr="003D50D0">
        <w:rPr>
          <w:b/>
          <w:bCs/>
        </w:rPr>
        <w:t>Scalability</w:t>
      </w:r>
    </w:p>
    <w:p w14:paraId="6C2F9DBD" w14:textId="77777777" w:rsidR="003D50D0" w:rsidRPr="003D50D0" w:rsidRDefault="003D50D0" w:rsidP="009B1931">
      <w:pPr>
        <w:pStyle w:val="ListParagraph"/>
        <w:numPr>
          <w:ilvl w:val="0"/>
          <w:numId w:val="84"/>
        </w:numPr>
      </w:pPr>
      <w:r w:rsidRPr="009B1931">
        <w:rPr>
          <w:b/>
          <w:bCs/>
        </w:rPr>
        <w:t>Kafka:</w:t>
      </w:r>
      <w:r w:rsidRPr="003D50D0">
        <w:t xml:space="preserve"> Can handle increasing data volumes through topic partitioning and replication.</w:t>
      </w:r>
    </w:p>
    <w:p w14:paraId="79C356D7" w14:textId="77777777" w:rsidR="003D50D0" w:rsidRPr="003D50D0" w:rsidRDefault="003D50D0" w:rsidP="009B1931">
      <w:pPr>
        <w:pStyle w:val="ListParagraph"/>
        <w:numPr>
          <w:ilvl w:val="0"/>
          <w:numId w:val="84"/>
        </w:numPr>
      </w:pPr>
      <w:r w:rsidRPr="009B1931">
        <w:rPr>
          <w:b/>
          <w:bCs/>
        </w:rPr>
        <w:t>S3:</w:t>
      </w:r>
      <w:r w:rsidRPr="003D50D0">
        <w:t xml:space="preserve"> Offers virtually unlimited storage capacity to accommodate growing data sets.</w:t>
      </w:r>
    </w:p>
    <w:p w14:paraId="55E77329" w14:textId="77777777" w:rsidR="003D50D0" w:rsidRPr="003D50D0" w:rsidRDefault="003D50D0" w:rsidP="009B1931">
      <w:pPr>
        <w:pStyle w:val="ListParagraph"/>
        <w:numPr>
          <w:ilvl w:val="0"/>
          <w:numId w:val="84"/>
        </w:numPr>
      </w:pPr>
      <w:r w:rsidRPr="009B1931">
        <w:rPr>
          <w:b/>
          <w:bCs/>
        </w:rPr>
        <w:t>Databricks:</w:t>
      </w:r>
      <w:r w:rsidRPr="003D50D0">
        <w:t xml:space="preserve"> Provides elastic scaling capabilities to handle varying workloads.</w:t>
      </w:r>
    </w:p>
    <w:p w14:paraId="2B39CBE1" w14:textId="77777777" w:rsidR="003D50D0" w:rsidRPr="003D50D0" w:rsidRDefault="003D50D0" w:rsidP="003D50D0">
      <w:pPr>
        <w:rPr>
          <w:b/>
          <w:bCs/>
        </w:rPr>
      </w:pPr>
      <w:r w:rsidRPr="003D50D0">
        <w:rPr>
          <w:b/>
          <w:bCs/>
        </w:rPr>
        <w:t>Data Classification</w:t>
      </w:r>
    </w:p>
    <w:p w14:paraId="634F445D" w14:textId="77777777" w:rsidR="003D50D0" w:rsidRPr="003D50D0" w:rsidRDefault="003D50D0" w:rsidP="009B1931">
      <w:pPr>
        <w:pStyle w:val="ListParagraph"/>
        <w:numPr>
          <w:ilvl w:val="0"/>
          <w:numId w:val="85"/>
        </w:numPr>
      </w:pPr>
      <w:r w:rsidRPr="009B1931">
        <w:rPr>
          <w:b/>
          <w:bCs/>
        </w:rPr>
        <w:t>Sensitive data:</w:t>
      </w:r>
      <w:r w:rsidRPr="003D50D0">
        <w:t xml:space="preserve"> DOD data requires extra security measures due to its sensitive nature.</w:t>
      </w:r>
    </w:p>
    <w:p w14:paraId="72FE8484" w14:textId="77777777" w:rsidR="003D50D0" w:rsidRPr="003D50D0" w:rsidRDefault="003D50D0" w:rsidP="009B1931">
      <w:pPr>
        <w:pStyle w:val="ListParagraph"/>
        <w:numPr>
          <w:ilvl w:val="0"/>
          <w:numId w:val="85"/>
        </w:numPr>
      </w:pPr>
      <w:r w:rsidRPr="009B1931">
        <w:rPr>
          <w:b/>
          <w:bCs/>
        </w:rPr>
        <w:t>Regulatory compliance:</w:t>
      </w:r>
      <w:r w:rsidRPr="003D50D0">
        <w:t xml:space="preserve"> Adhering to healthcare data privacy regulations (e.g., HIPAA).</w:t>
      </w:r>
    </w:p>
    <w:p w14:paraId="292EA8E7" w14:textId="77777777" w:rsidR="003D50D0" w:rsidRPr="003D50D0" w:rsidRDefault="003D50D0" w:rsidP="009B1931">
      <w:pPr>
        <w:pStyle w:val="ListParagraph"/>
        <w:numPr>
          <w:ilvl w:val="0"/>
          <w:numId w:val="85"/>
        </w:numPr>
      </w:pPr>
      <w:r w:rsidRPr="009B1931">
        <w:rPr>
          <w:b/>
          <w:bCs/>
        </w:rPr>
        <w:t>Access levels:</w:t>
      </w:r>
      <w:r w:rsidRPr="003D50D0">
        <w:t xml:space="preserve"> Defining different access levels for different data categories (e.g., read-only, read-write).</w:t>
      </w:r>
    </w:p>
    <w:p w14:paraId="7E125D96" w14:textId="77777777" w:rsidR="003D50D0" w:rsidRPr="003D50D0" w:rsidRDefault="003D50D0" w:rsidP="003D50D0">
      <w:pPr>
        <w:rPr>
          <w:b/>
          <w:bCs/>
        </w:rPr>
      </w:pPr>
      <w:r w:rsidRPr="003D50D0">
        <w:rPr>
          <w:b/>
          <w:bCs/>
        </w:rPr>
        <w:t>Storage Tiering</w:t>
      </w:r>
    </w:p>
    <w:p w14:paraId="219D4220" w14:textId="77777777" w:rsidR="003D50D0" w:rsidRPr="003D50D0" w:rsidRDefault="003D50D0" w:rsidP="009B1931">
      <w:pPr>
        <w:pStyle w:val="ListParagraph"/>
        <w:numPr>
          <w:ilvl w:val="0"/>
          <w:numId w:val="86"/>
        </w:numPr>
      </w:pPr>
      <w:r w:rsidRPr="009B1931">
        <w:rPr>
          <w:b/>
          <w:bCs/>
        </w:rPr>
        <w:t>Hot data:</w:t>
      </w:r>
      <w:r w:rsidRPr="003D50D0">
        <w:t xml:space="preserve"> Frequently accessed data (e.g., recent transactions) can be stored on faster storage options like SSDs in Databricks.</w:t>
      </w:r>
    </w:p>
    <w:p w14:paraId="28FE7834" w14:textId="77777777" w:rsidR="003D50D0" w:rsidRPr="003D50D0" w:rsidRDefault="003D50D0" w:rsidP="009B1931">
      <w:pPr>
        <w:pStyle w:val="ListParagraph"/>
        <w:numPr>
          <w:ilvl w:val="0"/>
          <w:numId w:val="86"/>
        </w:numPr>
      </w:pPr>
      <w:r w:rsidRPr="009B1931">
        <w:rPr>
          <w:b/>
          <w:bCs/>
        </w:rPr>
        <w:t>Cold data:</w:t>
      </w:r>
      <w:r w:rsidRPr="003D50D0">
        <w:t xml:space="preserve"> Less frequently accessed historical data can be stored on cheaper storage options like S3.</w:t>
      </w:r>
    </w:p>
    <w:p w14:paraId="45562DAB" w14:textId="77777777" w:rsidR="003D50D0" w:rsidRPr="003D50D0" w:rsidRDefault="003D50D0" w:rsidP="003D50D0">
      <w:pPr>
        <w:rPr>
          <w:b/>
          <w:bCs/>
        </w:rPr>
      </w:pPr>
      <w:r w:rsidRPr="003D50D0">
        <w:rPr>
          <w:b/>
          <w:bCs/>
        </w:rPr>
        <w:t>Backup and Disaster Recovery</w:t>
      </w:r>
    </w:p>
    <w:p w14:paraId="1622DD9A" w14:textId="77777777" w:rsidR="003D50D0" w:rsidRPr="003D50D0" w:rsidRDefault="003D50D0" w:rsidP="009B1931">
      <w:pPr>
        <w:pStyle w:val="ListParagraph"/>
        <w:numPr>
          <w:ilvl w:val="0"/>
          <w:numId w:val="87"/>
        </w:numPr>
      </w:pPr>
      <w:r w:rsidRPr="009B1931">
        <w:rPr>
          <w:b/>
          <w:bCs/>
        </w:rPr>
        <w:t>Regular backups:</w:t>
      </w:r>
      <w:r w:rsidRPr="003D50D0">
        <w:t xml:space="preserve"> Implementing regular backups of data in S3 and Databricks.</w:t>
      </w:r>
    </w:p>
    <w:p w14:paraId="529C26AD" w14:textId="77777777" w:rsidR="003D50D0" w:rsidRPr="003D50D0" w:rsidRDefault="003D50D0" w:rsidP="009B1931">
      <w:pPr>
        <w:pStyle w:val="ListParagraph"/>
        <w:numPr>
          <w:ilvl w:val="0"/>
          <w:numId w:val="87"/>
        </w:numPr>
      </w:pPr>
      <w:r w:rsidRPr="009B1931">
        <w:rPr>
          <w:b/>
          <w:bCs/>
        </w:rPr>
        <w:t>Disaster recovery plan:</w:t>
      </w:r>
      <w:r w:rsidRPr="003D50D0">
        <w:t xml:space="preserve"> Developing a plan for recovering data and systems in case of failures or disasters.</w:t>
      </w:r>
    </w:p>
    <w:p w14:paraId="4B848A7F" w14:textId="77777777" w:rsidR="003D50D0" w:rsidRPr="003D50D0" w:rsidRDefault="003D50D0" w:rsidP="009B1931">
      <w:pPr>
        <w:pStyle w:val="ListParagraph"/>
        <w:numPr>
          <w:ilvl w:val="0"/>
          <w:numId w:val="87"/>
        </w:numPr>
      </w:pPr>
      <w:r w:rsidRPr="009B1931">
        <w:rPr>
          <w:b/>
          <w:bCs/>
        </w:rPr>
        <w:t>Testing:</w:t>
      </w:r>
      <w:r w:rsidRPr="003D50D0">
        <w:t xml:space="preserve"> Regularly testing the disaster recovery plan to ensure its effectiveness.</w:t>
      </w:r>
    </w:p>
    <w:p w14:paraId="23FE754A" w14:textId="77777777" w:rsidR="00306C08" w:rsidRDefault="00306C08" w:rsidP="003D50D0">
      <w:pPr>
        <w:rPr>
          <w:b/>
          <w:bCs/>
        </w:rPr>
      </w:pPr>
    </w:p>
    <w:p w14:paraId="6627CB9B" w14:textId="77777777" w:rsidR="00306C08" w:rsidRDefault="00306C08" w:rsidP="003D50D0">
      <w:pPr>
        <w:rPr>
          <w:b/>
          <w:bCs/>
        </w:rPr>
      </w:pPr>
    </w:p>
    <w:p w14:paraId="62C96AD9" w14:textId="77777777" w:rsidR="00306C08" w:rsidRDefault="00306C08" w:rsidP="003D50D0">
      <w:pPr>
        <w:rPr>
          <w:b/>
          <w:bCs/>
        </w:rPr>
      </w:pPr>
    </w:p>
    <w:p w14:paraId="36C20733" w14:textId="1FBAF804" w:rsidR="003D50D0" w:rsidRPr="003D50D0" w:rsidRDefault="003D50D0" w:rsidP="003D50D0">
      <w:pPr>
        <w:rPr>
          <w:b/>
          <w:bCs/>
        </w:rPr>
      </w:pPr>
      <w:r w:rsidRPr="003D50D0">
        <w:rPr>
          <w:b/>
          <w:bCs/>
        </w:rPr>
        <w:lastRenderedPageBreak/>
        <w:t>Data Governance</w:t>
      </w:r>
    </w:p>
    <w:p w14:paraId="4C9AF9EE" w14:textId="77777777" w:rsidR="003D50D0" w:rsidRPr="003D50D0" w:rsidRDefault="003D50D0" w:rsidP="009B1931">
      <w:pPr>
        <w:pStyle w:val="ListParagraph"/>
        <w:numPr>
          <w:ilvl w:val="0"/>
          <w:numId w:val="88"/>
        </w:numPr>
      </w:pPr>
      <w:r w:rsidRPr="009B1931">
        <w:rPr>
          <w:b/>
          <w:bCs/>
        </w:rPr>
        <w:t>Data ownership:</w:t>
      </w:r>
      <w:r w:rsidRPr="003D50D0">
        <w:t xml:space="preserve"> Defining clear ownership for different data sets.</w:t>
      </w:r>
    </w:p>
    <w:p w14:paraId="70730775" w14:textId="77777777" w:rsidR="003D50D0" w:rsidRPr="003D50D0" w:rsidRDefault="003D50D0" w:rsidP="009B1931">
      <w:pPr>
        <w:pStyle w:val="ListParagraph"/>
        <w:numPr>
          <w:ilvl w:val="0"/>
          <w:numId w:val="88"/>
        </w:numPr>
      </w:pPr>
      <w:r w:rsidRPr="009B1931">
        <w:rPr>
          <w:b/>
          <w:bCs/>
        </w:rPr>
        <w:t>Data quality standards:</w:t>
      </w:r>
      <w:r w:rsidRPr="003D50D0">
        <w:t xml:space="preserve"> Establishing data quality metrics and standards.</w:t>
      </w:r>
    </w:p>
    <w:p w14:paraId="07F21835" w14:textId="77777777" w:rsidR="003D50D0" w:rsidRPr="003D50D0" w:rsidRDefault="003D50D0" w:rsidP="009B1931">
      <w:pPr>
        <w:pStyle w:val="ListParagraph"/>
        <w:numPr>
          <w:ilvl w:val="0"/>
          <w:numId w:val="88"/>
        </w:numPr>
      </w:pPr>
      <w:r w:rsidRPr="009B1931">
        <w:rPr>
          <w:b/>
          <w:bCs/>
        </w:rPr>
        <w:t>Data retention policies:</w:t>
      </w:r>
      <w:r w:rsidRPr="003D50D0">
        <w:t xml:space="preserve"> Determining data retention periods based on legal and business requirements.</w:t>
      </w:r>
    </w:p>
    <w:p w14:paraId="6D9750BD" w14:textId="77777777" w:rsidR="003D50D0" w:rsidRPr="003D50D0" w:rsidRDefault="003D50D0" w:rsidP="009B1931">
      <w:pPr>
        <w:pStyle w:val="ListParagraph"/>
        <w:numPr>
          <w:ilvl w:val="0"/>
          <w:numId w:val="88"/>
        </w:numPr>
      </w:pPr>
      <w:r w:rsidRPr="009B1931">
        <w:rPr>
          <w:b/>
          <w:bCs/>
        </w:rPr>
        <w:t>Data security policies:</w:t>
      </w:r>
      <w:r w:rsidRPr="003D50D0">
        <w:t xml:space="preserve"> Implementing policies for data access, encryption, and protection.</w:t>
      </w:r>
    </w:p>
    <w:p w14:paraId="6101584C" w14:textId="77777777" w:rsidR="003D50D0" w:rsidRPr="003D50D0" w:rsidRDefault="003D50D0" w:rsidP="003D50D0">
      <w:pPr>
        <w:rPr>
          <w:b/>
          <w:bCs/>
        </w:rPr>
      </w:pPr>
      <w:r w:rsidRPr="003D50D0">
        <w:rPr>
          <w:b/>
          <w:bCs/>
        </w:rPr>
        <w:t>Data Storage Options</w:t>
      </w:r>
    </w:p>
    <w:p w14:paraId="0BA53C58" w14:textId="77777777" w:rsidR="003D50D0" w:rsidRPr="003D50D0" w:rsidRDefault="003D50D0" w:rsidP="009B1931">
      <w:pPr>
        <w:pStyle w:val="ListParagraph"/>
        <w:numPr>
          <w:ilvl w:val="0"/>
          <w:numId w:val="89"/>
        </w:numPr>
      </w:pPr>
      <w:r w:rsidRPr="009B1931">
        <w:rPr>
          <w:b/>
          <w:bCs/>
        </w:rPr>
        <w:t>Cloud Storage (S3):</w:t>
      </w:r>
      <w:r w:rsidRPr="003D50D0">
        <w:t xml:space="preserve"> Used for storing large volumes of historical RTPB data in a cost-effective and scalable manner.</w:t>
      </w:r>
    </w:p>
    <w:p w14:paraId="5D08C28D" w14:textId="3492A17A" w:rsidR="003D50D0" w:rsidRPr="003D50D0" w:rsidRDefault="003D50D0" w:rsidP="009B1931">
      <w:pPr>
        <w:pStyle w:val="ListParagraph"/>
        <w:numPr>
          <w:ilvl w:val="0"/>
          <w:numId w:val="89"/>
        </w:numPr>
      </w:pPr>
      <w:r w:rsidRPr="009B1931">
        <w:rPr>
          <w:b/>
          <w:bCs/>
        </w:rPr>
        <w:t>Hybrid Storage:</w:t>
      </w:r>
      <w:r w:rsidRPr="003D50D0">
        <w:t xml:space="preserve"> </w:t>
      </w:r>
      <w:r w:rsidR="009B1931">
        <w:t>F</w:t>
      </w:r>
      <w:r w:rsidRPr="003D50D0">
        <w:t xml:space="preserve">or specific use cases, combining </w:t>
      </w:r>
      <w:proofErr w:type="gramStart"/>
      <w:r w:rsidRPr="003D50D0">
        <w:t>on-premise</w:t>
      </w:r>
      <w:proofErr w:type="gramEnd"/>
      <w:r w:rsidRPr="003D50D0">
        <w:t xml:space="preserve"> storage for sensitive data with cloud storage for less sensitive data.</w:t>
      </w:r>
    </w:p>
    <w:p w14:paraId="341C791C" w14:textId="77777777" w:rsidR="003D50D0" w:rsidRPr="003D50D0" w:rsidRDefault="003D50D0" w:rsidP="003D50D0">
      <w:pPr>
        <w:rPr>
          <w:b/>
          <w:bCs/>
        </w:rPr>
      </w:pPr>
      <w:r w:rsidRPr="003D50D0">
        <w:rPr>
          <w:b/>
          <w:bCs/>
        </w:rPr>
        <w:t>Data Management Tools</w:t>
      </w:r>
    </w:p>
    <w:p w14:paraId="435EF180" w14:textId="37B7243F" w:rsidR="003D50D0" w:rsidRPr="003D50D0" w:rsidRDefault="003D50D0" w:rsidP="009B1931">
      <w:pPr>
        <w:pStyle w:val="ListParagraph"/>
        <w:numPr>
          <w:ilvl w:val="0"/>
          <w:numId w:val="90"/>
        </w:numPr>
      </w:pPr>
      <w:r w:rsidRPr="009B1931">
        <w:rPr>
          <w:b/>
          <w:bCs/>
        </w:rPr>
        <w:t>Databricks:</w:t>
      </w:r>
      <w:r w:rsidRPr="003D50D0">
        <w:t xml:space="preserve"> Serves as a data </w:t>
      </w:r>
      <w:r w:rsidR="009B1931" w:rsidRPr="003D50D0">
        <w:t>Lakehouse</w:t>
      </w:r>
      <w:r w:rsidRPr="003D50D0">
        <w:t>, combining data warehousing and data lake capabilities for efficient data processing and analysis.</w:t>
      </w:r>
    </w:p>
    <w:p w14:paraId="2C639C89" w14:textId="77777777" w:rsidR="003D50D0" w:rsidRDefault="003D50D0" w:rsidP="009B1931">
      <w:pPr>
        <w:pStyle w:val="ListParagraph"/>
        <w:numPr>
          <w:ilvl w:val="0"/>
          <w:numId w:val="90"/>
        </w:numPr>
      </w:pPr>
      <w:r w:rsidRPr="009B1931">
        <w:rPr>
          <w:b/>
          <w:bCs/>
        </w:rPr>
        <w:t>Apache Spark:</w:t>
      </w:r>
      <w:r w:rsidRPr="003D50D0">
        <w:t xml:space="preserve"> Used for data processing and transformation within Databricks.</w:t>
      </w:r>
    </w:p>
    <w:p w14:paraId="533C0B61" w14:textId="77777777" w:rsidR="003D50D0" w:rsidRDefault="003D50D0" w:rsidP="003D50D0"/>
    <w:p w14:paraId="6B0647C2" w14:textId="77777777" w:rsidR="003D50D0" w:rsidRDefault="003D50D0" w:rsidP="003D50D0"/>
    <w:p w14:paraId="32A9D213" w14:textId="467BDCD1" w:rsidR="003D50D0" w:rsidRPr="003D50D0" w:rsidRDefault="003D50D0" w:rsidP="003D50D0">
      <w:pPr>
        <w:rPr>
          <w:rFonts w:asciiTheme="majorHAnsi" w:eastAsiaTheme="majorEastAsia" w:hAnsiTheme="majorHAnsi" w:cstheme="majorBidi"/>
          <w:color w:val="007789" w:themeColor="accent1" w:themeShade="BF"/>
          <w:sz w:val="32"/>
        </w:rPr>
      </w:pPr>
      <w:r w:rsidRPr="003D50D0">
        <w:rPr>
          <w:rFonts w:asciiTheme="majorHAnsi" w:eastAsiaTheme="majorEastAsia" w:hAnsiTheme="majorHAnsi" w:cstheme="majorBidi"/>
          <w:color w:val="007789" w:themeColor="accent1" w:themeShade="BF"/>
          <w:sz w:val="32"/>
        </w:rPr>
        <w:t>Data Quality &amp; Governance</w:t>
      </w:r>
    </w:p>
    <w:p w14:paraId="37ECEDFB" w14:textId="77777777" w:rsidR="003D50D0" w:rsidRPr="003D50D0" w:rsidRDefault="003D50D0" w:rsidP="003D50D0">
      <w:pPr>
        <w:rPr>
          <w:b/>
          <w:bCs/>
        </w:rPr>
      </w:pPr>
      <w:r w:rsidRPr="003D50D0">
        <w:rPr>
          <w:b/>
          <w:bCs/>
        </w:rPr>
        <w:t>Data Quality</w:t>
      </w:r>
    </w:p>
    <w:p w14:paraId="1772902D" w14:textId="77777777" w:rsidR="003D50D0" w:rsidRPr="003D50D0" w:rsidRDefault="003D50D0" w:rsidP="003D50D0">
      <w:r w:rsidRPr="003D50D0">
        <w:t>Data quality is paramount for the RTPB project to ensure accurate and reliable decision-making. Key aspects of data quality include:</w:t>
      </w:r>
    </w:p>
    <w:p w14:paraId="2111C798" w14:textId="77777777" w:rsidR="003D50D0" w:rsidRPr="003D50D0" w:rsidRDefault="003D50D0" w:rsidP="009B1931">
      <w:pPr>
        <w:pStyle w:val="ListParagraph"/>
        <w:numPr>
          <w:ilvl w:val="0"/>
          <w:numId w:val="91"/>
        </w:numPr>
      </w:pPr>
      <w:r w:rsidRPr="009B1931">
        <w:rPr>
          <w:b/>
          <w:bCs/>
        </w:rPr>
        <w:t>Accuracy:</w:t>
      </w:r>
      <w:r w:rsidRPr="003D50D0">
        <w:t xml:space="preserve"> Ensuring data reflects the correct information (e.g., correct drug names, dosages, member details).</w:t>
      </w:r>
    </w:p>
    <w:p w14:paraId="4222E35E" w14:textId="77777777" w:rsidR="003D50D0" w:rsidRPr="003D50D0" w:rsidRDefault="003D50D0" w:rsidP="009B1931">
      <w:pPr>
        <w:pStyle w:val="ListParagraph"/>
        <w:numPr>
          <w:ilvl w:val="0"/>
          <w:numId w:val="91"/>
        </w:numPr>
      </w:pPr>
      <w:r w:rsidRPr="009B1931">
        <w:rPr>
          <w:b/>
          <w:bCs/>
        </w:rPr>
        <w:t>Completeness:</w:t>
      </w:r>
      <w:r w:rsidRPr="003D50D0">
        <w:t xml:space="preserve"> Verifying that all necessary data elements are present (e.g., no missing prescription details).</w:t>
      </w:r>
    </w:p>
    <w:p w14:paraId="4F795C1F" w14:textId="77777777" w:rsidR="003D50D0" w:rsidRPr="003D50D0" w:rsidRDefault="003D50D0" w:rsidP="009B1931">
      <w:pPr>
        <w:pStyle w:val="ListParagraph"/>
        <w:numPr>
          <w:ilvl w:val="0"/>
          <w:numId w:val="91"/>
        </w:numPr>
      </w:pPr>
      <w:r w:rsidRPr="009B1931">
        <w:rPr>
          <w:b/>
          <w:bCs/>
        </w:rPr>
        <w:t>Consistency:</w:t>
      </w:r>
      <w:r w:rsidRPr="003D50D0">
        <w:t xml:space="preserve"> Maintaining uniformity in data formats and definitions across different data sources.</w:t>
      </w:r>
    </w:p>
    <w:p w14:paraId="7DCFFC55" w14:textId="77777777" w:rsidR="003D50D0" w:rsidRPr="003D50D0" w:rsidRDefault="003D50D0" w:rsidP="009B1931">
      <w:pPr>
        <w:pStyle w:val="ListParagraph"/>
        <w:numPr>
          <w:ilvl w:val="0"/>
          <w:numId w:val="91"/>
        </w:numPr>
      </w:pPr>
      <w:r w:rsidRPr="009B1931">
        <w:rPr>
          <w:b/>
          <w:bCs/>
        </w:rPr>
        <w:t>Timeliness:</w:t>
      </w:r>
      <w:r w:rsidRPr="003D50D0">
        <w:t xml:space="preserve"> Ensuring data is up-to-date and reflects the current state of prescription benefits.</w:t>
      </w:r>
    </w:p>
    <w:p w14:paraId="2F103860" w14:textId="77777777" w:rsidR="003D50D0" w:rsidRPr="003D50D0" w:rsidRDefault="003D50D0" w:rsidP="009B1931">
      <w:pPr>
        <w:pStyle w:val="ListParagraph"/>
        <w:numPr>
          <w:ilvl w:val="0"/>
          <w:numId w:val="91"/>
        </w:numPr>
      </w:pPr>
      <w:r w:rsidRPr="009B1931">
        <w:rPr>
          <w:b/>
          <w:bCs/>
        </w:rPr>
        <w:t>Validity:</w:t>
      </w:r>
      <w:r w:rsidRPr="003D50D0">
        <w:t xml:space="preserve"> Checking data against predefined business rules and constraints.</w:t>
      </w:r>
    </w:p>
    <w:p w14:paraId="10C52F1B" w14:textId="77777777" w:rsidR="00306C08" w:rsidRDefault="00306C08" w:rsidP="003D50D0">
      <w:pPr>
        <w:rPr>
          <w:b/>
          <w:bCs/>
        </w:rPr>
      </w:pPr>
    </w:p>
    <w:p w14:paraId="1C4F7925" w14:textId="6414E5EA" w:rsidR="003D50D0" w:rsidRPr="003D50D0" w:rsidRDefault="003D50D0" w:rsidP="003D50D0">
      <w:pPr>
        <w:rPr>
          <w:b/>
          <w:bCs/>
        </w:rPr>
      </w:pPr>
      <w:r w:rsidRPr="003D50D0">
        <w:rPr>
          <w:b/>
          <w:bCs/>
        </w:rPr>
        <w:lastRenderedPageBreak/>
        <w:t>Data Governance</w:t>
      </w:r>
    </w:p>
    <w:p w14:paraId="2FE731BF" w14:textId="77777777" w:rsidR="003D50D0" w:rsidRPr="003D50D0" w:rsidRDefault="003D50D0" w:rsidP="003D50D0">
      <w:r w:rsidRPr="003D50D0">
        <w:t>Data governance establishes the framework for managing data effectively throughout its lifecycle. For the RTPB project, essential elements of data governance include:</w:t>
      </w:r>
    </w:p>
    <w:p w14:paraId="536C33CB" w14:textId="77777777" w:rsidR="003D50D0" w:rsidRPr="003D50D0" w:rsidRDefault="003D50D0" w:rsidP="009B1931">
      <w:pPr>
        <w:pStyle w:val="ListParagraph"/>
        <w:numPr>
          <w:ilvl w:val="0"/>
          <w:numId w:val="92"/>
        </w:numPr>
      </w:pPr>
      <w:r w:rsidRPr="009B1931">
        <w:rPr>
          <w:b/>
          <w:bCs/>
        </w:rPr>
        <w:t>Data ownership:</w:t>
      </w:r>
      <w:r w:rsidRPr="003D50D0">
        <w:t xml:space="preserve"> Defining clear ownership for different data sets (e.g., data stewards for member data, prescription data).</w:t>
      </w:r>
    </w:p>
    <w:p w14:paraId="790BD08E" w14:textId="77777777" w:rsidR="003D50D0" w:rsidRPr="003D50D0" w:rsidRDefault="003D50D0" w:rsidP="009B1931">
      <w:pPr>
        <w:pStyle w:val="ListParagraph"/>
        <w:numPr>
          <w:ilvl w:val="0"/>
          <w:numId w:val="92"/>
        </w:numPr>
      </w:pPr>
      <w:r w:rsidRPr="009B1931">
        <w:rPr>
          <w:b/>
          <w:bCs/>
        </w:rPr>
        <w:t>Data stewardship:</w:t>
      </w:r>
      <w:r w:rsidRPr="003D50D0">
        <w:t xml:space="preserve"> Assigning responsibilities for data quality and compliance.</w:t>
      </w:r>
    </w:p>
    <w:p w14:paraId="554CC14F" w14:textId="77777777" w:rsidR="003D50D0" w:rsidRPr="003D50D0" w:rsidRDefault="003D50D0" w:rsidP="009B1931">
      <w:pPr>
        <w:pStyle w:val="ListParagraph"/>
        <w:numPr>
          <w:ilvl w:val="0"/>
          <w:numId w:val="92"/>
        </w:numPr>
      </w:pPr>
      <w:r w:rsidRPr="009B1931">
        <w:rPr>
          <w:b/>
          <w:bCs/>
        </w:rPr>
        <w:t>Data standards:</w:t>
      </w:r>
      <w:r w:rsidRPr="003D50D0">
        <w:t xml:space="preserve"> Establishing data standards and guidelines for data definitions, formats, and naming conventions.</w:t>
      </w:r>
    </w:p>
    <w:p w14:paraId="7CA0D8ED" w14:textId="77777777" w:rsidR="003D50D0" w:rsidRPr="003D50D0" w:rsidRDefault="003D50D0" w:rsidP="009B1931">
      <w:pPr>
        <w:pStyle w:val="ListParagraph"/>
        <w:numPr>
          <w:ilvl w:val="0"/>
          <w:numId w:val="92"/>
        </w:numPr>
      </w:pPr>
      <w:r w:rsidRPr="009B1931">
        <w:rPr>
          <w:b/>
          <w:bCs/>
        </w:rPr>
        <w:t>Data security:</w:t>
      </w:r>
      <w:r w:rsidRPr="003D50D0">
        <w:t xml:space="preserve"> Implementing measures to protect sensitive patient data (e.g., encryption, access controls).</w:t>
      </w:r>
    </w:p>
    <w:p w14:paraId="41AEE526" w14:textId="77777777" w:rsidR="003D50D0" w:rsidRPr="003D50D0" w:rsidRDefault="003D50D0" w:rsidP="009B1931">
      <w:pPr>
        <w:pStyle w:val="ListParagraph"/>
        <w:numPr>
          <w:ilvl w:val="0"/>
          <w:numId w:val="92"/>
        </w:numPr>
      </w:pPr>
      <w:r w:rsidRPr="009B1931">
        <w:rPr>
          <w:b/>
          <w:bCs/>
        </w:rPr>
        <w:t>Data privacy:</w:t>
      </w:r>
      <w:r w:rsidRPr="003D50D0">
        <w:t xml:space="preserve"> Adhering to privacy regulations (e.g., HIPAA) and ensuring patient data is handled responsibly.</w:t>
      </w:r>
    </w:p>
    <w:p w14:paraId="6D99AFC1" w14:textId="77777777" w:rsidR="003D50D0" w:rsidRPr="003D50D0" w:rsidRDefault="003D50D0" w:rsidP="009B1931">
      <w:pPr>
        <w:pStyle w:val="ListParagraph"/>
        <w:numPr>
          <w:ilvl w:val="0"/>
          <w:numId w:val="92"/>
        </w:numPr>
      </w:pPr>
      <w:r w:rsidRPr="009B1931">
        <w:rPr>
          <w:b/>
          <w:bCs/>
        </w:rPr>
        <w:t>Data retention:</w:t>
      </w:r>
      <w:r w:rsidRPr="003D50D0">
        <w:t xml:space="preserve"> Defining data retention policies based on legal and business requirements.</w:t>
      </w:r>
    </w:p>
    <w:p w14:paraId="3BF86DDC" w14:textId="77777777" w:rsidR="003D50D0" w:rsidRPr="003D50D0" w:rsidRDefault="003D50D0" w:rsidP="003D50D0">
      <w:pPr>
        <w:rPr>
          <w:b/>
          <w:bCs/>
        </w:rPr>
      </w:pPr>
      <w:r w:rsidRPr="003D50D0">
        <w:rPr>
          <w:b/>
          <w:bCs/>
        </w:rPr>
        <w:t>Relationship Between Data Quality and Governance</w:t>
      </w:r>
    </w:p>
    <w:p w14:paraId="449B5661" w14:textId="77777777" w:rsidR="003D50D0" w:rsidRPr="003D50D0" w:rsidRDefault="003D50D0" w:rsidP="003D50D0">
      <w:r w:rsidRPr="003D50D0">
        <w:t>Data quality and governance are interconnected. Strong data governance practices contribute to improved data quality by providing a framework for data management and accountability. Conversely, high-quality data supports effective data governance by providing reliable information for decision-making.</w:t>
      </w:r>
    </w:p>
    <w:p w14:paraId="164DAFB1" w14:textId="34A7DA2D" w:rsidR="003D50D0" w:rsidRPr="003D50D0" w:rsidRDefault="003D50D0" w:rsidP="003D50D0">
      <w:pPr>
        <w:rPr>
          <w:b/>
          <w:bCs/>
        </w:rPr>
      </w:pPr>
      <w:r w:rsidRPr="003D50D0">
        <w:rPr>
          <w:b/>
          <w:bCs/>
        </w:rPr>
        <w:t>Data Quality Checks for RTPB</w:t>
      </w:r>
    </w:p>
    <w:p w14:paraId="3D59D4B8" w14:textId="77777777" w:rsidR="003D50D0" w:rsidRPr="003D50D0" w:rsidRDefault="003D50D0" w:rsidP="009B1931">
      <w:pPr>
        <w:pStyle w:val="ListParagraph"/>
        <w:numPr>
          <w:ilvl w:val="0"/>
          <w:numId w:val="93"/>
        </w:numPr>
      </w:pPr>
      <w:r w:rsidRPr="009B1931">
        <w:rPr>
          <w:b/>
          <w:bCs/>
        </w:rPr>
        <w:t>Pattern checks:</w:t>
      </w:r>
      <w:r w:rsidRPr="003D50D0">
        <w:t xml:space="preserve"> Validating data formats (e.g., phone numbers, zip codes).</w:t>
      </w:r>
    </w:p>
    <w:p w14:paraId="3A427242" w14:textId="77777777" w:rsidR="003D50D0" w:rsidRPr="003D50D0" w:rsidRDefault="003D50D0" w:rsidP="009B1931">
      <w:pPr>
        <w:pStyle w:val="ListParagraph"/>
        <w:numPr>
          <w:ilvl w:val="0"/>
          <w:numId w:val="93"/>
        </w:numPr>
      </w:pPr>
      <w:r w:rsidRPr="009B1931">
        <w:rPr>
          <w:b/>
          <w:bCs/>
        </w:rPr>
        <w:t>Completeness checks:</w:t>
      </w:r>
      <w:r w:rsidRPr="003D50D0">
        <w:t xml:space="preserve"> Ensuring all required fields are populated.</w:t>
      </w:r>
    </w:p>
    <w:p w14:paraId="22261888" w14:textId="77777777" w:rsidR="003D50D0" w:rsidRPr="003D50D0" w:rsidRDefault="003D50D0" w:rsidP="009B1931">
      <w:pPr>
        <w:pStyle w:val="ListParagraph"/>
        <w:numPr>
          <w:ilvl w:val="0"/>
          <w:numId w:val="93"/>
        </w:numPr>
      </w:pPr>
      <w:r w:rsidRPr="009B1931">
        <w:rPr>
          <w:b/>
          <w:bCs/>
        </w:rPr>
        <w:t>Consistency checks:</w:t>
      </w:r>
      <w:r w:rsidRPr="003D50D0">
        <w:t xml:space="preserve"> Verifying data consistency across different data sources (e.g., member ID matches).</w:t>
      </w:r>
    </w:p>
    <w:p w14:paraId="2A87E8FB" w14:textId="77777777" w:rsidR="003D50D0" w:rsidRPr="003D50D0" w:rsidRDefault="003D50D0" w:rsidP="009B1931">
      <w:pPr>
        <w:pStyle w:val="ListParagraph"/>
        <w:numPr>
          <w:ilvl w:val="0"/>
          <w:numId w:val="93"/>
        </w:numPr>
      </w:pPr>
      <w:r w:rsidRPr="009B1931">
        <w:rPr>
          <w:b/>
          <w:bCs/>
        </w:rPr>
        <w:t>Uniqueness checks:</w:t>
      </w:r>
      <w:r w:rsidRPr="003D50D0">
        <w:t xml:space="preserve"> Identifying and handling duplicate records.</w:t>
      </w:r>
    </w:p>
    <w:p w14:paraId="3B01BB47" w14:textId="77777777" w:rsidR="003D50D0" w:rsidRPr="003D50D0" w:rsidRDefault="003D50D0" w:rsidP="009B1931">
      <w:pPr>
        <w:pStyle w:val="ListParagraph"/>
        <w:numPr>
          <w:ilvl w:val="0"/>
          <w:numId w:val="93"/>
        </w:numPr>
      </w:pPr>
      <w:r w:rsidRPr="009B1931">
        <w:rPr>
          <w:b/>
          <w:bCs/>
        </w:rPr>
        <w:t>Range checks:</w:t>
      </w:r>
      <w:r w:rsidRPr="003D50D0">
        <w:t xml:space="preserve"> Ensuring data falls within expected values (e.g., age range).</w:t>
      </w:r>
    </w:p>
    <w:p w14:paraId="4C7A6151" w14:textId="2CBD4961" w:rsidR="003D50D0" w:rsidRPr="003D50D0" w:rsidRDefault="003D50D0" w:rsidP="003D50D0">
      <w:r w:rsidRPr="003D50D0">
        <w:t>By implementing robust data quality and governance practices, the RTPB project can ensure the accuracy, reliability, and security of the data</w:t>
      </w:r>
      <w:r w:rsidR="009B1931">
        <w:t>.</w:t>
      </w:r>
    </w:p>
    <w:p w14:paraId="3E71689D" w14:textId="77777777" w:rsidR="008E5E63" w:rsidRDefault="008E5E63" w:rsidP="00BC0940">
      <w:pPr>
        <w:rPr>
          <w:rFonts w:asciiTheme="majorHAnsi" w:eastAsiaTheme="majorEastAsia" w:hAnsiTheme="majorHAnsi" w:cstheme="majorBidi"/>
          <w:color w:val="007789" w:themeColor="accent1" w:themeShade="BF"/>
          <w:sz w:val="32"/>
        </w:rPr>
      </w:pPr>
    </w:p>
    <w:p w14:paraId="3843D65B" w14:textId="77777777" w:rsidR="008E5E63" w:rsidRDefault="008E5E63" w:rsidP="00BC0940">
      <w:pPr>
        <w:rPr>
          <w:rFonts w:asciiTheme="majorHAnsi" w:eastAsiaTheme="majorEastAsia" w:hAnsiTheme="majorHAnsi" w:cstheme="majorBidi"/>
          <w:color w:val="007789" w:themeColor="accent1" w:themeShade="BF"/>
          <w:sz w:val="32"/>
        </w:rPr>
      </w:pPr>
    </w:p>
    <w:p w14:paraId="4D52286B" w14:textId="77777777" w:rsidR="008E5E63" w:rsidRDefault="008E5E63" w:rsidP="00BC0940">
      <w:pPr>
        <w:rPr>
          <w:rFonts w:asciiTheme="majorHAnsi" w:eastAsiaTheme="majorEastAsia" w:hAnsiTheme="majorHAnsi" w:cstheme="majorBidi"/>
          <w:color w:val="007789" w:themeColor="accent1" w:themeShade="BF"/>
          <w:sz w:val="32"/>
        </w:rPr>
      </w:pPr>
    </w:p>
    <w:p w14:paraId="72EB1D68" w14:textId="77777777" w:rsidR="008E5E63" w:rsidRDefault="008E5E63" w:rsidP="00BC0940">
      <w:pPr>
        <w:rPr>
          <w:rFonts w:asciiTheme="majorHAnsi" w:eastAsiaTheme="majorEastAsia" w:hAnsiTheme="majorHAnsi" w:cstheme="majorBidi"/>
          <w:color w:val="007789" w:themeColor="accent1" w:themeShade="BF"/>
          <w:sz w:val="32"/>
        </w:rPr>
      </w:pPr>
    </w:p>
    <w:p w14:paraId="3CC9C09D" w14:textId="63E5689C" w:rsidR="00BC0940" w:rsidRPr="00BC0940" w:rsidRDefault="00BC0940" w:rsidP="00BC094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lastRenderedPageBreak/>
        <w:t>Data Integration</w:t>
      </w:r>
    </w:p>
    <w:p w14:paraId="22EF2539" w14:textId="77777777" w:rsidR="00BC0940" w:rsidRPr="00BC0940" w:rsidRDefault="00BC0940" w:rsidP="00BC0940">
      <w:r w:rsidRPr="00BC0940">
        <w:t>Data integration is crucial for the RTPB project to combine data from various sources into a unified view for analysis and reporting.</w:t>
      </w:r>
    </w:p>
    <w:p w14:paraId="3EBDED27" w14:textId="77777777" w:rsidR="00306C08" w:rsidRDefault="00306C08" w:rsidP="00BC0940">
      <w:pPr>
        <w:rPr>
          <w:b/>
          <w:bCs/>
        </w:rPr>
      </w:pPr>
    </w:p>
    <w:p w14:paraId="06924F6F" w14:textId="77777777" w:rsidR="00306C08" w:rsidRDefault="00306C08" w:rsidP="00BC0940">
      <w:pPr>
        <w:rPr>
          <w:b/>
          <w:bCs/>
        </w:rPr>
      </w:pPr>
    </w:p>
    <w:p w14:paraId="4B73BB8C" w14:textId="173FD31A" w:rsidR="00BC0940" w:rsidRPr="00BC0940" w:rsidRDefault="00BC0940" w:rsidP="00BC0940">
      <w:pPr>
        <w:rPr>
          <w:b/>
          <w:bCs/>
        </w:rPr>
      </w:pPr>
      <w:r w:rsidRPr="00BC0940">
        <w:rPr>
          <w:b/>
          <w:bCs/>
        </w:rPr>
        <w:t>Key Components of Data Integration</w:t>
      </w:r>
    </w:p>
    <w:p w14:paraId="31EEBA69" w14:textId="77777777" w:rsidR="00BC0940" w:rsidRPr="00BC0940" w:rsidRDefault="00BC0940" w:rsidP="00BC0940">
      <w:pPr>
        <w:numPr>
          <w:ilvl w:val="0"/>
          <w:numId w:val="34"/>
        </w:numPr>
      </w:pPr>
      <w:r w:rsidRPr="00BC0940">
        <w:rPr>
          <w:b/>
          <w:bCs/>
        </w:rPr>
        <w:t>Data Sources:</w:t>
      </w:r>
    </w:p>
    <w:p w14:paraId="2E720BBD" w14:textId="77777777" w:rsidR="00BC0940" w:rsidRPr="00BC0940" w:rsidRDefault="00BC0940" w:rsidP="009B1931">
      <w:pPr>
        <w:pStyle w:val="ListParagraph"/>
        <w:numPr>
          <w:ilvl w:val="1"/>
          <w:numId w:val="95"/>
        </w:numPr>
      </w:pPr>
      <w:r w:rsidRPr="00BC0940">
        <w:t>Apache Kafka: Real-time stream of prescription benefit data.</w:t>
      </w:r>
    </w:p>
    <w:p w14:paraId="683910F9" w14:textId="77777777" w:rsidR="00BC0940" w:rsidRPr="00BC0940" w:rsidRDefault="00BC0940" w:rsidP="009B1931">
      <w:pPr>
        <w:pStyle w:val="ListParagraph"/>
        <w:numPr>
          <w:ilvl w:val="1"/>
          <w:numId w:val="95"/>
        </w:numPr>
      </w:pPr>
      <w:proofErr w:type="gramStart"/>
      <w:r w:rsidRPr="00BC0940">
        <w:t>On-premise</w:t>
      </w:r>
      <w:proofErr w:type="gramEnd"/>
      <w:r w:rsidRPr="00BC0940">
        <w:t xml:space="preserve"> systems (if applicable): Additional data sources containing relevant information.</w:t>
      </w:r>
    </w:p>
    <w:p w14:paraId="704D0CF3" w14:textId="77777777" w:rsidR="00BC0940" w:rsidRPr="00BC0940" w:rsidRDefault="00BC0940" w:rsidP="00BC0940">
      <w:pPr>
        <w:numPr>
          <w:ilvl w:val="0"/>
          <w:numId w:val="34"/>
        </w:numPr>
      </w:pPr>
      <w:r w:rsidRPr="00BC0940">
        <w:rPr>
          <w:b/>
          <w:bCs/>
        </w:rPr>
        <w:t>Data Extraction:</w:t>
      </w:r>
    </w:p>
    <w:p w14:paraId="56F6C714" w14:textId="77777777" w:rsidR="00BC0940" w:rsidRPr="00BC0940" w:rsidRDefault="00BC0940" w:rsidP="009B1931">
      <w:pPr>
        <w:pStyle w:val="ListParagraph"/>
        <w:numPr>
          <w:ilvl w:val="1"/>
          <w:numId w:val="94"/>
        </w:numPr>
      </w:pPr>
      <w:r w:rsidRPr="00BC0940">
        <w:t>Extracting data from Kafka topics using appropriate connectors and libraries.</w:t>
      </w:r>
    </w:p>
    <w:p w14:paraId="54402D65" w14:textId="77777777" w:rsidR="00BC0940" w:rsidRPr="00BC0940" w:rsidRDefault="00BC0940" w:rsidP="009B1931">
      <w:pPr>
        <w:pStyle w:val="ListParagraph"/>
        <w:numPr>
          <w:ilvl w:val="1"/>
          <w:numId w:val="94"/>
        </w:numPr>
      </w:pPr>
      <w:r w:rsidRPr="00BC0940">
        <w:t xml:space="preserve">Potentially extracting data from </w:t>
      </w:r>
      <w:proofErr w:type="gramStart"/>
      <w:r w:rsidRPr="00BC0940">
        <w:t>on-premise</w:t>
      </w:r>
      <w:proofErr w:type="gramEnd"/>
      <w:r w:rsidRPr="00BC0940">
        <w:t xml:space="preserve"> systems using ETL tools or APIs.</w:t>
      </w:r>
    </w:p>
    <w:p w14:paraId="3D1A6172" w14:textId="77777777" w:rsidR="00BC0940" w:rsidRPr="00BC0940" w:rsidRDefault="00BC0940" w:rsidP="00BC0940">
      <w:pPr>
        <w:numPr>
          <w:ilvl w:val="0"/>
          <w:numId w:val="34"/>
        </w:numPr>
      </w:pPr>
      <w:r w:rsidRPr="00BC0940">
        <w:rPr>
          <w:b/>
          <w:bCs/>
        </w:rPr>
        <w:t>Data Transformation:</w:t>
      </w:r>
    </w:p>
    <w:p w14:paraId="38191F84" w14:textId="77777777" w:rsidR="00BC0940" w:rsidRPr="00BC0940" w:rsidRDefault="00BC0940" w:rsidP="009B1931">
      <w:pPr>
        <w:pStyle w:val="ListParagraph"/>
        <w:numPr>
          <w:ilvl w:val="1"/>
          <w:numId w:val="97"/>
        </w:numPr>
      </w:pPr>
      <w:r w:rsidRPr="00BC0940">
        <w:t>Converting data into a standardized format.</w:t>
      </w:r>
    </w:p>
    <w:p w14:paraId="36DAE145" w14:textId="77777777" w:rsidR="00BC0940" w:rsidRPr="00BC0940" w:rsidRDefault="00BC0940" w:rsidP="009B1931">
      <w:pPr>
        <w:pStyle w:val="ListParagraph"/>
        <w:numPr>
          <w:ilvl w:val="1"/>
          <w:numId w:val="97"/>
        </w:numPr>
      </w:pPr>
      <w:r w:rsidRPr="00BC0940">
        <w:t>Handling data inconsistencies and quality issues.</w:t>
      </w:r>
    </w:p>
    <w:p w14:paraId="0600F780" w14:textId="77777777" w:rsidR="00BC0940" w:rsidRPr="00BC0940" w:rsidRDefault="00BC0940" w:rsidP="009B1931">
      <w:pPr>
        <w:pStyle w:val="ListParagraph"/>
        <w:numPr>
          <w:ilvl w:val="1"/>
          <w:numId w:val="97"/>
        </w:numPr>
      </w:pPr>
      <w:r w:rsidRPr="00BC0940">
        <w:t>Creating derived attributes or calculated fields.</w:t>
      </w:r>
    </w:p>
    <w:p w14:paraId="6E239E66" w14:textId="77777777" w:rsidR="00BC0940" w:rsidRPr="00BC0940" w:rsidRDefault="00BC0940" w:rsidP="00BC0940">
      <w:pPr>
        <w:numPr>
          <w:ilvl w:val="0"/>
          <w:numId w:val="34"/>
        </w:numPr>
      </w:pPr>
      <w:r w:rsidRPr="00BC0940">
        <w:rPr>
          <w:b/>
          <w:bCs/>
        </w:rPr>
        <w:t>Data Loading:</w:t>
      </w:r>
    </w:p>
    <w:p w14:paraId="67809208" w14:textId="77777777" w:rsidR="00BC0940" w:rsidRPr="00BC0940" w:rsidRDefault="00BC0940" w:rsidP="009B1931">
      <w:pPr>
        <w:pStyle w:val="ListParagraph"/>
        <w:numPr>
          <w:ilvl w:val="1"/>
          <w:numId w:val="99"/>
        </w:numPr>
      </w:pPr>
      <w:r w:rsidRPr="00BC0940">
        <w:t>Loading transformed data into the target data storage (S3, Databricks).</w:t>
      </w:r>
    </w:p>
    <w:p w14:paraId="4A6F3B29" w14:textId="77777777" w:rsidR="00BC0940" w:rsidRPr="00BC0940" w:rsidRDefault="00BC0940" w:rsidP="009B1931">
      <w:pPr>
        <w:pStyle w:val="ListParagraph"/>
        <w:numPr>
          <w:ilvl w:val="1"/>
          <w:numId w:val="99"/>
        </w:numPr>
      </w:pPr>
      <w:r w:rsidRPr="00BC0940">
        <w:t>Ensuring data consistency and integrity during the loading process.</w:t>
      </w:r>
    </w:p>
    <w:p w14:paraId="283D7035" w14:textId="77777777" w:rsidR="00BC0940" w:rsidRPr="00BC0940" w:rsidRDefault="00BC0940" w:rsidP="00BC0940">
      <w:pPr>
        <w:rPr>
          <w:b/>
          <w:bCs/>
        </w:rPr>
      </w:pPr>
      <w:r w:rsidRPr="00BC0940">
        <w:rPr>
          <w:b/>
          <w:bCs/>
        </w:rPr>
        <w:t>Data Integration Challenges</w:t>
      </w:r>
    </w:p>
    <w:p w14:paraId="580672B3" w14:textId="77777777" w:rsidR="00BC0940" w:rsidRPr="00BC0940" w:rsidRDefault="00BC0940" w:rsidP="009B1931">
      <w:pPr>
        <w:pStyle w:val="ListParagraph"/>
        <w:numPr>
          <w:ilvl w:val="0"/>
          <w:numId w:val="101"/>
        </w:numPr>
      </w:pPr>
      <w:r w:rsidRPr="009B1931">
        <w:rPr>
          <w:b/>
          <w:bCs/>
        </w:rPr>
        <w:t>Data quality inconsistencies:</w:t>
      </w:r>
      <w:r w:rsidRPr="00BC0940">
        <w:t xml:space="preserve"> Different data sources might have varying data quality standards.</w:t>
      </w:r>
    </w:p>
    <w:p w14:paraId="0A6B27E1" w14:textId="77777777" w:rsidR="00BC0940" w:rsidRPr="00BC0940" w:rsidRDefault="00BC0940" w:rsidP="009B1931">
      <w:pPr>
        <w:pStyle w:val="ListParagraph"/>
        <w:numPr>
          <w:ilvl w:val="0"/>
          <w:numId w:val="101"/>
        </w:numPr>
      </w:pPr>
      <w:r w:rsidRPr="009B1931">
        <w:rPr>
          <w:b/>
          <w:bCs/>
        </w:rPr>
        <w:t>Data volume:</w:t>
      </w:r>
      <w:r w:rsidRPr="00BC0940">
        <w:t xml:space="preserve"> Handling high volumes of real-time data from Kafka.</w:t>
      </w:r>
    </w:p>
    <w:p w14:paraId="4BE596F7" w14:textId="77777777" w:rsidR="00BC0940" w:rsidRPr="00BC0940" w:rsidRDefault="00BC0940" w:rsidP="009B1931">
      <w:pPr>
        <w:pStyle w:val="ListParagraph"/>
        <w:numPr>
          <w:ilvl w:val="0"/>
          <w:numId w:val="101"/>
        </w:numPr>
      </w:pPr>
      <w:r w:rsidRPr="009B1931">
        <w:rPr>
          <w:b/>
          <w:bCs/>
        </w:rPr>
        <w:t>Data velocity:</w:t>
      </w:r>
      <w:r w:rsidRPr="00BC0940">
        <w:t xml:space="preserve"> Processing data in real-time to meet business requirements.</w:t>
      </w:r>
    </w:p>
    <w:p w14:paraId="41DD4C5C" w14:textId="77777777" w:rsidR="00BC0940" w:rsidRPr="00BC0940" w:rsidRDefault="00BC0940" w:rsidP="009B1931">
      <w:pPr>
        <w:pStyle w:val="ListParagraph"/>
        <w:numPr>
          <w:ilvl w:val="0"/>
          <w:numId w:val="101"/>
        </w:numPr>
      </w:pPr>
      <w:r w:rsidRPr="009B1931">
        <w:rPr>
          <w:b/>
          <w:bCs/>
        </w:rPr>
        <w:t>Data variety:</w:t>
      </w:r>
      <w:r w:rsidRPr="00BC0940">
        <w:t xml:space="preserve"> Dealing with different data formats and structures.</w:t>
      </w:r>
    </w:p>
    <w:p w14:paraId="61C73BF6" w14:textId="77777777" w:rsidR="00BC0940" w:rsidRPr="00BC0940" w:rsidRDefault="00BC0940" w:rsidP="00BC0940">
      <w:pPr>
        <w:rPr>
          <w:b/>
          <w:bCs/>
        </w:rPr>
      </w:pPr>
      <w:r w:rsidRPr="00BC0940">
        <w:rPr>
          <w:b/>
          <w:bCs/>
        </w:rPr>
        <w:t>Data Integration Tools and Technologies</w:t>
      </w:r>
    </w:p>
    <w:p w14:paraId="335444B4" w14:textId="77777777" w:rsidR="00BC0940" w:rsidRPr="00BC0940" w:rsidRDefault="00BC0940" w:rsidP="009B1931">
      <w:pPr>
        <w:pStyle w:val="ListParagraph"/>
        <w:numPr>
          <w:ilvl w:val="0"/>
          <w:numId w:val="102"/>
        </w:numPr>
      </w:pPr>
      <w:r w:rsidRPr="009B1931">
        <w:rPr>
          <w:b/>
          <w:bCs/>
        </w:rPr>
        <w:t>Apache Kafka:</w:t>
      </w:r>
      <w:r w:rsidRPr="00BC0940">
        <w:t xml:space="preserve"> As the primary data source, Kafka provides a robust platform for real-time data ingestion.</w:t>
      </w:r>
    </w:p>
    <w:p w14:paraId="42DC7C4A" w14:textId="77777777" w:rsidR="00BC0940" w:rsidRPr="00BC0940" w:rsidRDefault="00BC0940" w:rsidP="009B1931">
      <w:pPr>
        <w:pStyle w:val="ListParagraph"/>
        <w:numPr>
          <w:ilvl w:val="0"/>
          <w:numId w:val="102"/>
        </w:numPr>
      </w:pPr>
      <w:r w:rsidRPr="009B1931">
        <w:rPr>
          <w:b/>
          <w:bCs/>
        </w:rPr>
        <w:lastRenderedPageBreak/>
        <w:t>Apache Spark:</w:t>
      </w:r>
      <w:r w:rsidRPr="00BC0940">
        <w:t xml:space="preserve"> For large-scale data processing and transformation.</w:t>
      </w:r>
    </w:p>
    <w:p w14:paraId="1F9906FD" w14:textId="77777777" w:rsidR="00BC0940" w:rsidRPr="00BC0940" w:rsidRDefault="00BC0940" w:rsidP="009B1931">
      <w:pPr>
        <w:pStyle w:val="ListParagraph"/>
        <w:numPr>
          <w:ilvl w:val="0"/>
          <w:numId w:val="102"/>
        </w:numPr>
      </w:pPr>
      <w:r w:rsidRPr="009B1931">
        <w:rPr>
          <w:b/>
          <w:bCs/>
        </w:rPr>
        <w:t>ETL/ELT tools:</w:t>
      </w:r>
      <w:r w:rsidRPr="00BC0940">
        <w:t xml:space="preserve"> If required for batch data integration from </w:t>
      </w:r>
      <w:proofErr w:type="gramStart"/>
      <w:r w:rsidRPr="00BC0940">
        <w:t>on-premise</w:t>
      </w:r>
      <w:proofErr w:type="gramEnd"/>
      <w:r w:rsidRPr="00BC0940">
        <w:t xml:space="preserve"> systems.</w:t>
      </w:r>
    </w:p>
    <w:p w14:paraId="4CADE529" w14:textId="77777777" w:rsidR="00BC0940" w:rsidRPr="00BC0940" w:rsidRDefault="00BC0940" w:rsidP="009B1931">
      <w:pPr>
        <w:pStyle w:val="ListParagraph"/>
        <w:numPr>
          <w:ilvl w:val="0"/>
          <w:numId w:val="102"/>
        </w:numPr>
      </w:pPr>
      <w:r w:rsidRPr="009B1931">
        <w:rPr>
          <w:b/>
          <w:bCs/>
        </w:rPr>
        <w:t>Data integration platforms:</w:t>
      </w:r>
      <w:r w:rsidRPr="00BC0940">
        <w:t xml:space="preserve"> For managing complex data integration pipelines (optional).</w:t>
      </w:r>
    </w:p>
    <w:p w14:paraId="6FDD9889" w14:textId="77777777" w:rsidR="00306C08" w:rsidRDefault="00306C08" w:rsidP="00BC0940">
      <w:pPr>
        <w:rPr>
          <w:b/>
          <w:bCs/>
        </w:rPr>
      </w:pPr>
    </w:p>
    <w:p w14:paraId="450097D4" w14:textId="77777777" w:rsidR="00306C08" w:rsidRDefault="00306C08" w:rsidP="00BC0940">
      <w:pPr>
        <w:rPr>
          <w:b/>
          <w:bCs/>
        </w:rPr>
      </w:pPr>
    </w:p>
    <w:p w14:paraId="463D3A26" w14:textId="2331B52F" w:rsidR="00BC0940" w:rsidRPr="00BC0940" w:rsidRDefault="00BC0940" w:rsidP="00BC0940">
      <w:pPr>
        <w:rPr>
          <w:b/>
          <w:bCs/>
        </w:rPr>
      </w:pPr>
      <w:r w:rsidRPr="00BC0940">
        <w:rPr>
          <w:b/>
          <w:bCs/>
        </w:rPr>
        <w:t>Data Integration Process</w:t>
      </w:r>
    </w:p>
    <w:p w14:paraId="35EC9EFE" w14:textId="77777777" w:rsidR="00BC0940" w:rsidRPr="00BC0940" w:rsidRDefault="00BC0940" w:rsidP="009B1931">
      <w:pPr>
        <w:pStyle w:val="ListParagraph"/>
        <w:numPr>
          <w:ilvl w:val="0"/>
          <w:numId w:val="104"/>
        </w:numPr>
      </w:pPr>
      <w:r w:rsidRPr="009B1931">
        <w:rPr>
          <w:b/>
          <w:bCs/>
        </w:rPr>
        <w:t>Data Extraction:</w:t>
      </w:r>
      <w:r w:rsidRPr="00BC0940">
        <w:t xml:space="preserve"> Consume data from Kafka topics using appropriate connectors or libraries.</w:t>
      </w:r>
    </w:p>
    <w:p w14:paraId="519C5249" w14:textId="77777777" w:rsidR="00BC0940" w:rsidRPr="00BC0940" w:rsidRDefault="00BC0940" w:rsidP="009B1931">
      <w:pPr>
        <w:pStyle w:val="ListParagraph"/>
        <w:numPr>
          <w:ilvl w:val="0"/>
          <w:numId w:val="104"/>
        </w:numPr>
      </w:pPr>
      <w:r w:rsidRPr="009B1931">
        <w:rPr>
          <w:b/>
          <w:bCs/>
        </w:rPr>
        <w:t>Data Transformation:</w:t>
      </w:r>
      <w:r w:rsidRPr="00BC0940">
        <w:t xml:space="preserve"> Apply data cleansing, validation, and transformation logic using Apache Spark or other tools.</w:t>
      </w:r>
    </w:p>
    <w:p w14:paraId="750D9674" w14:textId="77777777" w:rsidR="00BC0940" w:rsidRPr="00BC0940" w:rsidRDefault="00BC0940" w:rsidP="009B1931">
      <w:pPr>
        <w:pStyle w:val="ListParagraph"/>
        <w:numPr>
          <w:ilvl w:val="0"/>
          <w:numId w:val="104"/>
        </w:numPr>
      </w:pPr>
      <w:r w:rsidRPr="009B1931">
        <w:rPr>
          <w:b/>
          <w:bCs/>
        </w:rPr>
        <w:t>Data Loading:</w:t>
      </w:r>
      <w:r w:rsidRPr="00BC0940">
        <w:t xml:space="preserve"> Load transformed data into S3 and Databricks, partitioning data for efficient query and retrieval.</w:t>
      </w:r>
    </w:p>
    <w:p w14:paraId="2551DB79" w14:textId="77777777" w:rsidR="00BC0940" w:rsidRPr="00BC0940" w:rsidRDefault="00BC0940" w:rsidP="009B1931">
      <w:pPr>
        <w:pStyle w:val="ListParagraph"/>
        <w:numPr>
          <w:ilvl w:val="0"/>
          <w:numId w:val="104"/>
        </w:numPr>
      </w:pPr>
      <w:r w:rsidRPr="009B1931">
        <w:rPr>
          <w:b/>
          <w:bCs/>
        </w:rPr>
        <w:t>Error Handling:</w:t>
      </w:r>
      <w:r w:rsidRPr="00BC0940">
        <w:t xml:space="preserve"> Implement error handling mechanisms to address data quality issues or processing failures.</w:t>
      </w:r>
    </w:p>
    <w:p w14:paraId="505D8A32" w14:textId="77777777" w:rsidR="00BC0940" w:rsidRPr="00BC0940" w:rsidRDefault="00BC0940" w:rsidP="009B1931">
      <w:pPr>
        <w:pStyle w:val="ListParagraph"/>
        <w:numPr>
          <w:ilvl w:val="0"/>
          <w:numId w:val="104"/>
        </w:numPr>
      </w:pPr>
      <w:r w:rsidRPr="009B1931">
        <w:rPr>
          <w:b/>
          <w:bCs/>
        </w:rPr>
        <w:t>Monitoring:</w:t>
      </w:r>
      <w:r w:rsidRPr="00BC0940">
        <w:t xml:space="preserve"> Monitor the data integration pipeline for performance and data quality issues.</w:t>
      </w:r>
    </w:p>
    <w:p w14:paraId="2F8B86D1" w14:textId="77777777" w:rsidR="00BC0940" w:rsidRPr="00BC0940" w:rsidRDefault="00BC0940" w:rsidP="00BC0940">
      <w:pPr>
        <w:rPr>
          <w:b/>
          <w:bCs/>
        </w:rPr>
      </w:pPr>
      <w:r w:rsidRPr="00BC0940">
        <w:rPr>
          <w:b/>
          <w:bCs/>
        </w:rPr>
        <w:t>Example Integration Scenario</w:t>
      </w:r>
    </w:p>
    <w:p w14:paraId="16BFD3EC" w14:textId="77777777" w:rsidR="00BC0940" w:rsidRPr="00BC0940" w:rsidRDefault="00BC0940" w:rsidP="009B1931">
      <w:pPr>
        <w:pStyle w:val="ListParagraph"/>
        <w:numPr>
          <w:ilvl w:val="0"/>
          <w:numId w:val="105"/>
        </w:numPr>
      </w:pPr>
      <w:r w:rsidRPr="00BC0940">
        <w:t>Extract prescription benefit data from Kafka topics.</w:t>
      </w:r>
    </w:p>
    <w:p w14:paraId="5831CFF6" w14:textId="77777777" w:rsidR="00BC0940" w:rsidRPr="00BC0940" w:rsidRDefault="00BC0940" w:rsidP="009B1931">
      <w:pPr>
        <w:pStyle w:val="ListParagraph"/>
        <w:numPr>
          <w:ilvl w:val="0"/>
          <w:numId w:val="105"/>
        </w:numPr>
      </w:pPr>
      <w:r w:rsidRPr="00BC0940">
        <w:t xml:space="preserve">Enrich the data with additional information from </w:t>
      </w:r>
      <w:proofErr w:type="gramStart"/>
      <w:r w:rsidRPr="00BC0940">
        <w:t>on-premise</w:t>
      </w:r>
      <w:proofErr w:type="gramEnd"/>
      <w:r w:rsidRPr="00BC0940">
        <w:t xml:space="preserve"> systems (if applicable).</w:t>
      </w:r>
    </w:p>
    <w:p w14:paraId="0A03F84C" w14:textId="77777777" w:rsidR="00BC0940" w:rsidRPr="00BC0940" w:rsidRDefault="00BC0940" w:rsidP="009B1931">
      <w:pPr>
        <w:pStyle w:val="ListParagraph"/>
        <w:numPr>
          <w:ilvl w:val="0"/>
          <w:numId w:val="105"/>
        </w:numPr>
      </w:pPr>
      <w:r w:rsidRPr="00BC0940">
        <w:t>Transform data into a standardized format, handling data quality issues.</w:t>
      </w:r>
    </w:p>
    <w:p w14:paraId="55592C9D" w14:textId="77777777" w:rsidR="00BC0940" w:rsidRPr="00BC0940" w:rsidRDefault="00BC0940" w:rsidP="009B1931">
      <w:pPr>
        <w:pStyle w:val="ListParagraph"/>
        <w:numPr>
          <w:ilvl w:val="0"/>
          <w:numId w:val="105"/>
        </w:numPr>
      </w:pPr>
      <w:r w:rsidRPr="00BC0940">
        <w:t>Load the transformed data into S3, partitioning by date for efficient storage.</w:t>
      </w:r>
    </w:p>
    <w:p w14:paraId="591154EE" w14:textId="77777777" w:rsidR="00BC0940" w:rsidRPr="00BC0940" w:rsidRDefault="00BC0940" w:rsidP="009B1931">
      <w:pPr>
        <w:pStyle w:val="ListParagraph"/>
        <w:numPr>
          <w:ilvl w:val="0"/>
          <w:numId w:val="105"/>
        </w:numPr>
      </w:pPr>
      <w:r w:rsidRPr="00BC0940">
        <w:t>Load a subset of data into Databricks for real-time processing and analysis.</w:t>
      </w:r>
    </w:p>
    <w:p w14:paraId="08F41CC2" w14:textId="5EB53F85" w:rsidR="00BC0940" w:rsidRPr="00BC0940" w:rsidRDefault="00BC0940" w:rsidP="00BC0940">
      <w:r w:rsidRPr="00BC0940">
        <w:t>By effectively integrating data from various sources, the RTPB project can create a unified view of prescription benefits</w:t>
      </w:r>
      <w:r w:rsidR="009B1931">
        <w:t>.</w:t>
      </w:r>
    </w:p>
    <w:p w14:paraId="39FD8B7B" w14:textId="418F819A" w:rsidR="00BC0940" w:rsidRPr="00BC0940" w:rsidRDefault="00BC0940" w:rsidP="00BC0940">
      <w:pPr>
        <w:rPr>
          <w:b/>
          <w:bCs/>
        </w:rPr>
      </w:pPr>
      <w:r w:rsidRPr="00BC0940">
        <w:rPr>
          <w:b/>
          <w:bCs/>
        </w:rPr>
        <w:t>Using Scala and Databricks Notebooks for ETL</w:t>
      </w:r>
    </w:p>
    <w:p w14:paraId="4EDCC6B3" w14:textId="77777777" w:rsidR="00BC0940" w:rsidRPr="00BC0940" w:rsidRDefault="00BC0940" w:rsidP="00BC0940">
      <w:pPr>
        <w:rPr>
          <w:b/>
          <w:bCs/>
        </w:rPr>
      </w:pPr>
      <w:r w:rsidRPr="00BC0940">
        <w:rPr>
          <w:b/>
          <w:bCs/>
        </w:rPr>
        <w:t>Understanding the Choice</w:t>
      </w:r>
    </w:p>
    <w:p w14:paraId="06BF92C7" w14:textId="449A486B" w:rsidR="00BC0940" w:rsidRPr="00BC0940" w:rsidRDefault="009B1931" w:rsidP="00BC0940">
      <w:r>
        <w:t>U</w:t>
      </w:r>
      <w:r w:rsidR="00BC0940" w:rsidRPr="00BC0940">
        <w:t>s</w:t>
      </w:r>
      <w:r>
        <w:t>ing</w:t>
      </w:r>
      <w:r w:rsidR="00BC0940" w:rsidRPr="00BC0940">
        <w:t xml:space="preserve"> Scala and Databricks Notebooks for the RTPB project's ETL process. Let's break down:</w:t>
      </w:r>
    </w:p>
    <w:p w14:paraId="7E6E9649" w14:textId="77777777" w:rsidR="00BC0940" w:rsidRPr="00BC0940" w:rsidRDefault="00BC0940" w:rsidP="00BC0940">
      <w:pPr>
        <w:numPr>
          <w:ilvl w:val="0"/>
          <w:numId w:val="39"/>
        </w:numPr>
      </w:pPr>
      <w:r w:rsidRPr="00BC0940">
        <w:rPr>
          <w:b/>
          <w:bCs/>
        </w:rPr>
        <w:t>Scala:</w:t>
      </w:r>
    </w:p>
    <w:p w14:paraId="73885EFC" w14:textId="77777777" w:rsidR="00BC0940" w:rsidRPr="00BC0940" w:rsidRDefault="00BC0940" w:rsidP="009B1931">
      <w:pPr>
        <w:pStyle w:val="ListParagraph"/>
        <w:numPr>
          <w:ilvl w:val="1"/>
          <w:numId w:val="107"/>
        </w:numPr>
      </w:pPr>
      <w:r w:rsidRPr="00BC0940">
        <w:t>A powerful, type-safe language well-suited for data processing and analysis.</w:t>
      </w:r>
    </w:p>
    <w:p w14:paraId="51B0DC1D" w14:textId="77777777" w:rsidR="00BC0940" w:rsidRPr="00BC0940" w:rsidRDefault="00BC0940" w:rsidP="009B1931">
      <w:pPr>
        <w:pStyle w:val="ListParagraph"/>
        <w:numPr>
          <w:ilvl w:val="1"/>
          <w:numId w:val="107"/>
        </w:numPr>
      </w:pPr>
      <w:r w:rsidRPr="00BC0940">
        <w:t>Offers functional programming paradigms that align with data transformations.</w:t>
      </w:r>
    </w:p>
    <w:p w14:paraId="08F9140A" w14:textId="77777777" w:rsidR="00BC0940" w:rsidRPr="00BC0940" w:rsidRDefault="00BC0940" w:rsidP="009B1931">
      <w:pPr>
        <w:pStyle w:val="ListParagraph"/>
        <w:numPr>
          <w:ilvl w:val="1"/>
          <w:numId w:val="107"/>
        </w:numPr>
      </w:pPr>
      <w:r w:rsidRPr="00BC0940">
        <w:lastRenderedPageBreak/>
        <w:t>Integrates seamlessly with Spark, providing efficient distributed computing capabilities.</w:t>
      </w:r>
    </w:p>
    <w:p w14:paraId="56826C65" w14:textId="77777777" w:rsidR="00BC0940" w:rsidRPr="00BC0940" w:rsidRDefault="00BC0940" w:rsidP="00BC0940">
      <w:pPr>
        <w:numPr>
          <w:ilvl w:val="0"/>
          <w:numId w:val="39"/>
        </w:numPr>
      </w:pPr>
      <w:r w:rsidRPr="00BC0940">
        <w:rPr>
          <w:b/>
          <w:bCs/>
        </w:rPr>
        <w:t>Databricks Notebooks:</w:t>
      </w:r>
    </w:p>
    <w:p w14:paraId="64853156" w14:textId="77777777" w:rsidR="00BC0940" w:rsidRPr="00BC0940" w:rsidRDefault="00BC0940" w:rsidP="009B1931">
      <w:pPr>
        <w:pStyle w:val="ListParagraph"/>
        <w:numPr>
          <w:ilvl w:val="1"/>
          <w:numId w:val="108"/>
        </w:numPr>
      </w:pPr>
      <w:r w:rsidRPr="00BC0940">
        <w:t>A collaborative environment for data exploration, experimentation, and development.</w:t>
      </w:r>
    </w:p>
    <w:p w14:paraId="64C2977E" w14:textId="77777777" w:rsidR="00BC0940" w:rsidRPr="00BC0940" w:rsidRDefault="00BC0940" w:rsidP="009B1931">
      <w:pPr>
        <w:pStyle w:val="ListParagraph"/>
        <w:numPr>
          <w:ilvl w:val="1"/>
          <w:numId w:val="108"/>
        </w:numPr>
      </w:pPr>
      <w:r w:rsidRPr="00BC0940">
        <w:t>Supports interactive code execution, allowing for rapid prototyping and testing.</w:t>
      </w:r>
    </w:p>
    <w:p w14:paraId="183AA227" w14:textId="77777777" w:rsidR="00BC0940" w:rsidRPr="00BC0940" w:rsidRDefault="00BC0940" w:rsidP="009B1931">
      <w:pPr>
        <w:pStyle w:val="ListParagraph"/>
        <w:numPr>
          <w:ilvl w:val="1"/>
          <w:numId w:val="108"/>
        </w:numPr>
      </w:pPr>
      <w:r w:rsidRPr="00BC0940">
        <w:t>Integrates with the Databricks platform for seamless deployment and management of ETL pipelines.</w:t>
      </w:r>
    </w:p>
    <w:p w14:paraId="1C6B82CB" w14:textId="77777777" w:rsidR="00BC0940" w:rsidRPr="00BC0940" w:rsidRDefault="00BC0940" w:rsidP="00BC0940">
      <w:pPr>
        <w:rPr>
          <w:b/>
          <w:bCs/>
        </w:rPr>
      </w:pPr>
      <w:r w:rsidRPr="00BC0940">
        <w:rPr>
          <w:b/>
          <w:bCs/>
        </w:rPr>
        <w:t>ETL Process with Scala and Databricks</w:t>
      </w:r>
    </w:p>
    <w:p w14:paraId="63856A4E" w14:textId="77777777" w:rsidR="00BC0940" w:rsidRPr="00BC0940" w:rsidRDefault="00BC0940" w:rsidP="00BC0940">
      <w:r w:rsidRPr="00BC0940">
        <w:t>The ETL process using Scala and Databricks notebooks involves the following steps:</w:t>
      </w:r>
    </w:p>
    <w:p w14:paraId="104C13E5" w14:textId="77777777" w:rsidR="00BC0940" w:rsidRPr="00BC0940" w:rsidRDefault="00BC0940" w:rsidP="00BC0940">
      <w:pPr>
        <w:numPr>
          <w:ilvl w:val="0"/>
          <w:numId w:val="40"/>
        </w:numPr>
      </w:pPr>
      <w:r w:rsidRPr="00BC0940">
        <w:rPr>
          <w:b/>
          <w:bCs/>
        </w:rPr>
        <w:t>Data Ingestion:</w:t>
      </w:r>
    </w:p>
    <w:p w14:paraId="51A3FEB3" w14:textId="77777777" w:rsidR="00BC0940" w:rsidRPr="00BC0940" w:rsidRDefault="00BC0940" w:rsidP="009B1931">
      <w:pPr>
        <w:pStyle w:val="ListParagraph"/>
        <w:numPr>
          <w:ilvl w:val="1"/>
          <w:numId w:val="108"/>
        </w:numPr>
      </w:pPr>
      <w:r w:rsidRPr="00BC0940">
        <w:t>Read data from Kafka topics using Spark Streaming or structured streaming.</w:t>
      </w:r>
    </w:p>
    <w:p w14:paraId="1B6EEFF2" w14:textId="77777777" w:rsidR="00BC0940" w:rsidRPr="00BC0940" w:rsidRDefault="00BC0940" w:rsidP="009B1931">
      <w:pPr>
        <w:pStyle w:val="ListParagraph"/>
        <w:numPr>
          <w:ilvl w:val="1"/>
          <w:numId w:val="108"/>
        </w:numPr>
      </w:pPr>
      <w:r w:rsidRPr="00BC0940">
        <w:t xml:space="preserve">Convert data into Spark </w:t>
      </w:r>
      <w:proofErr w:type="spellStart"/>
      <w:r w:rsidRPr="00BC0940">
        <w:t>DataFrames</w:t>
      </w:r>
      <w:proofErr w:type="spellEnd"/>
      <w:r w:rsidRPr="00BC0940">
        <w:t xml:space="preserve"> for further processing.</w:t>
      </w:r>
    </w:p>
    <w:p w14:paraId="09F7E55E" w14:textId="77777777" w:rsidR="00BC0940" w:rsidRPr="00BC0940" w:rsidRDefault="00BC0940" w:rsidP="00BC0940">
      <w:pPr>
        <w:numPr>
          <w:ilvl w:val="0"/>
          <w:numId w:val="40"/>
        </w:numPr>
      </w:pPr>
      <w:r w:rsidRPr="00BC0940">
        <w:rPr>
          <w:b/>
          <w:bCs/>
        </w:rPr>
        <w:t>Data Transformation:</w:t>
      </w:r>
    </w:p>
    <w:p w14:paraId="06270172" w14:textId="77777777" w:rsidR="00BC0940" w:rsidRPr="00BC0940" w:rsidRDefault="00BC0940" w:rsidP="009B1931">
      <w:pPr>
        <w:pStyle w:val="ListParagraph"/>
        <w:numPr>
          <w:ilvl w:val="1"/>
          <w:numId w:val="108"/>
        </w:numPr>
      </w:pPr>
      <w:r w:rsidRPr="00BC0940">
        <w:t>Cleanse and validate data using Scala functions and Spark transformations.</w:t>
      </w:r>
    </w:p>
    <w:p w14:paraId="216F3208" w14:textId="77777777" w:rsidR="00BC0940" w:rsidRPr="00BC0940" w:rsidRDefault="00BC0940" w:rsidP="009B1931">
      <w:pPr>
        <w:pStyle w:val="ListParagraph"/>
        <w:numPr>
          <w:ilvl w:val="1"/>
          <w:numId w:val="108"/>
        </w:numPr>
      </w:pPr>
      <w:r w:rsidRPr="00BC0940">
        <w:t>Apply business logic to derive new features or aggregate data.</w:t>
      </w:r>
    </w:p>
    <w:p w14:paraId="41DF188D" w14:textId="77777777" w:rsidR="00BC0940" w:rsidRPr="00BC0940" w:rsidRDefault="00BC0940" w:rsidP="009B1931">
      <w:pPr>
        <w:pStyle w:val="ListParagraph"/>
        <w:numPr>
          <w:ilvl w:val="1"/>
          <w:numId w:val="108"/>
        </w:numPr>
      </w:pPr>
      <w:r w:rsidRPr="00BC0940">
        <w:t>Handle data quality issues and inconsistencies.</w:t>
      </w:r>
    </w:p>
    <w:p w14:paraId="26BDA32E" w14:textId="77777777" w:rsidR="00BC0940" w:rsidRPr="00BC0940" w:rsidRDefault="00BC0940" w:rsidP="00BC0940">
      <w:pPr>
        <w:numPr>
          <w:ilvl w:val="0"/>
          <w:numId w:val="40"/>
        </w:numPr>
      </w:pPr>
      <w:r w:rsidRPr="00BC0940">
        <w:rPr>
          <w:b/>
          <w:bCs/>
        </w:rPr>
        <w:t>Data Loading:</w:t>
      </w:r>
    </w:p>
    <w:p w14:paraId="5429D9E7" w14:textId="77777777" w:rsidR="00BC0940" w:rsidRPr="00BC0940" w:rsidRDefault="00BC0940" w:rsidP="009B1931">
      <w:pPr>
        <w:pStyle w:val="ListParagraph"/>
        <w:numPr>
          <w:ilvl w:val="1"/>
          <w:numId w:val="108"/>
        </w:numPr>
      </w:pPr>
      <w:r w:rsidRPr="00BC0940">
        <w:t>Write processed data to S3 in a partitioned format for efficient storage.</w:t>
      </w:r>
    </w:p>
    <w:p w14:paraId="6499439D" w14:textId="77777777" w:rsidR="00BC0940" w:rsidRPr="00BC0940" w:rsidRDefault="00BC0940" w:rsidP="009B1931">
      <w:pPr>
        <w:pStyle w:val="ListParagraph"/>
        <w:numPr>
          <w:ilvl w:val="1"/>
          <w:numId w:val="108"/>
        </w:numPr>
      </w:pPr>
      <w:r w:rsidRPr="00BC0940">
        <w:t>Load data into Databricks Delta tables for analysis and querying.</w:t>
      </w:r>
    </w:p>
    <w:p w14:paraId="66C3CFED" w14:textId="77777777" w:rsidR="00BC0940" w:rsidRPr="00BC0940" w:rsidRDefault="00BC0940" w:rsidP="00BC0940">
      <w:pPr>
        <w:rPr>
          <w:b/>
          <w:bCs/>
        </w:rPr>
      </w:pPr>
      <w:r w:rsidRPr="00BC0940">
        <w:rPr>
          <w:b/>
          <w:bCs/>
        </w:rPr>
        <w:t>Code Example (Simplified)</w:t>
      </w:r>
    </w:p>
    <w:p w14:paraId="010C948A" w14:textId="77777777" w:rsidR="00BC0940" w:rsidRPr="00BC0940" w:rsidRDefault="00BC0940" w:rsidP="00BC0940">
      <w:r w:rsidRPr="00BC0940">
        <w:t>Scala</w:t>
      </w:r>
    </w:p>
    <w:p w14:paraId="5AAB12A7" w14:textId="77777777" w:rsidR="00BC0940" w:rsidRPr="00BC0940" w:rsidRDefault="00BC0940" w:rsidP="00BC0940">
      <w:r w:rsidRPr="00BC0940">
        <w:t xml:space="preserve">import </w:t>
      </w:r>
      <w:proofErr w:type="spellStart"/>
      <w:proofErr w:type="gramStart"/>
      <w:r w:rsidRPr="00BC0940">
        <w:t>org.apache.spark.sql.SparkSession</w:t>
      </w:r>
      <w:proofErr w:type="spellEnd"/>
      <w:proofErr w:type="gramEnd"/>
    </w:p>
    <w:p w14:paraId="6FF76410" w14:textId="77777777" w:rsidR="00BC0940" w:rsidRPr="00BC0940" w:rsidRDefault="00BC0940" w:rsidP="00BC0940">
      <w:r w:rsidRPr="00BC0940">
        <w:t xml:space="preserve">import </w:t>
      </w:r>
      <w:proofErr w:type="spellStart"/>
      <w:proofErr w:type="gramStart"/>
      <w:r w:rsidRPr="00BC0940">
        <w:t>org.apache.spark.sql.functions</w:t>
      </w:r>
      <w:proofErr w:type="spellEnd"/>
      <w:proofErr w:type="gramEnd"/>
      <w:r w:rsidRPr="00BC0940">
        <w:t>._</w:t>
      </w:r>
    </w:p>
    <w:p w14:paraId="00C6A57D" w14:textId="77777777" w:rsidR="00BC0940" w:rsidRPr="00BC0940" w:rsidRDefault="00BC0940" w:rsidP="00BC0940"/>
    <w:p w14:paraId="5FC760A2" w14:textId="77777777" w:rsidR="00BC0940" w:rsidRPr="00BC0940" w:rsidRDefault="00BC0940" w:rsidP="00BC0940">
      <w:r w:rsidRPr="00BC0940">
        <w:t xml:space="preserve">// Create a </w:t>
      </w:r>
      <w:proofErr w:type="spellStart"/>
      <w:r w:rsidRPr="00BC0940">
        <w:t>SparkSession</w:t>
      </w:r>
      <w:proofErr w:type="spellEnd"/>
    </w:p>
    <w:p w14:paraId="7ED317D7" w14:textId="77777777" w:rsidR="00BC0940" w:rsidRPr="00BC0940" w:rsidRDefault="00BC0940" w:rsidP="00BC0940">
      <w:proofErr w:type="spellStart"/>
      <w:r w:rsidRPr="00BC0940">
        <w:t>val</w:t>
      </w:r>
      <w:proofErr w:type="spellEnd"/>
      <w:r w:rsidRPr="00BC0940">
        <w:t xml:space="preserve"> spark = </w:t>
      </w:r>
      <w:proofErr w:type="spellStart"/>
      <w:proofErr w:type="gramStart"/>
      <w:r w:rsidRPr="00BC0940">
        <w:t>SparkSession.builder.appName</w:t>
      </w:r>
      <w:proofErr w:type="spellEnd"/>
      <w:proofErr w:type="gramEnd"/>
      <w:r w:rsidRPr="00BC0940">
        <w:t>("RTPB_ETL").</w:t>
      </w:r>
      <w:proofErr w:type="spellStart"/>
      <w:r w:rsidRPr="00BC0940">
        <w:t>getOrCreate</w:t>
      </w:r>
      <w:proofErr w:type="spellEnd"/>
      <w:r w:rsidRPr="00BC0940">
        <w:t>()</w:t>
      </w:r>
    </w:p>
    <w:p w14:paraId="03469B7B" w14:textId="77777777" w:rsidR="00BC0940" w:rsidRPr="00BC0940" w:rsidRDefault="00BC0940" w:rsidP="00BC0940"/>
    <w:p w14:paraId="46C76146" w14:textId="77777777" w:rsidR="00BC0940" w:rsidRPr="00BC0940" w:rsidRDefault="00BC0940" w:rsidP="00BC0940">
      <w:r w:rsidRPr="00BC0940">
        <w:lastRenderedPageBreak/>
        <w:t>// Read data from Kafka</w:t>
      </w:r>
    </w:p>
    <w:p w14:paraId="69EB9EFC" w14:textId="77777777" w:rsidR="00BC0940" w:rsidRPr="00BC0940" w:rsidRDefault="00BC0940" w:rsidP="00BC0940">
      <w:proofErr w:type="spellStart"/>
      <w:r w:rsidRPr="00BC0940">
        <w:t>val</w:t>
      </w:r>
      <w:proofErr w:type="spellEnd"/>
      <w:r w:rsidRPr="00BC0940">
        <w:t xml:space="preserve"> </w:t>
      </w:r>
      <w:proofErr w:type="spellStart"/>
      <w:r w:rsidRPr="00BC0940">
        <w:t>kafkaDF</w:t>
      </w:r>
      <w:proofErr w:type="spellEnd"/>
      <w:r w:rsidRPr="00BC0940">
        <w:t xml:space="preserve"> = </w:t>
      </w:r>
      <w:proofErr w:type="spellStart"/>
      <w:proofErr w:type="gramStart"/>
      <w:r w:rsidRPr="00BC0940">
        <w:t>spark.readStream</w:t>
      </w:r>
      <w:proofErr w:type="spellEnd"/>
      <w:proofErr w:type="gramEnd"/>
    </w:p>
    <w:p w14:paraId="0F3F1140" w14:textId="77777777" w:rsidR="00BC0940" w:rsidRPr="00BC0940" w:rsidRDefault="00BC0940" w:rsidP="00BC0940">
      <w:r w:rsidRPr="00BC0940">
        <w:t xml:space="preserve">  </w:t>
      </w:r>
      <w:proofErr w:type="gramStart"/>
      <w:r w:rsidRPr="00BC0940">
        <w:t>.format</w:t>
      </w:r>
      <w:proofErr w:type="gramEnd"/>
      <w:r w:rsidRPr="00BC0940">
        <w:t>("</w:t>
      </w:r>
      <w:proofErr w:type="spellStart"/>
      <w:r w:rsidRPr="00BC0940">
        <w:t>kafka</w:t>
      </w:r>
      <w:proofErr w:type="spellEnd"/>
      <w:r w:rsidRPr="00BC0940">
        <w:t>")</w:t>
      </w:r>
    </w:p>
    <w:p w14:paraId="018586B7" w14:textId="77777777" w:rsidR="00BC0940" w:rsidRPr="00BC0940" w:rsidRDefault="00BC0940" w:rsidP="00BC0940">
      <w:r w:rsidRPr="00BC0940">
        <w:t xml:space="preserve">  </w:t>
      </w:r>
      <w:proofErr w:type="gramStart"/>
      <w:r w:rsidRPr="00BC0940">
        <w:t>.option</w:t>
      </w:r>
      <w:proofErr w:type="gramEnd"/>
      <w:r w:rsidRPr="00BC0940">
        <w:t>("</w:t>
      </w:r>
      <w:proofErr w:type="spellStart"/>
      <w:r w:rsidRPr="00BC0940">
        <w:t>kafka.bootstrap.servers</w:t>
      </w:r>
      <w:proofErr w:type="spellEnd"/>
      <w:r w:rsidRPr="00BC0940">
        <w:t>", "kafka-bootstrap-server:9092")</w:t>
      </w:r>
    </w:p>
    <w:p w14:paraId="7A8DD260" w14:textId="77777777" w:rsidR="00BC0940" w:rsidRPr="00BC0940" w:rsidRDefault="00BC0940" w:rsidP="00BC0940">
      <w:r w:rsidRPr="00BC0940">
        <w:t xml:space="preserve">  </w:t>
      </w:r>
      <w:proofErr w:type="gramStart"/>
      <w:r w:rsidRPr="00BC0940">
        <w:t>.option</w:t>
      </w:r>
      <w:proofErr w:type="gramEnd"/>
      <w:r w:rsidRPr="00BC0940">
        <w:t>("subscribe", "</w:t>
      </w:r>
      <w:proofErr w:type="spellStart"/>
      <w:r w:rsidRPr="00BC0940">
        <w:t>rtp_topic</w:t>
      </w:r>
      <w:proofErr w:type="spellEnd"/>
      <w:r w:rsidRPr="00BC0940">
        <w:t>")</w:t>
      </w:r>
    </w:p>
    <w:p w14:paraId="2DCC9A0C" w14:textId="77777777" w:rsidR="00BC0940" w:rsidRPr="00BC0940" w:rsidRDefault="00BC0940" w:rsidP="00BC0940">
      <w:r w:rsidRPr="00BC0940">
        <w:t xml:space="preserve">  </w:t>
      </w:r>
      <w:proofErr w:type="gramStart"/>
      <w:r w:rsidRPr="00BC0940">
        <w:t>.option</w:t>
      </w:r>
      <w:proofErr w:type="gramEnd"/>
      <w:r w:rsidRPr="00BC0940">
        <w:t>("</w:t>
      </w:r>
      <w:proofErr w:type="spellStart"/>
      <w:r w:rsidRPr="00BC0940">
        <w:t>startingOffsets</w:t>
      </w:r>
      <w:proofErr w:type="spellEnd"/>
      <w:r w:rsidRPr="00BC0940">
        <w:t>", "earliest")</w:t>
      </w:r>
    </w:p>
    <w:p w14:paraId="1D3E9667" w14:textId="77777777" w:rsidR="00BC0940" w:rsidRPr="00BC0940" w:rsidRDefault="00BC0940" w:rsidP="00BC0940">
      <w:r w:rsidRPr="00BC0940">
        <w:t xml:space="preserve">  </w:t>
      </w:r>
      <w:proofErr w:type="gramStart"/>
      <w:r w:rsidRPr="00BC0940">
        <w:t>.load</w:t>
      </w:r>
      <w:proofErr w:type="gramEnd"/>
      <w:r w:rsidRPr="00BC0940">
        <w:t>()</w:t>
      </w:r>
    </w:p>
    <w:p w14:paraId="051CB14F" w14:textId="77777777" w:rsidR="00BC0940" w:rsidRPr="00BC0940" w:rsidRDefault="00BC0940" w:rsidP="00BC0940"/>
    <w:p w14:paraId="38CAC68B" w14:textId="77777777" w:rsidR="00BC0940" w:rsidRPr="00BC0940" w:rsidRDefault="00BC0940" w:rsidP="00BC0940">
      <w:r w:rsidRPr="00BC0940">
        <w:t xml:space="preserve">// Convert to </w:t>
      </w:r>
      <w:proofErr w:type="spellStart"/>
      <w:r w:rsidRPr="00BC0940">
        <w:t>DataFrame</w:t>
      </w:r>
      <w:proofErr w:type="spellEnd"/>
      <w:r w:rsidRPr="00BC0940">
        <w:t xml:space="preserve"> and process data</w:t>
      </w:r>
    </w:p>
    <w:p w14:paraId="562F87BB" w14:textId="77777777" w:rsidR="00BC0940" w:rsidRPr="00BC0940" w:rsidRDefault="00BC0940" w:rsidP="00BC0940">
      <w:proofErr w:type="spellStart"/>
      <w:r w:rsidRPr="00BC0940">
        <w:t>val</w:t>
      </w:r>
      <w:proofErr w:type="spellEnd"/>
      <w:r w:rsidRPr="00BC0940">
        <w:t xml:space="preserve"> </w:t>
      </w:r>
      <w:proofErr w:type="spellStart"/>
      <w:r w:rsidRPr="00BC0940">
        <w:t>processedDF</w:t>
      </w:r>
      <w:proofErr w:type="spellEnd"/>
      <w:r w:rsidRPr="00BC0940">
        <w:t xml:space="preserve"> = </w:t>
      </w:r>
      <w:proofErr w:type="spellStart"/>
      <w:r w:rsidRPr="00BC0940">
        <w:t>kafkaDF</w:t>
      </w:r>
      <w:proofErr w:type="spellEnd"/>
    </w:p>
    <w:p w14:paraId="7876E47A" w14:textId="77777777" w:rsidR="00BC0940" w:rsidRPr="00BC0940" w:rsidRDefault="00BC0940" w:rsidP="00BC0940">
      <w:r w:rsidRPr="00BC0940">
        <w:t xml:space="preserve">  </w:t>
      </w:r>
      <w:proofErr w:type="gramStart"/>
      <w:r w:rsidRPr="00BC0940">
        <w:t>.</w:t>
      </w:r>
      <w:proofErr w:type="spellStart"/>
      <w:r w:rsidRPr="00BC0940">
        <w:t>selectExpr</w:t>
      </w:r>
      <w:proofErr w:type="spellEnd"/>
      <w:proofErr w:type="gramEnd"/>
      <w:r w:rsidRPr="00BC0940">
        <w:t>("CAST(value AS STRING)")</w:t>
      </w:r>
    </w:p>
    <w:p w14:paraId="04280A78" w14:textId="77777777" w:rsidR="00BC0940" w:rsidRPr="00BC0940" w:rsidRDefault="00BC0940" w:rsidP="00BC0940">
      <w:r w:rsidRPr="00BC0940">
        <w:t xml:space="preserve">  </w:t>
      </w:r>
      <w:proofErr w:type="gramStart"/>
      <w:r w:rsidRPr="00BC0940">
        <w:t>.select</w:t>
      </w:r>
      <w:proofErr w:type="gramEnd"/>
      <w:r w:rsidRPr="00BC0940">
        <w:t>(</w:t>
      </w:r>
      <w:proofErr w:type="spellStart"/>
      <w:r w:rsidRPr="00BC0940">
        <w:t>from_json</w:t>
      </w:r>
      <w:proofErr w:type="spellEnd"/>
      <w:r w:rsidRPr="00BC0940">
        <w:t>($"value", schema).as("data"))</w:t>
      </w:r>
    </w:p>
    <w:p w14:paraId="0F2651AC" w14:textId="77777777" w:rsidR="00BC0940" w:rsidRPr="00BC0940" w:rsidRDefault="00BC0940" w:rsidP="00BC0940">
      <w:r w:rsidRPr="00BC0940">
        <w:t xml:space="preserve">  </w:t>
      </w:r>
      <w:proofErr w:type="gramStart"/>
      <w:r w:rsidRPr="00BC0940">
        <w:t>.select</w:t>
      </w:r>
      <w:proofErr w:type="gramEnd"/>
      <w:r w:rsidRPr="00BC0940">
        <w:t>("data.*")</w:t>
      </w:r>
    </w:p>
    <w:p w14:paraId="4C17F02D" w14:textId="77777777" w:rsidR="00BC0940" w:rsidRPr="00BC0940" w:rsidRDefault="00BC0940" w:rsidP="00BC0940">
      <w:r w:rsidRPr="00BC0940">
        <w:t xml:space="preserve">  </w:t>
      </w:r>
      <w:proofErr w:type="gramStart"/>
      <w:r w:rsidRPr="00BC0940">
        <w:t>.</w:t>
      </w:r>
      <w:proofErr w:type="spellStart"/>
      <w:r w:rsidRPr="00BC0940">
        <w:t>withColumn</w:t>
      </w:r>
      <w:proofErr w:type="spellEnd"/>
      <w:proofErr w:type="gramEnd"/>
      <w:r w:rsidRPr="00BC0940">
        <w:t>("</w:t>
      </w:r>
      <w:proofErr w:type="spellStart"/>
      <w:r w:rsidRPr="00BC0940">
        <w:t>ingestion_timestamp</w:t>
      </w:r>
      <w:proofErr w:type="spellEnd"/>
      <w:r w:rsidRPr="00BC0940">
        <w:t xml:space="preserve">", </w:t>
      </w:r>
      <w:proofErr w:type="spellStart"/>
      <w:r w:rsidRPr="00BC0940">
        <w:t>current_timestamp</w:t>
      </w:r>
      <w:proofErr w:type="spellEnd"/>
      <w:r w:rsidRPr="00BC0940">
        <w:t>())</w:t>
      </w:r>
    </w:p>
    <w:p w14:paraId="4D65CD22" w14:textId="77777777" w:rsidR="00BC0940" w:rsidRPr="00BC0940" w:rsidRDefault="00BC0940" w:rsidP="00BC0940">
      <w:r w:rsidRPr="00BC0940">
        <w:t xml:space="preserve">  // Add more transformation logic as needed</w:t>
      </w:r>
    </w:p>
    <w:p w14:paraId="557B6293" w14:textId="77777777" w:rsidR="00BC0940" w:rsidRPr="00BC0940" w:rsidRDefault="00BC0940" w:rsidP="00BC0940"/>
    <w:p w14:paraId="79817758" w14:textId="77777777" w:rsidR="00BC0940" w:rsidRPr="00BC0940" w:rsidRDefault="00BC0940" w:rsidP="00BC0940">
      <w:r w:rsidRPr="00BC0940">
        <w:t>// Write to S3 and Databricks</w:t>
      </w:r>
    </w:p>
    <w:p w14:paraId="76CC51EB" w14:textId="77777777" w:rsidR="00BC0940" w:rsidRPr="00BC0940" w:rsidRDefault="00BC0940" w:rsidP="00BC0940">
      <w:proofErr w:type="spellStart"/>
      <w:r w:rsidRPr="00BC0940">
        <w:t>processedDF.write</w:t>
      </w:r>
      <w:proofErr w:type="spellEnd"/>
    </w:p>
    <w:p w14:paraId="176F9464" w14:textId="77777777" w:rsidR="00BC0940" w:rsidRPr="00BC0940" w:rsidRDefault="00BC0940" w:rsidP="00BC0940">
      <w:r w:rsidRPr="00BC0940">
        <w:t xml:space="preserve">  </w:t>
      </w:r>
      <w:proofErr w:type="gramStart"/>
      <w:r w:rsidRPr="00BC0940">
        <w:t>.format</w:t>
      </w:r>
      <w:proofErr w:type="gramEnd"/>
      <w:r w:rsidRPr="00BC0940">
        <w:t>("parquet")</w:t>
      </w:r>
    </w:p>
    <w:p w14:paraId="2E9C8916" w14:textId="77777777" w:rsidR="00BC0940" w:rsidRPr="00BC0940" w:rsidRDefault="00BC0940" w:rsidP="00BC0940">
      <w:r w:rsidRPr="00BC0940">
        <w:t xml:space="preserve">  </w:t>
      </w:r>
      <w:proofErr w:type="gramStart"/>
      <w:r w:rsidRPr="00BC0940">
        <w:t>.mode</w:t>
      </w:r>
      <w:proofErr w:type="gramEnd"/>
      <w:r w:rsidRPr="00BC0940">
        <w:t>("append")</w:t>
      </w:r>
    </w:p>
    <w:p w14:paraId="4643D2C7" w14:textId="77777777" w:rsidR="00BC0940" w:rsidRPr="00BC0940" w:rsidRDefault="00BC0940" w:rsidP="00BC0940">
      <w:r w:rsidRPr="00BC0940">
        <w:t xml:space="preserve">  </w:t>
      </w:r>
      <w:proofErr w:type="gramStart"/>
      <w:r w:rsidRPr="00BC0940">
        <w:t>.</w:t>
      </w:r>
      <w:proofErr w:type="spellStart"/>
      <w:r w:rsidRPr="00BC0940">
        <w:t>partitionBy</w:t>
      </w:r>
      <w:proofErr w:type="spellEnd"/>
      <w:proofErr w:type="gramEnd"/>
      <w:r w:rsidRPr="00BC0940">
        <w:t>("date")</w:t>
      </w:r>
    </w:p>
    <w:p w14:paraId="32FA0891" w14:textId="77777777" w:rsidR="00BC0940" w:rsidRPr="00BC0940" w:rsidRDefault="00BC0940" w:rsidP="00BC0940">
      <w:r w:rsidRPr="00BC0940">
        <w:t xml:space="preserve">  </w:t>
      </w:r>
      <w:proofErr w:type="gramStart"/>
      <w:r w:rsidRPr="00BC0940">
        <w:t>.save</w:t>
      </w:r>
      <w:proofErr w:type="gramEnd"/>
      <w:r w:rsidRPr="00BC0940">
        <w:t>("s3a://your-s3-bucket/</w:t>
      </w:r>
      <w:proofErr w:type="spellStart"/>
      <w:r w:rsidRPr="00BC0940">
        <w:t>rtp_data</w:t>
      </w:r>
      <w:proofErr w:type="spellEnd"/>
      <w:r w:rsidRPr="00BC0940">
        <w:t>")</w:t>
      </w:r>
    </w:p>
    <w:p w14:paraId="3D276836" w14:textId="77777777" w:rsidR="00BC0940" w:rsidRPr="00BC0940" w:rsidRDefault="00BC0940" w:rsidP="00BC0940"/>
    <w:p w14:paraId="2BD5A8AD" w14:textId="77777777" w:rsidR="00BC0940" w:rsidRPr="00BC0940" w:rsidRDefault="00BC0940" w:rsidP="00BC0940">
      <w:proofErr w:type="spellStart"/>
      <w:r w:rsidRPr="00BC0940">
        <w:t>processedDF.writeStream</w:t>
      </w:r>
      <w:proofErr w:type="spellEnd"/>
    </w:p>
    <w:p w14:paraId="3EB4AC25" w14:textId="77777777" w:rsidR="00BC0940" w:rsidRPr="00BC0940" w:rsidRDefault="00BC0940" w:rsidP="00BC0940">
      <w:r w:rsidRPr="00BC0940">
        <w:t xml:space="preserve">  </w:t>
      </w:r>
      <w:proofErr w:type="gramStart"/>
      <w:r w:rsidRPr="00BC0940">
        <w:t>.format</w:t>
      </w:r>
      <w:proofErr w:type="gramEnd"/>
      <w:r w:rsidRPr="00BC0940">
        <w:t>("delta")</w:t>
      </w:r>
    </w:p>
    <w:p w14:paraId="343CE33B" w14:textId="77777777" w:rsidR="00BC0940" w:rsidRPr="00BC0940" w:rsidRDefault="00BC0940" w:rsidP="00BC0940">
      <w:r w:rsidRPr="00BC0940">
        <w:t xml:space="preserve">  </w:t>
      </w:r>
      <w:proofErr w:type="gramStart"/>
      <w:r w:rsidRPr="00BC0940">
        <w:t>.option</w:t>
      </w:r>
      <w:proofErr w:type="gramEnd"/>
      <w:r w:rsidRPr="00BC0940">
        <w:t>("</w:t>
      </w:r>
      <w:proofErr w:type="spellStart"/>
      <w:r w:rsidRPr="00BC0940">
        <w:t>checkpointLocation</w:t>
      </w:r>
      <w:proofErr w:type="spellEnd"/>
      <w:r w:rsidRPr="00BC0940">
        <w:t>", "/</w:t>
      </w:r>
      <w:proofErr w:type="spellStart"/>
      <w:r w:rsidRPr="00BC0940">
        <w:t>tmp</w:t>
      </w:r>
      <w:proofErr w:type="spellEnd"/>
      <w:r w:rsidRPr="00BC0940">
        <w:t>/checkpoint")</w:t>
      </w:r>
    </w:p>
    <w:p w14:paraId="1EE61578" w14:textId="77777777" w:rsidR="00BC0940" w:rsidRPr="00BC0940" w:rsidRDefault="00BC0940" w:rsidP="00BC0940">
      <w:r w:rsidRPr="00BC0940">
        <w:lastRenderedPageBreak/>
        <w:t xml:space="preserve">  </w:t>
      </w:r>
      <w:proofErr w:type="gramStart"/>
      <w:r w:rsidRPr="00BC0940">
        <w:t>.start</w:t>
      </w:r>
      <w:proofErr w:type="gramEnd"/>
      <w:r w:rsidRPr="00BC0940">
        <w:t>("</w:t>
      </w:r>
      <w:proofErr w:type="spellStart"/>
      <w:r w:rsidRPr="00BC0940">
        <w:t>rtp_db_table</w:t>
      </w:r>
      <w:proofErr w:type="spellEnd"/>
      <w:r w:rsidRPr="00BC0940">
        <w:t>")</w:t>
      </w:r>
    </w:p>
    <w:p w14:paraId="5DB4D027" w14:textId="77777777" w:rsidR="00306C08" w:rsidRDefault="00306C08" w:rsidP="00BC0940"/>
    <w:p w14:paraId="712484B0" w14:textId="77777777" w:rsidR="00306C08" w:rsidRDefault="00306C08" w:rsidP="00BC0940">
      <w:pPr>
        <w:rPr>
          <w:b/>
          <w:bCs/>
        </w:rPr>
      </w:pPr>
    </w:p>
    <w:p w14:paraId="7CBEBF5D" w14:textId="77777777" w:rsidR="00306C08" w:rsidRDefault="00306C08" w:rsidP="00BC0940">
      <w:pPr>
        <w:rPr>
          <w:b/>
          <w:bCs/>
        </w:rPr>
      </w:pPr>
    </w:p>
    <w:p w14:paraId="37091F01" w14:textId="77777777" w:rsidR="00306C08" w:rsidRDefault="00306C08" w:rsidP="00BC0940">
      <w:pPr>
        <w:rPr>
          <w:b/>
          <w:bCs/>
        </w:rPr>
      </w:pPr>
    </w:p>
    <w:p w14:paraId="4F760747" w14:textId="3CC0444D" w:rsidR="00BC0940" w:rsidRPr="00BC0940" w:rsidRDefault="00BC0940" w:rsidP="00BC0940">
      <w:pPr>
        <w:rPr>
          <w:b/>
          <w:bCs/>
        </w:rPr>
      </w:pPr>
      <w:r w:rsidRPr="00BC0940">
        <w:rPr>
          <w:b/>
          <w:bCs/>
        </w:rPr>
        <w:t>Additional Considerations</w:t>
      </w:r>
    </w:p>
    <w:p w14:paraId="7E021238" w14:textId="77777777" w:rsidR="00BC0940" w:rsidRPr="00BC0940" w:rsidRDefault="00BC0940" w:rsidP="00C60014">
      <w:pPr>
        <w:pStyle w:val="ListParagraph"/>
        <w:numPr>
          <w:ilvl w:val="1"/>
          <w:numId w:val="108"/>
        </w:numPr>
      </w:pPr>
      <w:r w:rsidRPr="00BC0940">
        <w:t>Error Handling: Implement robust error handling mechanisms to ensure data integrity and pipeline resilience.</w:t>
      </w:r>
    </w:p>
    <w:p w14:paraId="3081EFF9" w14:textId="77777777" w:rsidR="00BC0940" w:rsidRPr="00BC0940" w:rsidRDefault="00BC0940" w:rsidP="00C60014">
      <w:pPr>
        <w:pStyle w:val="ListParagraph"/>
        <w:numPr>
          <w:ilvl w:val="1"/>
          <w:numId w:val="108"/>
        </w:numPr>
      </w:pPr>
      <w:r w:rsidRPr="00BC0940">
        <w:t>Performance Optimization: Optimize Spark jobs for performance by tuning configurations, using caching, and exploring parallel processing.</w:t>
      </w:r>
    </w:p>
    <w:p w14:paraId="03DFE03A" w14:textId="77777777" w:rsidR="00BC0940" w:rsidRPr="00BC0940" w:rsidRDefault="00BC0940" w:rsidP="00C60014">
      <w:pPr>
        <w:pStyle w:val="ListParagraph"/>
        <w:numPr>
          <w:ilvl w:val="1"/>
          <w:numId w:val="108"/>
        </w:numPr>
      </w:pPr>
      <w:r w:rsidRPr="00BC0940">
        <w:t>Testing: Write unit and integration tests to validate the ETL process.</w:t>
      </w:r>
    </w:p>
    <w:p w14:paraId="3EA9D076" w14:textId="77777777" w:rsidR="00BC0940" w:rsidRPr="00BC0940" w:rsidRDefault="00BC0940" w:rsidP="00C60014">
      <w:pPr>
        <w:pStyle w:val="ListParagraph"/>
        <w:numPr>
          <w:ilvl w:val="1"/>
          <w:numId w:val="108"/>
        </w:numPr>
      </w:pPr>
      <w:r w:rsidRPr="00BC0940">
        <w:t>Monitoring: Monitor pipeline performance and data quality metrics.</w:t>
      </w:r>
    </w:p>
    <w:p w14:paraId="13AF0BF9" w14:textId="77777777" w:rsidR="00BC0940" w:rsidRPr="00BC0940" w:rsidRDefault="00BC0940" w:rsidP="00C60014">
      <w:pPr>
        <w:pStyle w:val="ListParagraph"/>
        <w:numPr>
          <w:ilvl w:val="1"/>
          <w:numId w:val="108"/>
        </w:numPr>
      </w:pPr>
      <w:r w:rsidRPr="00BC0940">
        <w:t>Scalability: Design the pipeline to handle increasing data volumes and processing requirements.</w:t>
      </w:r>
    </w:p>
    <w:p w14:paraId="3D6AFF69" w14:textId="77777777" w:rsidR="00BC0940" w:rsidRPr="00BC0940" w:rsidRDefault="00BC0940" w:rsidP="00BC0940">
      <w:r w:rsidRPr="00BC0940">
        <w:t>By leveraging Scala and Databricks, you can build a scalable and efficient ETL pipeline for the RTPB project, enabling effective data management and analysis.</w:t>
      </w:r>
    </w:p>
    <w:p w14:paraId="296FAB5E" w14:textId="77777777" w:rsidR="00BC0940" w:rsidRDefault="00BC0940" w:rsidP="003D50D0"/>
    <w:p w14:paraId="2BE8862B" w14:textId="75951109" w:rsidR="00BC0940" w:rsidRPr="00BC0940" w:rsidRDefault="00BC0940" w:rsidP="00BC094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t xml:space="preserve">Data Processing &amp; Transformation </w:t>
      </w:r>
    </w:p>
    <w:p w14:paraId="126FE60F" w14:textId="77777777" w:rsidR="00BC0940" w:rsidRPr="00BC0940" w:rsidRDefault="00BC0940" w:rsidP="00BC0940">
      <w:pPr>
        <w:rPr>
          <w:b/>
          <w:bCs/>
        </w:rPr>
      </w:pPr>
      <w:r w:rsidRPr="00BC0940">
        <w:rPr>
          <w:b/>
          <w:bCs/>
        </w:rPr>
        <w:t>Data Processing</w:t>
      </w:r>
    </w:p>
    <w:p w14:paraId="69D97708" w14:textId="77777777" w:rsidR="00BC0940" w:rsidRPr="00BC0940" w:rsidRDefault="00BC0940" w:rsidP="00BC0940">
      <w:r w:rsidRPr="00BC0940">
        <w:t>Data processing in the RTPB project involves refining raw data from Kafka into a usable format for analysis. Key activities include:</w:t>
      </w:r>
    </w:p>
    <w:p w14:paraId="56B866D7" w14:textId="77777777" w:rsidR="00BC0940" w:rsidRPr="00BC0940" w:rsidRDefault="00BC0940" w:rsidP="00BC0940">
      <w:pPr>
        <w:numPr>
          <w:ilvl w:val="0"/>
          <w:numId w:val="42"/>
        </w:numPr>
      </w:pPr>
      <w:r w:rsidRPr="00BC0940">
        <w:rPr>
          <w:b/>
          <w:bCs/>
        </w:rPr>
        <w:t>Data Cleaning:</w:t>
      </w:r>
    </w:p>
    <w:p w14:paraId="7B4E2663" w14:textId="77777777" w:rsidR="00BC0940" w:rsidRPr="00BC0940" w:rsidRDefault="00BC0940" w:rsidP="00C60014">
      <w:pPr>
        <w:pStyle w:val="ListParagraph"/>
        <w:numPr>
          <w:ilvl w:val="1"/>
          <w:numId w:val="112"/>
        </w:numPr>
      </w:pPr>
      <w:r w:rsidRPr="00BC0940">
        <w:t>Handling missing values (e.g., imputation or removal).</w:t>
      </w:r>
    </w:p>
    <w:p w14:paraId="00238D78" w14:textId="77777777" w:rsidR="00BC0940" w:rsidRPr="00BC0940" w:rsidRDefault="00BC0940" w:rsidP="00C60014">
      <w:pPr>
        <w:pStyle w:val="ListParagraph"/>
        <w:numPr>
          <w:ilvl w:val="1"/>
          <w:numId w:val="112"/>
        </w:numPr>
      </w:pPr>
      <w:r w:rsidRPr="00BC0940">
        <w:t>Correcting inconsistencies (e.g., standardizing date formats).</w:t>
      </w:r>
    </w:p>
    <w:p w14:paraId="6EF6DE7A" w14:textId="77777777" w:rsidR="00BC0940" w:rsidRPr="00BC0940" w:rsidRDefault="00BC0940" w:rsidP="00C60014">
      <w:pPr>
        <w:pStyle w:val="ListParagraph"/>
        <w:numPr>
          <w:ilvl w:val="1"/>
          <w:numId w:val="112"/>
        </w:numPr>
      </w:pPr>
      <w:r w:rsidRPr="00BC0940">
        <w:t>Removing duplicates or outliers.</w:t>
      </w:r>
    </w:p>
    <w:p w14:paraId="0FC1DCC5" w14:textId="77777777" w:rsidR="00BC0940" w:rsidRPr="00BC0940" w:rsidRDefault="00BC0940" w:rsidP="00BC0940">
      <w:pPr>
        <w:numPr>
          <w:ilvl w:val="0"/>
          <w:numId w:val="42"/>
        </w:numPr>
      </w:pPr>
      <w:r w:rsidRPr="00BC0940">
        <w:rPr>
          <w:b/>
          <w:bCs/>
        </w:rPr>
        <w:t>Data Enrichment:</w:t>
      </w:r>
    </w:p>
    <w:p w14:paraId="1B3F2964" w14:textId="77777777" w:rsidR="00BC0940" w:rsidRPr="00BC0940" w:rsidRDefault="00BC0940" w:rsidP="00C60014">
      <w:pPr>
        <w:pStyle w:val="ListParagraph"/>
        <w:numPr>
          <w:ilvl w:val="1"/>
          <w:numId w:val="112"/>
        </w:numPr>
      </w:pPr>
      <w:r w:rsidRPr="00BC0940">
        <w:t>Adding contextual information (e.g., drug classifications, provider details).</w:t>
      </w:r>
    </w:p>
    <w:p w14:paraId="6123A12A" w14:textId="77777777" w:rsidR="00BC0940" w:rsidRPr="00BC0940" w:rsidRDefault="00BC0940" w:rsidP="00C60014">
      <w:pPr>
        <w:pStyle w:val="ListParagraph"/>
        <w:numPr>
          <w:ilvl w:val="1"/>
          <w:numId w:val="112"/>
        </w:numPr>
      </w:pPr>
      <w:r w:rsidRPr="00BC0940">
        <w:t>Creating derived attributes (e.g., cost per prescription).</w:t>
      </w:r>
    </w:p>
    <w:p w14:paraId="2EEABF2C" w14:textId="77777777" w:rsidR="00BC0940" w:rsidRPr="00BC0940" w:rsidRDefault="00BC0940" w:rsidP="00BC0940">
      <w:pPr>
        <w:numPr>
          <w:ilvl w:val="0"/>
          <w:numId w:val="42"/>
        </w:numPr>
      </w:pPr>
      <w:r w:rsidRPr="00BC0940">
        <w:rPr>
          <w:b/>
          <w:bCs/>
        </w:rPr>
        <w:t>Data Aggregation:</w:t>
      </w:r>
    </w:p>
    <w:p w14:paraId="7EB4B892" w14:textId="77777777" w:rsidR="00BC0940" w:rsidRPr="00BC0940" w:rsidRDefault="00BC0940" w:rsidP="00C60014">
      <w:pPr>
        <w:pStyle w:val="ListParagraph"/>
        <w:numPr>
          <w:ilvl w:val="1"/>
          <w:numId w:val="112"/>
        </w:numPr>
      </w:pPr>
      <w:r w:rsidRPr="00BC0940">
        <w:lastRenderedPageBreak/>
        <w:t>Summarizing data at different levels (e.g., total prescriptions per month, average prescription cost).</w:t>
      </w:r>
    </w:p>
    <w:p w14:paraId="15A912E2" w14:textId="77777777" w:rsidR="00306C08" w:rsidRDefault="00306C08" w:rsidP="00BC0940">
      <w:pPr>
        <w:rPr>
          <w:b/>
          <w:bCs/>
        </w:rPr>
      </w:pPr>
    </w:p>
    <w:p w14:paraId="277A247B" w14:textId="77777777" w:rsidR="00306C08" w:rsidRDefault="00306C08" w:rsidP="00BC0940">
      <w:pPr>
        <w:rPr>
          <w:b/>
          <w:bCs/>
        </w:rPr>
      </w:pPr>
    </w:p>
    <w:p w14:paraId="2007851B" w14:textId="77777777" w:rsidR="00306C08" w:rsidRDefault="00306C08" w:rsidP="00BC0940">
      <w:pPr>
        <w:rPr>
          <w:b/>
          <w:bCs/>
        </w:rPr>
      </w:pPr>
    </w:p>
    <w:p w14:paraId="5DDE4CD1" w14:textId="77777777" w:rsidR="00306C08" w:rsidRDefault="00306C08" w:rsidP="00BC0940">
      <w:pPr>
        <w:rPr>
          <w:b/>
          <w:bCs/>
        </w:rPr>
      </w:pPr>
    </w:p>
    <w:p w14:paraId="7619C514" w14:textId="5B8A25F0" w:rsidR="00BC0940" w:rsidRPr="00BC0940" w:rsidRDefault="00BC0940" w:rsidP="00BC0940">
      <w:pPr>
        <w:rPr>
          <w:b/>
          <w:bCs/>
        </w:rPr>
      </w:pPr>
      <w:r w:rsidRPr="00BC0940">
        <w:rPr>
          <w:b/>
          <w:bCs/>
        </w:rPr>
        <w:t>Data Transformation</w:t>
      </w:r>
    </w:p>
    <w:p w14:paraId="55AA7CD6" w14:textId="77777777" w:rsidR="00BC0940" w:rsidRPr="00BC0940" w:rsidRDefault="00BC0940" w:rsidP="00BC0940">
      <w:r w:rsidRPr="00BC0940">
        <w:t>Data transformation is about converting raw data into a structured format suitable for analysis. Key steps include:</w:t>
      </w:r>
    </w:p>
    <w:p w14:paraId="0883FF3A" w14:textId="77777777" w:rsidR="00BC0940" w:rsidRPr="00BC0940" w:rsidRDefault="00BC0940" w:rsidP="00C60014">
      <w:pPr>
        <w:pStyle w:val="ListParagraph"/>
        <w:numPr>
          <w:ilvl w:val="1"/>
          <w:numId w:val="112"/>
        </w:numPr>
      </w:pPr>
      <w:r w:rsidRPr="00BC0940">
        <w:rPr>
          <w:b/>
          <w:bCs/>
        </w:rPr>
        <w:t>Data Structuring</w:t>
      </w:r>
      <w:r w:rsidRPr="00BC0940">
        <w:t>: Creating a consistent data schema for different data sources.</w:t>
      </w:r>
    </w:p>
    <w:p w14:paraId="4AE3139C" w14:textId="77777777" w:rsidR="00BC0940" w:rsidRPr="00BC0940" w:rsidRDefault="00BC0940" w:rsidP="00C60014">
      <w:pPr>
        <w:pStyle w:val="ListParagraph"/>
        <w:numPr>
          <w:ilvl w:val="1"/>
          <w:numId w:val="112"/>
        </w:numPr>
      </w:pPr>
      <w:r w:rsidRPr="00BC0940">
        <w:rPr>
          <w:b/>
          <w:bCs/>
        </w:rPr>
        <w:t>Data Normalization</w:t>
      </w:r>
      <w:r w:rsidRPr="00BC0940">
        <w:t>: Organizing data into tables to reduce redundancy.</w:t>
      </w:r>
    </w:p>
    <w:p w14:paraId="047422B7" w14:textId="77777777" w:rsidR="00BC0940" w:rsidRPr="00BC0940" w:rsidRDefault="00BC0940" w:rsidP="00C60014">
      <w:pPr>
        <w:pStyle w:val="ListParagraph"/>
        <w:numPr>
          <w:ilvl w:val="1"/>
          <w:numId w:val="112"/>
        </w:numPr>
      </w:pPr>
      <w:r w:rsidRPr="00BC0940">
        <w:rPr>
          <w:b/>
          <w:bCs/>
        </w:rPr>
        <w:t>Data Standardization</w:t>
      </w:r>
      <w:r w:rsidRPr="00BC0940">
        <w:t>: Ensuring data consistency across different fields (e.g., using standard units, codes).</w:t>
      </w:r>
    </w:p>
    <w:p w14:paraId="76646E31" w14:textId="77777777" w:rsidR="00BC0940" w:rsidRPr="00BC0940" w:rsidRDefault="00BC0940" w:rsidP="00C60014">
      <w:pPr>
        <w:pStyle w:val="ListParagraph"/>
        <w:numPr>
          <w:ilvl w:val="1"/>
          <w:numId w:val="112"/>
        </w:numPr>
      </w:pPr>
      <w:r w:rsidRPr="00BC0940">
        <w:rPr>
          <w:b/>
          <w:bCs/>
        </w:rPr>
        <w:t>Data Enrichment</w:t>
      </w:r>
      <w:r w:rsidRPr="00BC0940">
        <w:t>: Adding calculated fields or derived attributes.</w:t>
      </w:r>
    </w:p>
    <w:p w14:paraId="05E431FC" w14:textId="77777777" w:rsidR="00BC0940" w:rsidRPr="00BC0940" w:rsidRDefault="00BC0940" w:rsidP="00BC0940">
      <w:pPr>
        <w:rPr>
          <w:b/>
          <w:bCs/>
        </w:rPr>
      </w:pPr>
      <w:r w:rsidRPr="00BC0940">
        <w:rPr>
          <w:b/>
          <w:bCs/>
        </w:rPr>
        <w:t>Using Scala and Spark for Processing and Transformation</w:t>
      </w:r>
    </w:p>
    <w:p w14:paraId="1E5E3E7B" w14:textId="5B1645E3" w:rsidR="00BC0940" w:rsidRPr="00BC0940" w:rsidRDefault="00BC0940" w:rsidP="00BC0940">
      <w:r w:rsidRPr="00BC0940">
        <w:t xml:space="preserve">Scala and Spark are </w:t>
      </w:r>
      <w:r w:rsidR="00C60014">
        <w:t>used</w:t>
      </w:r>
      <w:r w:rsidRPr="00BC0940">
        <w:t xml:space="preserve"> to handle large datasets efficiently. Key techniques include:</w:t>
      </w:r>
    </w:p>
    <w:p w14:paraId="208FB56D" w14:textId="77777777" w:rsidR="00BC0940" w:rsidRPr="00BC0940" w:rsidRDefault="00BC0940" w:rsidP="00C60014">
      <w:pPr>
        <w:pStyle w:val="ListParagraph"/>
        <w:numPr>
          <w:ilvl w:val="0"/>
          <w:numId w:val="113"/>
        </w:numPr>
      </w:pPr>
      <w:r w:rsidRPr="00C60014">
        <w:rPr>
          <w:b/>
          <w:bCs/>
        </w:rPr>
        <w:t xml:space="preserve">Spark </w:t>
      </w:r>
      <w:proofErr w:type="spellStart"/>
      <w:r w:rsidRPr="00C60014">
        <w:rPr>
          <w:b/>
          <w:bCs/>
        </w:rPr>
        <w:t>DataFrames</w:t>
      </w:r>
      <w:proofErr w:type="spellEnd"/>
      <w:r w:rsidRPr="00C60014">
        <w:rPr>
          <w:b/>
          <w:bCs/>
        </w:rPr>
        <w:t>:</w:t>
      </w:r>
      <w:r w:rsidRPr="00BC0940">
        <w:t xml:space="preserve"> Representing data as distributed collections of rows and columns.</w:t>
      </w:r>
    </w:p>
    <w:p w14:paraId="442FC7AD" w14:textId="77777777" w:rsidR="00BC0940" w:rsidRPr="00BC0940" w:rsidRDefault="00BC0940" w:rsidP="00C60014">
      <w:pPr>
        <w:pStyle w:val="ListParagraph"/>
        <w:numPr>
          <w:ilvl w:val="0"/>
          <w:numId w:val="113"/>
        </w:numPr>
      </w:pPr>
      <w:r w:rsidRPr="00C60014">
        <w:rPr>
          <w:b/>
          <w:bCs/>
        </w:rPr>
        <w:t>Spark SQL:</w:t>
      </w:r>
      <w:r w:rsidRPr="00BC0940">
        <w:t xml:space="preserve"> Using SQL-like syntax for data manipulation.</w:t>
      </w:r>
    </w:p>
    <w:p w14:paraId="780C10B6" w14:textId="77777777" w:rsidR="00BC0940" w:rsidRPr="00BC0940" w:rsidRDefault="00BC0940" w:rsidP="00C60014">
      <w:pPr>
        <w:pStyle w:val="ListParagraph"/>
        <w:numPr>
          <w:ilvl w:val="0"/>
          <w:numId w:val="113"/>
        </w:numPr>
      </w:pPr>
      <w:r w:rsidRPr="00C60014">
        <w:rPr>
          <w:b/>
          <w:bCs/>
        </w:rPr>
        <w:t>UDFs (User-Defined Functions):</w:t>
      </w:r>
      <w:r w:rsidRPr="00BC0940">
        <w:t xml:space="preserve"> Creating custom functions for complex transformations.</w:t>
      </w:r>
    </w:p>
    <w:p w14:paraId="01EA004B" w14:textId="77777777" w:rsidR="00BC0940" w:rsidRPr="00BC0940" w:rsidRDefault="00BC0940" w:rsidP="00C60014">
      <w:pPr>
        <w:pStyle w:val="ListParagraph"/>
        <w:numPr>
          <w:ilvl w:val="0"/>
          <w:numId w:val="113"/>
        </w:numPr>
      </w:pPr>
      <w:r w:rsidRPr="00C60014">
        <w:rPr>
          <w:b/>
          <w:bCs/>
        </w:rPr>
        <w:t>Window functions:</w:t>
      </w:r>
      <w:r w:rsidRPr="00BC0940">
        <w:t xml:space="preserve"> Performing calculations across rows of related data.</w:t>
      </w:r>
    </w:p>
    <w:p w14:paraId="0919FF90" w14:textId="77777777" w:rsidR="00BC0940" w:rsidRPr="00BC0940" w:rsidRDefault="00BC0940" w:rsidP="00BC0940">
      <w:pPr>
        <w:rPr>
          <w:b/>
          <w:bCs/>
        </w:rPr>
      </w:pPr>
      <w:r w:rsidRPr="00BC0940">
        <w:rPr>
          <w:b/>
          <w:bCs/>
        </w:rPr>
        <w:t>Example Processing and Transformation Steps</w:t>
      </w:r>
    </w:p>
    <w:p w14:paraId="456DE146" w14:textId="77777777" w:rsidR="00BC0940" w:rsidRPr="00BC0940" w:rsidRDefault="00BC0940" w:rsidP="00C60014">
      <w:pPr>
        <w:pStyle w:val="ListParagraph"/>
        <w:numPr>
          <w:ilvl w:val="0"/>
          <w:numId w:val="114"/>
        </w:numPr>
      </w:pPr>
      <w:r w:rsidRPr="00C60014">
        <w:rPr>
          <w:b/>
          <w:bCs/>
        </w:rPr>
        <w:t>Parse Kafka messages:</w:t>
      </w:r>
      <w:r w:rsidRPr="00BC0940">
        <w:t xml:space="preserve"> Convert JSON or Avro format messages into structured data.</w:t>
      </w:r>
    </w:p>
    <w:p w14:paraId="2368207A" w14:textId="77777777" w:rsidR="00BC0940" w:rsidRPr="00BC0940" w:rsidRDefault="00BC0940" w:rsidP="00C60014">
      <w:pPr>
        <w:pStyle w:val="ListParagraph"/>
        <w:numPr>
          <w:ilvl w:val="0"/>
          <w:numId w:val="114"/>
        </w:numPr>
      </w:pPr>
      <w:r w:rsidRPr="00C60014">
        <w:rPr>
          <w:b/>
          <w:bCs/>
        </w:rPr>
        <w:t>Cleanse data:</w:t>
      </w:r>
      <w:r w:rsidRPr="00BC0940">
        <w:t xml:space="preserve"> Handle null values, invalid data, and inconsistencies.</w:t>
      </w:r>
    </w:p>
    <w:p w14:paraId="6CB29BA5" w14:textId="77777777" w:rsidR="00BC0940" w:rsidRPr="00BC0940" w:rsidRDefault="00BC0940" w:rsidP="00C60014">
      <w:pPr>
        <w:pStyle w:val="ListParagraph"/>
        <w:numPr>
          <w:ilvl w:val="0"/>
          <w:numId w:val="114"/>
        </w:numPr>
      </w:pPr>
      <w:r w:rsidRPr="00C60014">
        <w:rPr>
          <w:b/>
          <w:bCs/>
        </w:rPr>
        <w:t>Enrich data:</w:t>
      </w:r>
      <w:r w:rsidRPr="00BC0940">
        <w:t xml:space="preserve"> Add drug classification based on drug codes.</w:t>
      </w:r>
    </w:p>
    <w:p w14:paraId="1B09F30B" w14:textId="77777777" w:rsidR="00BC0940" w:rsidRPr="00BC0940" w:rsidRDefault="00BC0940" w:rsidP="00C60014">
      <w:pPr>
        <w:pStyle w:val="ListParagraph"/>
        <w:numPr>
          <w:ilvl w:val="0"/>
          <w:numId w:val="114"/>
        </w:numPr>
      </w:pPr>
      <w:r w:rsidRPr="00C60014">
        <w:rPr>
          <w:b/>
          <w:bCs/>
        </w:rPr>
        <w:t>Create derived attributes:</w:t>
      </w:r>
      <w:r w:rsidRPr="00BC0940">
        <w:t xml:space="preserve"> Calculate cost per prescription, </w:t>
      </w:r>
      <w:proofErr w:type="spellStart"/>
      <w:r w:rsidRPr="00BC0940">
        <w:t>days</w:t>
      </w:r>
      <w:proofErr w:type="spellEnd"/>
      <w:r w:rsidRPr="00BC0940">
        <w:t xml:space="preserve"> supply, etc.</w:t>
      </w:r>
    </w:p>
    <w:p w14:paraId="67BDA843" w14:textId="77777777" w:rsidR="00BC0940" w:rsidRPr="00BC0940" w:rsidRDefault="00BC0940" w:rsidP="00C60014">
      <w:pPr>
        <w:pStyle w:val="ListParagraph"/>
        <w:numPr>
          <w:ilvl w:val="0"/>
          <w:numId w:val="114"/>
        </w:numPr>
      </w:pPr>
      <w:r w:rsidRPr="00C60014">
        <w:rPr>
          <w:b/>
          <w:bCs/>
        </w:rPr>
        <w:t>Aggregate data:</w:t>
      </w:r>
      <w:r w:rsidRPr="00BC0940">
        <w:t xml:space="preserve"> Summarize data at different levels (e.g., daily, monthly).</w:t>
      </w:r>
    </w:p>
    <w:p w14:paraId="71ED062D" w14:textId="77777777" w:rsidR="00BC0940" w:rsidRPr="00BC0940" w:rsidRDefault="00BC0940" w:rsidP="00C60014">
      <w:pPr>
        <w:pStyle w:val="ListParagraph"/>
        <w:numPr>
          <w:ilvl w:val="0"/>
          <w:numId w:val="114"/>
        </w:numPr>
      </w:pPr>
      <w:r w:rsidRPr="00C60014">
        <w:rPr>
          <w:b/>
          <w:bCs/>
        </w:rPr>
        <w:t>Transform data into desired output format:</w:t>
      </w:r>
      <w:r w:rsidRPr="00BC0940">
        <w:t xml:space="preserve"> Prepare data for loading into Databricks Delta tables or other target systems.</w:t>
      </w:r>
    </w:p>
    <w:p w14:paraId="2D12E582" w14:textId="77777777" w:rsidR="00BC0940" w:rsidRPr="00BC0940" w:rsidRDefault="00BC0940" w:rsidP="00BC0940">
      <w:pPr>
        <w:rPr>
          <w:b/>
          <w:bCs/>
        </w:rPr>
      </w:pPr>
      <w:r w:rsidRPr="00BC0940">
        <w:rPr>
          <w:b/>
          <w:bCs/>
        </w:rPr>
        <w:t>Challenges and Considerations</w:t>
      </w:r>
    </w:p>
    <w:p w14:paraId="48FB7B20" w14:textId="77777777" w:rsidR="00BC0940" w:rsidRPr="00BC0940" w:rsidRDefault="00BC0940" w:rsidP="00C60014">
      <w:pPr>
        <w:pStyle w:val="ListParagraph"/>
        <w:numPr>
          <w:ilvl w:val="0"/>
          <w:numId w:val="115"/>
        </w:numPr>
      </w:pPr>
      <w:r w:rsidRPr="00C60014">
        <w:rPr>
          <w:b/>
          <w:bCs/>
        </w:rPr>
        <w:lastRenderedPageBreak/>
        <w:t>Data Quality:</w:t>
      </w:r>
      <w:r w:rsidRPr="00BC0940">
        <w:t xml:space="preserve"> Ensuring data accuracy and consistency throughout the transformation process.</w:t>
      </w:r>
    </w:p>
    <w:p w14:paraId="72AF5EBA" w14:textId="77777777" w:rsidR="00BC0940" w:rsidRPr="00BC0940" w:rsidRDefault="00BC0940" w:rsidP="00C60014">
      <w:pPr>
        <w:pStyle w:val="ListParagraph"/>
        <w:numPr>
          <w:ilvl w:val="0"/>
          <w:numId w:val="115"/>
        </w:numPr>
      </w:pPr>
      <w:r w:rsidRPr="00C60014">
        <w:rPr>
          <w:b/>
          <w:bCs/>
        </w:rPr>
        <w:t>Performance:</w:t>
      </w:r>
      <w:r w:rsidRPr="00BC0940">
        <w:t xml:space="preserve"> Optimizing data processing pipelines for efficiency.</w:t>
      </w:r>
    </w:p>
    <w:p w14:paraId="4CD1F92F" w14:textId="77777777" w:rsidR="00BC0940" w:rsidRPr="00BC0940" w:rsidRDefault="00BC0940" w:rsidP="00C60014">
      <w:pPr>
        <w:pStyle w:val="ListParagraph"/>
        <w:numPr>
          <w:ilvl w:val="0"/>
          <w:numId w:val="115"/>
        </w:numPr>
      </w:pPr>
      <w:r w:rsidRPr="00C60014">
        <w:rPr>
          <w:b/>
          <w:bCs/>
        </w:rPr>
        <w:t>Scalability:</w:t>
      </w:r>
      <w:r w:rsidRPr="00BC0940">
        <w:t xml:space="preserve"> Handling increasing data volumes and complexity.</w:t>
      </w:r>
    </w:p>
    <w:p w14:paraId="2E516468" w14:textId="77777777" w:rsidR="00BC0940" w:rsidRPr="00BC0940" w:rsidRDefault="00BC0940" w:rsidP="00C60014">
      <w:pPr>
        <w:pStyle w:val="ListParagraph"/>
        <w:numPr>
          <w:ilvl w:val="0"/>
          <w:numId w:val="115"/>
        </w:numPr>
      </w:pPr>
      <w:r w:rsidRPr="00C60014">
        <w:rPr>
          <w:b/>
          <w:bCs/>
        </w:rPr>
        <w:t>Data Security:</w:t>
      </w:r>
      <w:r w:rsidRPr="00BC0940">
        <w:t xml:space="preserve"> Protecting sensitive patient information during processing.</w:t>
      </w:r>
    </w:p>
    <w:p w14:paraId="0385A594" w14:textId="77777777" w:rsidR="00BC0940" w:rsidRPr="00BC0940" w:rsidRDefault="00BC0940" w:rsidP="00BC0940">
      <w:r w:rsidRPr="00BC0940">
        <w:t>By effectively processing and transforming the RTPB data, we can create a clean and structured dataset ready for in-depth analysis and reporting.</w:t>
      </w:r>
    </w:p>
    <w:p w14:paraId="69CE57B3" w14:textId="77777777" w:rsidR="00BC0940" w:rsidRDefault="00BC0940" w:rsidP="003D50D0"/>
    <w:p w14:paraId="536D7A1F" w14:textId="105BED03" w:rsidR="00BC0940" w:rsidRPr="00BC0940" w:rsidRDefault="00BC0940" w:rsidP="00BC094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t>Data Security &amp; Privacy</w:t>
      </w:r>
    </w:p>
    <w:p w14:paraId="29F2DAEB" w14:textId="77777777" w:rsidR="00BC0940" w:rsidRPr="00BC0940" w:rsidRDefault="00BC0940" w:rsidP="00BC0940">
      <w:pPr>
        <w:rPr>
          <w:b/>
          <w:bCs/>
        </w:rPr>
      </w:pPr>
      <w:r w:rsidRPr="00BC0940">
        <w:rPr>
          <w:b/>
          <w:bCs/>
        </w:rPr>
        <w:t>Data Security</w:t>
      </w:r>
    </w:p>
    <w:p w14:paraId="64C5332C" w14:textId="77777777" w:rsidR="00BC0940" w:rsidRPr="00BC0940" w:rsidRDefault="00BC0940" w:rsidP="00BC0940">
      <w:r w:rsidRPr="00BC0940">
        <w:t>Data security is paramount for the RTPB project given the sensitive nature of prescription benefit information. Key security measures include:</w:t>
      </w:r>
    </w:p>
    <w:p w14:paraId="7C491BF6" w14:textId="77777777" w:rsidR="00BC0940" w:rsidRPr="00BC0940" w:rsidRDefault="00BC0940" w:rsidP="00C60014">
      <w:pPr>
        <w:pStyle w:val="ListParagraph"/>
        <w:numPr>
          <w:ilvl w:val="0"/>
          <w:numId w:val="116"/>
        </w:numPr>
      </w:pPr>
      <w:r w:rsidRPr="00C60014">
        <w:rPr>
          <w:b/>
          <w:bCs/>
        </w:rPr>
        <w:t>Access Controls:</w:t>
      </w:r>
      <w:r w:rsidRPr="00BC0940">
        <w:t xml:space="preserve"> Implementing role-based access controls to restrict data access to authorized personnel.</w:t>
      </w:r>
    </w:p>
    <w:p w14:paraId="1BC2ABAC" w14:textId="77777777" w:rsidR="00BC0940" w:rsidRPr="00BC0940" w:rsidRDefault="00BC0940" w:rsidP="00C60014">
      <w:pPr>
        <w:pStyle w:val="ListParagraph"/>
        <w:numPr>
          <w:ilvl w:val="0"/>
          <w:numId w:val="116"/>
        </w:numPr>
      </w:pPr>
      <w:r w:rsidRPr="00C60014">
        <w:rPr>
          <w:b/>
          <w:bCs/>
        </w:rPr>
        <w:t>Data Encryption:</w:t>
      </w:r>
      <w:r w:rsidRPr="00BC0940">
        <w:t xml:space="preserve"> Encrypting data both at rest and in transit to protect against unauthorized access.</w:t>
      </w:r>
    </w:p>
    <w:p w14:paraId="1640B057" w14:textId="77777777" w:rsidR="00BC0940" w:rsidRPr="00BC0940" w:rsidRDefault="00BC0940" w:rsidP="00C60014">
      <w:pPr>
        <w:pStyle w:val="ListParagraph"/>
        <w:numPr>
          <w:ilvl w:val="0"/>
          <w:numId w:val="116"/>
        </w:numPr>
      </w:pPr>
      <w:r w:rsidRPr="00C60014">
        <w:rPr>
          <w:b/>
          <w:bCs/>
        </w:rPr>
        <w:t>Network Security:</w:t>
      </w:r>
      <w:r w:rsidRPr="00BC0940">
        <w:t xml:space="preserve"> Implementing firewalls, intrusion detection systems, and other security measures to protect the network infrastructure.</w:t>
      </w:r>
    </w:p>
    <w:p w14:paraId="4AB9BEB0" w14:textId="77777777" w:rsidR="00BC0940" w:rsidRPr="00BC0940" w:rsidRDefault="00BC0940" w:rsidP="00C60014">
      <w:pPr>
        <w:pStyle w:val="ListParagraph"/>
        <w:numPr>
          <w:ilvl w:val="0"/>
          <w:numId w:val="116"/>
        </w:numPr>
      </w:pPr>
      <w:r w:rsidRPr="00C60014">
        <w:rPr>
          <w:b/>
          <w:bCs/>
        </w:rPr>
        <w:t>Data Masking:</w:t>
      </w:r>
      <w:r w:rsidRPr="00BC0940">
        <w:t xml:space="preserve"> Obfuscating sensitive data (e.g., patient names, social security numbers) for non-production environments.</w:t>
      </w:r>
    </w:p>
    <w:p w14:paraId="52D551E9" w14:textId="77777777" w:rsidR="00BC0940" w:rsidRPr="00BC0940" w:rsidRDefault="00BC0940" w:rsidP="00C60014">
      <w:pPr>
        <w:pStyle w:val="ListParagraph"/>
        <w:numPr>
          <w:ilvl w:val="0"/>
          <w:numId w:val="116"/>
        </w:numPr>
      </w:pPr>
      <w:r w:rsidRPr="00C60014">
        <w:rPr>
          <w:b/>
          <w:bCs/>
        </w:rPr>
        <w:t>Audit Trails:</w:t>
      </w:r>
      <w:r w:rsidRPr="00BC0940">
        <w:t xml:space="preserve"> Maintaining detailed logs of data access and modifications for security and compliance purposes.</w:t>
      </w:r>
    </w:p>
    <w:p w14:paraId="5CB427AB" w14:textId="77777777" w:rsidR="00BC0940" w:rsidRPr="00BC0940" w:rsidRDefault="00BC0940" w:rsidP="00BC0940">
      <w:pPr>
        <w:rPr>
          <w:b/>
          <w:bCs/>
        </w:rPr>
      </w:pPr>
      <w:r w:rsidRPr="00BC0940">
        <w:rPr>
          <w:b/>
          <w:bCs/>
        </w:rPr>
        <w:t>Data Privacy</w:t>
      </w:r>
    </w:p>
    <w:p w14:paraId="0662A4AA" w14:textId="77777777" w:rsidR="00BC0940" w:rsidRPr="00BC0940" w:rsidRDefault="00BC0940" w:rsidP="00BC0940">
      <w:r w:rsidRPr="00BC0940">
        <w:t>Protecting patient privacy is essential in the RTPB project. Key privacy considerations include:</w:t>
      </w:r>
    </w:p>
    <w:p w14:paraId="1153C38F" w14:textId="77777777" w:rsidR="00BC0940" w:rsidRPr="00BC0940" w:rsidRDefault="00BC0940" w:rsidP="00C60014">
      <w:pPr>
        <w:pStyle w:val="ListParagraph"/>
        <w:numPr>
          <w:ilvl w:val="0"/>
          <w:numId w:val="117"/>
        </w:numPr>
      </w:pPr>
      <w:r w:rsidRPr="00C60014">
        <w:rPr>
          <w:b/>
          <w:bCs/>
        </w:rPr>
        <w:t>Data Minimization:</w:t>
      </w:r>
      <w:r w:rsidRPr="00BC0940">
        <w:t xml:space="preserve"> Collecting and storing only the necessary data for the project.</w:t>
      </w:r>
    </w:p>
    <w:p w14:paraId="55820875" w14:textId="77777777" w:rsidR="00BC0940" w:rsidRPr="00BC0940" w:rsidRDefault="00BC0940" w:rsidP="00C60014">
      <w:pPr>
        <w:pStyle w:val="ListParagraph"/>
        <w:numPr>
          <w:ilvl w:val="0"/>
          <w:numId w:val="117"/>
        </w:numPr>
      </w:pPr>
      <w:r w:rsidRPr="00C60014">
        <w:rPr>
          <w:b/>
          <w:bCs/>
        </w:rPr>
        <w:t>Data Retention:</w:t>
      </w:r>
      <w:r w:rsidRPr="00BC0940">
        <w:t xml:space="preserve"> Establishing data retention policies to comply with legal and regulatory requirements.</w:t>
      </w:r>
    </w:p>
    <w:p w14:paraId="788B6397" w14:textId="77777777" w:rsidR="00BC0940" w:rsidRPr="00BC0940" w:rsidRDefault="00BC0940" w:rsidP="00C60014">
      <w:pPr>
        <w:pStyle w:val="ListParagraph"/>
        <w:numPr>
          <w:ilvl w:val="0"/>
          <w:numId w:val="117"/>
        </w:numPr>
      </w:pPr>
      <w:r w:rsidRPr="00C60014">
        <w:rPr>
          <w:b/>
          <w:bCs/>
        </w:rPr>
        <w:t>Privacy by Design:</w:t>
      </w:r>
      <w:r w:rsidRPr="00BC0940">
        <w:t xml:space="preserve"> Incorporating privacy principles into the system architecture and development process.</w:t>
      </w:r>
    </w:p>
    <w:p w14:paraId="16789810" w14:textId="77777777" w:rsidR="00BC0940" w:rsidRPr="00BC0940" w:rsidRDefault="00BC0940" w:rsidP="00C60014">
      <w:pPr>
        <w:pStyle w:val="ListParagraph"/>
        <w:numPr>
          <w:ilvl w:val="0"/>
          <w:numId w:val="117"/>
        </w:numPr>
      </w:pPr>
      <w:r w:rsidRPr="00C60014">
        <w:rPr>
          <w:b/>
          <w:bCs/>
        </w:rPr>
        <w:t>Consent Management:</w:t>
      </w:r>
      <w:r w:rsidRPr="00BC0940">
        <w:t xml:space="preserve"> Obtaining appropriate consent from patients for data usage (if applicable).</w:t>
      </w:r>
    </w:p>
    <w:p w14:paraId="2B6E4933" w14:textId="77777777" w:rsidR="00BC0940" w:rsidRPr="00BC0940" w:rsidRDefault="00BC0940" w:rsidP="00C60014">
      <w:pPr>
        <w:pStyle w:val="ListParagraph"/>
        <w:numPr>
          <w:ilvl w:val="0"/>
          <w:numId w:val="117"/>
        </w:numPr>
      </w:pPr>
      <w:r w:rsidRPr="00C60014">
        <w:rPr>
          <w:b/>
          <w:bCs/>
        </w:rPr>
        <w:t>Compliance:</w:t>
      </w:r>
      <w:r w:rsidRPr="00BC0940">
        <w:t xml:space="preserve"> Adhering to relevant data privacy regulations (e.g., HIPAA, GDPR).</w:t>
      </w:r>
    </w:p>
    <w:p w14:paraId="40FAE386" w14:textId="77777777" w:rsidR="00BC0940" w:rsidRPr="00BC0940" w:rsidRDefault="00BC0940" w:rsidP="00BC0940">
      <w:pPr>
        <w:rPr>
          <w:b/>
          <w:bCs/>
        </w:rPr>
      </w:pPr>
      <w:r w:rsidRPr="00BC0940">
        <w:rPr>
          <w:b/>
          <w:bCs/>
        </w:rPr>
        <w:t>Relationship Between Security and Privacy</w:t>
      </w:r>
    </w:p>
    <w:p w14:paraId="73F755C8" w14:textId="77777777" w:rsidR="00BC0940" w:rsidRPr="00BC0940" w:rsidRDefault="00BC0940" w:rsidP="00BC0940">
      <w:r w:rsidRPr="00BC0940">
        <w:lastRenderedPageBreak/>
        <w:t>Data security and privacy are closely intertwined. Strong security measures help protect patient data from unauthorized access, ensuring privacy. Conversely, privacy regulations often dictate specific security requirements.</w:t>
      </w:r>
    </w:p>
    <w:p w14:paraId="72A2CC25" w14:textId="77777777" w:rsidR="00BC0940" w:rsidRPr="00BC0940" w:rsidRDefault="00BC0940" w:rsidP="00BC0940">
      <w:pPr>
        <w:rPr>
          <w:b/>
          <w:bCs/>
        </w:rPr>
      </w:pPr>
      <w:r w:rsidRPr="00BC0940">
        <w:rPr>
          <w:b/>
          <w:bCs/>
        </w:rPr>
        <w:t>Example Security and Privacy Measures</w:t>
      </w:r>
    </w:p>
    <w:p w14:paraId="6A7E9642" w14:textId="77777777" w:rsidR="00BC0940" w:rsidRPr="00BC0940" w:rsidRDefault="00BC0940" w:rsidP="00C60014">
      <w:pPr>
        <w:pStyle w:val="ListParagraph"/>
        <w:numPr>
          <w:ilvl w:val="0"/>
          <w:numId w:val="118"/>
        </w:numPr>
      </w:pPr>
      <w:r w:rsidRPr="00C60014">
        <w:rPr>
          <w:b/>
          <w:bCs/>
        </w:rPr>
        <w:t>Encryption:</w:t>
      </w:r>
      <w:r w:rsidRPr="00BC0940">
        <w:t xml:space="preserve"> Using encryption algorithms to protect data both at rest (in S3, Databricks) and in transit (network communication).</w:t>
      </w:r>
    </w:p>
    <w:p w14:paraId="155754B2" w14:textId="77777777" w:rsidR="00BC0940" w:rsidRPr="00BC0940" w:rsidRDefault="00BC0940" w:rsidP="00C60014">
      <w:pPr>
        <w:pStyle w:val="ListParagraph"/>
        <w:numPr>
          <w:ilvl w:val="0"/>
          <w:numId w:val="118"/>
        </w:numPr>
      </w:pPr>
      <w:r w:rsidRPr="00C60014">
        <w:rPr>
          <w:b/>
          <w:bCs/>
        </w:rPr>
        <w:t>Access Controls:</w:t>
      </w:r>
      <w:r w:rsidRPr="00BC0940">
        <w:t xml:space="preserve"> Implementing role-based access controls to restrict access to sensitive data based on job functions.</w:t>
      </w:r>
    </w:p>
    <w:p w14:paraId="5258E7A9" w14:textId="77777777" w:rsidR="00BC0940" w:rsidRPr="00BC0940" w:rsidRDefault="00BC0940" w:rsidP="00C60014">
      <w:pPr>
        <w:pStyle w:val="ListParagraph"/>
        <w:numPr>
          <w:ilvl w:val="0"/>
          <w:numId w:val="118"/>
        </w:numPr>
      </w:pPr>
      <w:r w:rsidRPr="00C60014">
        <w:rPr>
          <w:b/>
          <w:bCs/>
        </w:rPr>
        <w:t>Data Masking:</w:t>
      </w:r>
      <w:r w:rsidRPr="00BC0940">
        <w:t xml:space="preserve"> Replacing sensitive data with non-sensitive equivalents for testing and development purposes.</w:t>
      </w:r>
    </w:p>
    <w:p w14:paraId="37BC24AC" w14:textId="77777777" w:rsidR="00BC0940" w:rsidRPr="00BC0940" w:rsidRDefault="00BC0940" w:rsidP="00C60014">
      <w:pPr>
        <w:pStyle w:val="ListParagraph"/>
        <w:numPr>
          <w:ilvl w:val="0"/>
          <w:numId w:val="118"/>
        </w:numPr>
      </w:pPr>
      <w:r w:rsidRPr="00C60014">
        <w:rPr>
          <w:b/>
          <w:bCs/>
        </w:rPr>
        <w:t>Privacy Impact Assessments:</w:t>
      </w:r>
      <w:r w:rsidRPr="00BC0940">
        <w:t xml:space="preserve"> Conducting assessments to evaluate the privacy implications of data processing activities.</w:t>
      </w:r>
    </w:p>
    <w:p w14:paraId="47D7B200" w14:textId="77777777" w:rsidR="00BC0940" w:rsidRPr="00BC0940" w:rsidRDefault="00BC0940" w:rsidP="00C60014">
      <w:pPr>
        <w:pStyle w:val="ListParagraph"/>
        <w:numPr>
          <w:ilvl w:val="0"/>
          <w:numId w:val="118"/>
        </w:numPr>
      </w:pPr>
      <w:r w:rsidRPr="00C60014">
        <w:rPr>
          <w:b/>
          <w:bCs/>
        </w:rPr>
        <w:t>Incident Response Plan:</w:t>
      </w:r>
      <w:r w:rsidRPr="00BC0940">
        <w:t xml:space="preserve"> Developing a plan to respond to data breaches or security incidents.</w:t>
      </w:r>
    </w:p>
    <w:p w14:paraId="38D489D6" w14:textId="77777777" w:rsidR="00BC0940" w:rsidRPr="00BC0940" w:rsidRDefault="00BC0940" w:rsidP="00BC0940">
      <w:r w:rsidRPr="00BC0940">
        <w:t>By implementing robust data security and privacy measures, the RTPB project can protect sensitive patient information, build trust with stakeholders, and comply with regulatory requirements.</w:t>
      </w:r>
    </w:p>
    <w:p w14:paraId="225C5540" w14:textId="77777777" w:rsidR="00BC0940" w:rsidRDefault="00BC0940" w:rsidP="003D50D0"/>
    <w:p w14:paraId="2D3BE073" w14:textId="77777777" w:rsidR="00BC0940" w:rsidRPr="00BC0940" w:rsidRDefault="00BC0940" w:rsidP="00BC094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t>Data Analytics &amp; Visualization for RTPB using Databricks Dashboards</w:t>
      </w:r>
    </w:p>
    <w:p w14:paraId="6D1E7A1C" w14:textId="77777777" w:rsidR="00BC0940" w:rsidRPr="00BC0940" w:rsidRDefault="00BC0940" w:rsidP="00BC0940">
      <w:pPr>
        <w:rPr>
          <w:b/>
          <w:bCs/>
        </w:rPr>
      </w:pPr>
      <w:r w:rsidRPr="00BC0940">
        <w:rPr>
          <w:b/>
          <w:bCs/>
        </w:rPr>
        <w:t>Data Analytics</w:t>
      </w:r>
    </w:p>
    <w:p w14:paraId="453F7850" w14:textId="77777777" w:rsidR="00BC0940" w:rsidRPr="00BC0940" w:rsidRDefault="00BC0940" w:rsidP="00BC0940">
      <w:r w:rsidRPr="00BC0940">
        <w:t>With the processed and transformed data residing in Databricks, we can leverage the platform's powerful analytics capabilities to extract valuable insights. Key analytical techniques include:</w:t>
      </w:r>
    </w:p>
    <w:p w14:paraId="2EF75D85" w14:textId="77777777" w:rsidR="00BC0940" w:rsidRPr="00BC0940" w:rsidRDefault="00BC0940" w:rsidP="00C60014">
      <w:pPr>
        <w:pStyle w:val="ListParagraph"/>
        <w:numPr>
          <w:ilvl w:val="0"/>
          <w:numId w:val="119"/>
        </w:numPr>
      </w:pPr>
      <w:r w:rsidRPr="00C60014">
        <w:rPr>
          <w:b/>
          <w:bCs/>
        </w:rPr>
        <w:t>Exploratory Data Analysis (EDA):</w:t>
      </w:r>
      <w:r w:rsidRPr="00BC0940">
        <w:t xml:space="preserve"> Understanding data distribution, identifying patterns, and discovering anomalies.</w:t>
      </w:r>
    </w:p>
    <w:p w14:paraId="62CB8397" w14:textId="77777777" w:rsidR="00BC0940" w:rsidRPr="00BC0940" w:rsidRDefault="00BC0940" w:rsidP="00C60014">
      <w:pPr>
        <w:pStyle w:val="ListParagraph"/>
        <w:numPr>
          <w:ilvl w:val="0"/>
          <w:numId w:val="119"/>
        </w:numPr>
      </w:pPr>
      <w:r w:rsidRPr="00C60014">
        <w:rPr>
          <w:b/>
          <w:bCs/>
        </w:rPr>
        <w:t>Statistical Analysis:</w:t>
      </w:r>
      <w:r w:rsidRPr="00BC0940">
        <w:t xml:space="preserve"> Applying statistical methods to measure relationships between variables and draw inferences.</w:t>
      </w:r>
    </w:p>
    <w:p w14:paraId="3484349D" w14:textId="77777777" w:rsidR="00BC0940" w:rsidRPr="00BC0940" w:rsidRDefault="00BC0940" w:rsidP="00C60014">
      <w:pPr>
        <w:pStyle w:val="ListParagraph"/>
        <w:numPr>
          <w:ilvl w:val="0"/>
          <w:numId w:val="119"/>
        </w:numPr>
      </w:pPr>
      <w:r w:rsidRPr="00C60014">
        <w:rPr>
          <w:b/>
          <w:bCs/>
        </w:rPr>
        <w:t>Predictive Modeling:</w:t>
      </w:r>
      <w:r w:rsidRPr="00BC0940">
        <w:t xml:space="preserve"> Building models to forecast future trends or outcomes (if applicable).</w:t>
      </w:r>
    </w:p>
    <w:p w14:paraId="4EE32F12" w14:textId="77777777" w:rsidR="00BC0940" w:rsidRPr="00BC0940" w:rsidRDefault="00BC0940" w:rsidP="00BC0940">
      <w:pPr>
        <w:rPr>
          <w:b/>
          <w:bCs/>
        </w:rPr>
      </w:pPr>
      <w:r w:rsidRPr="00BC0940">
        <w:rPr>
          <w:b/>
          <w:bCs/>
        </w:rPr>
        <w:t>Data Visualization with Databricks Dashboards</w:t>
      </w:r>
    </w:p>
    <w:p w14:paraId="7C919CAD" w14:textId="77777777" w:rsidR="00BC0940" w:rsidRPr="00BC0940" w:rsidRDefault="00BC0940" w:rsidP="00BC0940">
      <w:r w:rsidRPr="00BC0940">
        <w:t>Databricks offers a robust dashboarding platform to visualize data effectively. Key benefits of using Databricks dashboards for RTPB include:</w:t>
      </w:r>
    </w:p>
    <w:p w14:paraId="7934A290" w14:textId="77777777" w:rsidR="00BC0940" w:rsidRPr="00BC0940" w:rsidRDefault="00BC0940" w:rsidP="00C60014">
      <w:pPr>
        <w:pStyle w:val="ListParagraph"/>
        <w:numPr>
          <w:ilvl w:val="0"/>
          <w:numId w:val="120"/>
        </w:numPr>
      </w:pPr>
      <w:r w:rsidRPr="00C60014">
        <w:rPr>
          <w:b/>
          <w:bCs/>
        </w:rPr>
        <w:lastRenderedPageBreak/>
        <w:t>Interactive Visualizations:</w:t>
      </w:r>
      <w:r w:rsidRPr="00BC0940">
        <w:t xml:space="preserve"> Creating dynamic visualizations that allow users to explore data interactively.</w:t>
      </w:r>
    </w:p>
    <w:p w14:paraId="734D691E" w14:textId="77777777" w:rsidR="00BC0940" w:rsidRPr="00BC0940" w:rsidRDefault="00BC0940" w:rsidP="00C60014">
      <w:pPr>
        <w:pStyle w:val="ListParagraph"/>
        <w:numPr>
          <w:ilvl w:val="0"/>
          <w:numId w:val="120"/>
        </w:numPr>
      </w:pPr>
      <w:r w:rsidRPr="00C60014">
        <w:rPr>
          <w:b/>
          <w:bCs/>
        </w:rPr>
        <w:t>Integration with Data Processing:</w:t>
      </w:r>
      <w:r w:rsidRPr="00BC0940">
        <w:t xml:space="preserve"> Seamlessly connecting dashboards to underlying data in Databricks.</w:t>
      </w:r>
    </w:p>
    <w:p w14:paraId="7BC69902" w14:textId="77777777" w:rsidR="00BC0940" w:rsidRPr="00BC0940" w:rsidRDefault="00BC0940" w:rsidP="00C60014">
      <w:pPr>
        <w:pStyle w:val="ListParagraph"/>
        <w:numPr>
          <w:ilvl w:val="0"/>
          <w:numId w:val="120"/>
        </w:numPr>
      </w:pPr>
      <w:r w:rsidRPr="00C60014">
        <w:rPr>
          <w:b/>
          <w:bCs/>
        </w:rPr>
        <w:t>Collaboration:</w:t>
      </w:r>
      <w:r w:rsidRPr="00BC0940">
        <w:t xml:space="preserve"> Sharing dashboards with stakeholders for insights and decision-making.</w:t>
      </w:r>
    </w:p>
    <w:p w14:paraId="0CE8DE56" w14:textId="77777777" w:rsidR="00BC0940" w:rsidRPr="00BC0940" w:rsidRDefault="00BC0940" w:rsidP="00C60014">
      <w:pPr>
        <w:pStyle w:val="ListParagraph"/>
        <w:numPr>
          <w:ilvl w:val="0"/>
          <w:numId w:val="120"/>
        </w:numPr>
      </w:pPr>
      <w:r w:rsidRPr="00C60014">
        <w:rPr>
          <w:b/>
          <w:bCs/>
        </w:rPr>
        <w:t>Customization:</w:t>
      </w:r>
      <w:r w:rsidRPr="00BC0940">
        <w:t xml:space="preserve"> Tailoring dashboards to specific user </w:t>
      </w:r>
      <w:proofErr w:type="gramStart"/>
      <w:r w:rsidRPr="00BC0940">
        <w:t>needs</w:t>
      </w:r>
      <w:proofErr w:type="gramEnd"/>
      <w:r w:rsidRPr="00BC0940">
        <w:t xml:space="preserve"> and roles.</w:t>
      </w:r>
    </w:p>
    <w:p w14:paraId="5CA63F6A" w14:textId="77777777" w:rsidR="00BC0940" w:rsidRPr="00BC0940" w:rsidRDefault="00BC0940" w:rsidP="00BC0940">
      <w:pPr>
        <w:rPr>
          <w:b/>
          <w:bCs/>
        </w:rPr>
      </w:pPr>
      <w:r w:rsidRPr="00BC0940">
        <w:rPr>
          <w:b/>
          <w:bCs/>
        </w:rPr>
        <w:t>Example Dashboards for RTPB</w:t>
      </w:r>
    </w:p>
    <w:p w14:paraId="70DBABDB" w14:textId="77777777" w:rsidR="00BC0940" w:rsidRPr="00BC0940" w:rsidRDefault="00BC0940" w:rsidP="00C60014">
      <w:pPr>
        <w:pStyle w:val="ListParagraph"/>
        <w:numPr>
          <w:ilvl w:val="0"/>
          <w:numId w:val="121"/>
        </w:numPr>
      </w:pPr>
      <w:r w:rsidRPr="00C60014">
        <w:rPr>
          <w:b/>
          <w:bCs/>
        </w:rPr>
        <w:t>Prescription Trends:</w:t>
      </w:r>
      <w:r w:rsidRPr="00BC0940">
        <w:t xml:space="preserve"> Visualize prescription volume, drug categories, and trends over time.</w:t>
      </w:r>
    </w:p>
    <w:p w14:paraId="365CF568" w14:textId="77777777" w:rsidR="00BC0940" w:rsidRPr="00BC0940" w:rsidRDefault="00BC0940" w:rsidP="00C60014">
      <w:pPr>
        <w:pStyle w:val="ListParagraph"/>
        <w:numPr>
          <w:ilvl w:val="0"/>
          <w:numId w:val="121"/>
        </w:numPr>
      </w:pPr>
      <w:r w:rsidRPr="00C60014">
        <w:rPr>
          <w:b/>
          <w:bCs/>
        </w:rPr>
        <w:t>Benefit Utilization:</w:t>
      </w:r>
      <w:r w:rsidRPr="00BC0940">
        <w:t xml:space="preserve"> Analyze the utilization of different benefit types (CA, PQ) and identify trends.</w:t>
      </w:r>
    </w:p>
    <w:p w14:paraId="273F7292" w14:textId="77777777" w:rsidR="00BC0940" w:rsidRPr="00BC0940" w:rsidRDefault="00BC0940" w:rsidP="00C60014">
      <w:pPr>
        <w:pStyle w:val="ListParagraph"/>
        <w:numPr>
          <w:ilvl w:val="0"/>
          <w:numId w:val="121"/>
        </w:numPr>
      </w:pPr>
      <w:r w:rsidRPr="00C60014">
        <w:rPr>
          <w:b/>
          <w:bCs/>
        </w:rPr>
        <w:t>Cost Analysis:</w:t>
      </w:r>
      <w:r w:rsidRPr="00BC0940">
        <w:t xml:space="preserve"> Track prescription costs, average cost per prescription, and cost trends.</w:t>
      </w:r>
    </w:p>
    <w:p w14:paraId="481B1212" w14:textId="77777777" w:rsidR="00BC0940" w:rsidRPr="00BC0940" w:rsidRDefault="00BC0940" w:rsidP="00C60014">
      <w:pPr>
        <w:pStyle w:val="ListParagraph"/>
        <w:numPr>
          <w:ilvl w:val="0"/>
          <w:numId w:val="121"/>
        </w:numPr>
      </w:pPr>
      <w:r w:rsidRPr="00C60014">
        <w:rPr>
          <w:b/>
          <w:bCs/>
        </w:rPr>
        <w:t>Member Insights:</w:t>
      </w:r>
      <w:r w:rsidRPr="00BC0940">
        <w:t xml:space="preserve"> Analyze member demographics, prescription patterns, and cost implications.</w:t>
      </w:r>
    </w:p>
    <w:p w14:paraId="51911DDF" w14:textId="77777777" w:rsidR="00BC0940" w:rsidRPr="00BC0940" w:rsidRDefault="00BC0940" w:rsidP="00C60014">
      <w:pPr>
        <w:pStyle w:val="ListParagraph"/>
        <w:numPr>
          <w:ilvl w:val="0"/>
          <w:numId w:val="121"/>
        </w:numPr>
      </w:pPr>
      <w:r w:rsidRPr="00C60014">
        <w:rPr>
          <w:b/>
          <w:bCs/>
        </w:rPr>
        <w:t>Compliance Dashboard:</w:t>
      </w:r>
      <w:r w:rsidRPr="00BC0940">
        <w:t xml:space="preserve"> Monitor adherence to regulatory requirements and data quality metrics.</w:t>
      </w:r>
    </w:p>
    <w:p w14:paraId="4733CBFA" w14:textId="77777777" w:rsidR="00BC0940" w:rsidRPr="00BC0940" w:rsidRDefault="00BC0940" w:rsidP="00BC0940">
      <w:pPr>
        <w:rPr>
          <w:b/>
          <w:bCs/>
        </w:rPr>
      </w:pPr>
      <w:r w:rsidRPr="00BC0940">
        <w:rPr>
          <w:b/>
          <w:bCs/>
        </w:rPr>
        <w:t>Key Considerations</w:t>
      </w:r>
    </w:p>
    <w:p w14:paraId="2925191A" w14:textId="77777777" w:rsidR="00BC0940" w:rsidRPr="00BC0940" w:rsidRDefault="00BC0940" w:rsidP="00C60014">
      <w:pPr>
        <w:pStyle w:val="ListParagraph"/>
        <w:numPr>
          <w:ilvl w:val="0"/>
          <w:numId w:val="122"/>
        </w:numPr>
      </w:pPr>
      <w:r w:rsidRPr="00C60014">
        <w:rPr>
          <w:b/>
          <w:bCs/>
        </w:rPr>
        <w:t>Dashboard Design:</w:t>
      </w:r>
      <w:r w:rsidRPr="00BC0940">
        <w:t xml:space="preserve"> Create visually appealing and informative dashboards that effectively communicate insights.</w:t>
      </w:r>
    </w:p>
    <w:p w14:paraId="0F40C7C6" w14:textId="77777777" w:rsidR="00BC0940" w:rsidRPr="00BC0940" w:rsidRDefault="00BC0940" w:rsidP="00C60014">
      <w:pPr>
        <w:pStyle w:val="ListParagraph"/>
        <w:numPr>
          <w:ilvl w:val="0"/>
          <w:numId w:val="122"/>
        </w:numPr>
      </w:pPr>
      <w:r w:rsidRPr="00C60014">
        <w:rPr>
          <w:b/>
          <w:bCs/>
        </w:rPr>
        <w:t>Performance Optimization:</w:t>
      </w:r>
      <w:r w:rsidRPr="00BC0940">
        <w:t xml:space="preserve"> Optimize dashboard performance for large datasets.</w:t>
      </w:r>
    </w:p>
    <w:p w14:paraId="433CBBCA" w14:textId="77777777" w:rsidR="00BC0940" w:rsidRPr="00BC0940" w:rsidRDefault="00BC0940" w:rsidP="00C60014">
      <w:pPr>
        <w:pStyle w:val="ListParagraph"/>
        <w:numPr>
          <w:ilvl w:val="0"/>
          <w:numId w:val="122"/>
        </w:numPr>
      </w:pPr>
      <w:r w:rsidRPr="00C60014">
        <w:rPr>
          <w:b/>
          <w:bCs/>
        </w:rPr>
        <w:t>Security:</w:t>
      </w:r>
      <w:r w:rsidRPr="00BC0940">
        <w:t xml:space="preserve"> Implement appropriate security measures to protect sensitive data.</w:t>
      </w:r>
    </w:p>
    <w:p w14:paraId="0BFD0B74" w14:textId="77777777" w:rsidR="00BC0940" w:rsidRPr="00BC0940" w:rsidRDefault="00BC0940" w:rsidP="00C60014">
      <w:pPr>
        <w:pStyle w:val="ListParagraph"/>
        <w:numPr>
          <w:ilvl w:val="0"/>
          <w:numId w:val="122"/>
        </w:numPr>
      </w:pPr>
      <w:r w:rsidRPr="00C60014">
        <w:rPr>
          <w:b/>
          <w:bCs/>
        </w:rPr>
        <w:t>User Experience:</w:t>
      </w:r>
      <w:r w:rsidRPr="00BC0940">
        <w:t xml:space="preserve"> Design dashboards with the end-user in mind, considering their needs and knowledge level.</w:t>
      </w:r>
    </w:p>
    <w:p w14:paraId="05AD172B" w14:textId="77777777" w:rsidR="00BC0940" w:rsidRPr="00BC0940" w:rsidRDefault="00BC0940" w:rsidP="00BC0940">
      <w:r w:rsidRPr="00BC0940">
        <w:t>By leveraging Databricks for data analytics and visualization, the RTPB project can uncover valuable insights, support decision-making, and communicate findings effectively to stakeholders.</w:t>
      </w:r>
    </w:p>
    <w:p w14:paraId="30BC3B19" w14:textId="79362D8D" w:rsidR="00BC0940" w:rsidRPr="00BC0940" w:rsidRDefault="00BC0940" w:rsidP="00BC094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t xml:space="preserve">Data Architecture &amp; Infrastructure </w:t>
      </w:r>
    </w:p>
    <w:p w14:paraId="40340DB1" w14:textId="77777777" w:rsidR="00BC0940" w:rsidRPr="00BC0940" w:rsidRDefault="00BC0940" w:rsidP="00BC0940">
      <w:pPr>
        <w:rPr>
          <w:b/>
          <w:bCs/>
        </w:rPr>
      </w:pPr>
      <w:r w:rsidRPr="00BC0940">
        <w:rPr>
          <w:b/>
          <w:bCs/>
        </w:rPr>
        <w:t>Overview</w:t>
      </w:r>
    </w:p>
    <w:p w14:paraId="27FE1073" w14:textId="77777777" w:rsidR="00BC0940" w:rsidRPr="00BC0940" w:rsidRDefault="00BC0940" w:rsidP="00BC0940">
      <w:r w:rsidRPr="00BC0940">
        <w:t>The RTPB project leverages a combination of technologies to establish a robust data architecture and infrastructure. The core components include Apache Kafka, S3, Databricks, Apache Spark, IntelliJ IDEA, Git, and Jenkins.</w:t>
      </w:r>
    </w:p>
    <w:p w14:paraId="58C9DAC0" w14:textId="77777777" w:rsidR="00BC0940" w:rsidRPr="00BC0940" w:rsidRDefault="00BC0940" w:rsidP="00BC0940">
      <w:pPr>
        <w:rPr>
          <w:b/>
          <w:bCs/>
        </w:rPr>
      </w:pPr>
      <w:r w:rsidRPr="00BC0940">
        <w:rPr>
          <w:b/>
          <w:bCs/>
        </w:rPr>
        <w:t>Data Architecture</w:t>
      </w:r>
    </w:p>
    <w:p w14:paraId="52D9E2D2" w14:textId="77777777" w:rsidR="00BC0940" w:rsidRPr="00BC0940" w:rsidRDefault="00BC0940" w:rsidP="00BC0940">
      <w:r w:rsidRPr="00BC0940">
        <w:lastRenderedPageBreak/>
        <w:t xml:space="preserve">The data architecture for RTPB follows a </w:t>
      </w:r>
      <w:r w:rsidRPr="00BC0940">
        <w:rPr>
          <w:b/>
          <w:bCs/>
        </w:rPr>
        <w:t>lambda architecture</w:t>
      </w:r>
      <w:r w:rsidRPr="00BC0940">
        <w:t xml:space="preserve"> pattern, combining batch and stream processing for comprehensive data management.</w:t>
      </w:r>
    </w:p>
    <w:p w14:paraId="0BDF81C9" w14:textId="77777777" w:rsidR="00BC0940" w:rsidRPr="00BC0940" w:rsidRDefault="00BC0940" w:rsidP="00C60014">
      <w:pPr>
        <w:pStyle w:val="ListParagraph"/>
        <w:numPr>
          <w:ilvl w:val="0"/>
          <w:numId w:val="123"/>
        </w:numPr>
      </w:pPr>
      <w:r w:rsidRPr="00C60014">
        <w:rPr>
          <w:b/>
          <w:bCs/>
        </w:rPr>
        <w:t>Real-time Layer:</w:t>
      </w:r>
      <w:r w:rsidRPr="00BC0940">
        <w:t xml:space="preserve"> Apache Kafka ingests and processes prescription benefit data in real-time.</w:t>
      </w:r>
    </w:p>
    <w:p w14:paraId="1882BA4A" w14:textId="77777777" w:rsidR="00BC0940" w:rsidRPr="00BC0940" w:rsidRDefault="00BC0940" w:rsidP="00C60014">
      <w:pPr>
        <w:pStyle w:val="ListParagraph"/>
        <w:numPr>
          <w:ilvl w:val="0"/>
          <w:numId w:val="123"/>
        </w:numPr>
      </w:pPr>
      <w:r w:rsidRPr="00C60014">
        <w:rPr>
          <w:b/>
          <w:bCs/>
        </w:rPr>
        <w:t>Batch Layer:</w:t>
      </w:r>
      <w:r w:rsidRPr="00BC0940">
        <w:t xml:space="preserve"> S3 stores historical data for batch processing and analysis.</w:t>
      </w:r>
    </w:p>
    <w:p w14:paraId="6A315A2F" w14:textId="77777777" w:rsidR="00BC0940" w:rsidRPr="00BC0940" w:rsidRDefault="00BC0940" w:rsidP="00C60014">
      <w:pPr>
        <w:pStyle w:val="ListParagraph"/>
        <w:numPr>
          <w:ilvl w:val="0"/>
          <w:numId w:val="123"/>
        </w:numPr>
      </w:pPr>
      <w:r w:rsidRPr="00C60014">
        <w:rPr>
          <w:b/>
          <w:bCs/>
        </w:rPr>
        <w:t>Serving Layer:</w:t>
      </w:r>
      <w:r w:rsidRPr="00BC0940">
        <w:t xml:space="preserve"> Databricks Delta tables provide a unified view of the data for serving analytical queries and dashboards.</w:t>
      </w:r>
    </w:p>
    <w:p w14:paraId="0DEA1FA1" w14:textId="77777777" w:rsidR="00306C08" w:rsidRDefault="00306C08" w:rsidP="00BC0940">
      <w:pPr>
        <w:rPr>
          <w:b/>
          <w:bCs/>
        </w:rPr>
      </w:pPr>
    </w:p>
    <w:p w14:paraId="56322C8C" w14:textId="77777777" w:rsidR="00306C08" w:rsidRDefault="00306C08" w:rsidP="00BC0940">
      <w:pPr>
        <w:rPr>
          <w:b/>
          <w:bCs/>
        </w:rPr>
      </w:pPr>
    </w:p>
    <w:p w14:paraId="025DAAD9" w14:textId="69CC1AEF" w:rsidR="00BC0940" w:rsidRPr="00BC0940" w:rsidRDefault="00BC0940" w:rsidP="00BC0940">
      <w:pPr>
        <w:rPr>
          <w:b/>
          <w:bCs/>
        </w:rPr>
      </w:pPr>
      <w:r w:rsidRPr="00BC0940">
        <w:rPr>
          <w:b/>
          <w:bCs/>
        </w:rPr>
        <w:t>Data Infrastructure</w:t>
      </w:r>
    </w:p>
    <w:p w14:paraId="5E6FFE47" w14:textId="77777777" w:rsidR="00BC0940" w:rsidRPr="00BC0940" w:rsidRDefault="00BC0940" w:rsidP="00BC0940">
      <w:r w:rsidRPr="00BC0940">
        <w:t>The infrastructure supporting the RTPB project comprises:</w:t>
      </w:r>
    </w:p>
    <w:p w14:paraId="097AD386" w14:textId="77777777" w:rsidR="00BC0940" w:rsidRPr="00BC0940" w:rsidRDefault="00BC0940" w:rsidP="00C60014">
      <w:pPr>
        <w:pStyle w:val="ListParagraph"/>
        <w:numPr>
          <w:ilvl w:val="0"/>
          <w:numId w:val="124"/>
        </w:numPr>
      </w:pPr>
      <w:r w:rsidRPr="00C60014">
        <w:rPr>
          <w:b/>
          <w:bCs/>
        </w:rPr>
        <w:t>Cloud Platform:</w:t>
      </w:r>
      <w:r w:rsidRPr="00BC0940">
        <w:t xml:space="preserve"> AWS (assuming S3 is used) or another cloud provider.</w:t>
      </w:r>
    </w:p>
    <w:p w14:paraId="48116B1C" w14:textId="77777777" w:rsidR="00BC0940" w:rsidRPr="00BC0940" w:rsidRDefault="00BC0940" w:rsidP="00C60014">
      <w:pPr>
        <w:pStyle w:val="ListParagraph"/>
        <w:numPr>
          <w:ilvl w:val="0"/>
          <w:numId w:val="124"/>
        </w:numPr>
      </w:pPr>
      <w:r w:rsidRPr="00C60014">
        <w:rPr>
          <w:b/>
          <w:bCs/>
        </w:rPr>
        <w:t>Data Storage:</w:t>
      </w:r>
      <w:r w:rsidRPr="00BC0940">
        <w:t xml:space="preserve"> S3 buckets for storing processed data.</w:t>
      </w:r>
    </w:p>
    <w:p w14:paraId="5F46EA2F" w14:textId="77777777" w:rsidR="00BC0940" w:rsidRPr="00BC0940" w:rsidRDefault="00BC0940" w:rsidP="00C60014">
      <w:pPr>
        <w:pStyle w:val="ListParagraph"/>
        <w:numPr>
          <w:ilvl w:val="0"/>
          <w:numId w:val="124"/>
        </w:numPr>
      </w:pPr>
      <w:r w:rsidRPr="00C60014">
        <w:rPr>
          <w:b/>
          <w:bCs/>
        </w:rPr>
        <w:t>Data Processing:</w:t>
      </w:r>
      <w:r w:rsidRPr="00BC0940">
        <w:t xml:space="preserve"> Databricks clusters for running Apache Spark jobs.</w:t>
      </w:r>
    </w:p>
    <w:p w14:paraId="3E93052F" w14:textId="77777777" w:rsidR="00BC0940" w:rsidRPr="00BC0940" w:rsidRDefault="00BC0940" w:rsidP="00C60014">
      <w:pPr>
        <w:pStyle w:val="ListParagraph"/>
        <w:numPr>
          <w:ilvl w:val="0"/>
          <w:numId w:val="124"/>
        </w:numPr>
      </w:pPr>
      <w:r w:rsidRPr="00C60014">
        <w:rPr>
          <w:b/>
          <w:bCs/>
        </w:rPr>
        <w:t>Data Management:</w:t>
      </w:r>
      <w:r w:rsidRPr="00BC0940">
        <w:t xml:space="preserve"> Apache Kafka for real-time data ingestion.</w:t>
      </w:r>
    </w:p>
    <w:p w14:paraId="293ABC6F" w14:textId="77777777" w:rsidR="00BC0940" w:rsidRPr="00BC0940" w:rsidRDefault="00BC0940" w:rsidP="00C60014">
      <w:pPr>
        <w:pStyle w:val="ListParagraph"/>
        <w:numPr>
          <w:ilvl w:val="0"/>
          <w:numId w:val="124"/>
        </w:numPr>
      </w:pPr>
      <w:r w:rsidRPr="00C60014">
        <w:rPr>
          <w:b/>
          <w:bCs/>
        </w:rPr>
        <w:t>Development Tools:</w:t>
      </w:r>
      <w:r w:rsidRPr="00BC0940">
        <w:t xml:space="preserve"> IntelliJ IDEA for Scala development.</w:t>
      </w:r>
    </w:p>
    <w:p w14:paraId="4D5BB86E" w14:textId="77777777" w:rsidR="00BC0940" w:rsidRPr="00BC0940" w:rsidRDefault="00BC0940" w:rsidP="00C60014">
      <w:pPr>
        <w:pStyle w:val="ListParagraph"/>
        <w:numPr>
          <w:ilvl w:val="0"/>
          <w:numId w:val="124"/>
        </w:numPr>
      </w:pPr>
      <w:r w:rsidRPr="00C60014">
        <w:rPr>
          <w:b/>
          <w:bCs/>
        </w:rPr>
        <w:t>Version Control:</w:t>
      </w:r>
      <w:r w:rsidRPr="00BC0940">
        <w:t xml:space="preserve"> Git for code management.</w:t>
      </w:r>
    </w:p>
    <w:p w14:paraId="52BF2016" w14:textId="77777777" w:rsidR="00BC0940" w:rsidRPr="00BC0940" w:rsidRDefault="00BC0940" w:rsidP="00C60014">
      <w:pPr>
        <w:pStyle w:val="ListParagraph"/>
        <w:numPr>
          <w:ilvl w:val="0"/>
          <w:numId w:val="124"/>
        </w:numPr>
      </w:pPr>
      <w:r w:rsidRPr="00C60014">
        <w:rPr>
          <w:b/>
          <w:bCs/>
        </w:rPr>
        <w:t>CI/CD:</w:t>
      </w:r>
      <w:r w:rsidRPr="00BC0940">
        <w:t xml:space="preserve"> Jenkins for automated build, testing, and deployment.</w:t>
      </w:r>
    </w:p>
    <w:p w14:paraId="093EDAD1" w14:textId="77777777" w:rsidR="00BC0940" w:rsidRPr="00BC0940" w:rsidRDefault="00BC0940" w:rsidP="00C60014">
      <w:pPr>
        <w:pStyle w:val="ListParagraph"/>
        <w:numPr>
          <w:ilvl w:val="0"/>
          <w:numId w:val="124"/>
        </w:numPr>
      </w:pPr>
      <w:r w:rsidRPr="00C60014">
        <w:rPr>
          <w:b/>
          <w:bCs/>
        </w:rPr>
        <w:t>Infrastructure as Code:</w:t>
      </w:r>
      <w:r w:rsidRPr="00BC0940">
        <w:t xml:space="preserve"> Terraform for managing cloud infrastructure.</w:t>
      </w:r>
    </w:p>
    <w:p w14:paraId="4B5D29D7" w14:textId="77777777" w:rsidR="00BC0940" w:rsidRPr="00BC0940" w:rsidRDefault="00BC0940" w:rsidP="00BC0940">
      <w:pPr>
        <w:rPr>
          <w:b/>
          <w:bCs/>
        </w:rPr>
      </w:pPr>
      <w:r w:rsidRPr="00BC0940">
        <w:rPr>
          <w:b/>
          <w:bCs/>
        </w:rPr>
        <w:t>Data Flow</w:t>
      </w:r>
    </w:p>
    <w:p w14:paraId="501AF37F" w14:textId="77777777" w:rsidR="00BC0940" w:rsidRPr="00BC0940" w:rsidRDefault="00BC0940" w:rsidP="00C60014">
      <w:pPr>
        <w:pStyle w:val="ListParagraph"/>
        <w:numPr>
          <w:ilvl w:val="0"/>
          <w:numId w:val="127"/>
        </w:numPr>
      </w:pPr>
      <w:r w:rsidRPr="00C60014">
        <w:rPr>
          <w:b/>
          <w:bCs/>
        </w:rPr>
        <w:t>Data Ingestion:</w:t>
      </w:r>
      <w:r w:rsidRPr="00BC0940">
        <w:t xml:space="preserve"> Prescription benefit data is continuously ingested from various sources into Apache Kafka topics.</w:t>
      </w:r>
    </w:p>
    <w:p w14:paraId="34FC3989" w14:textId="77777777" w:rsidR="00BC0940" w:rsidRPr="00BC0940" w:rsidRDefault="00BC0940" w:rsidP="00C60014">
      <w:pPr>
        <w:pStyle w:val="ListParagraph"/>
        <w:numPr>
          <w:ilvl w:val="0"/>
          <w:numId w:val="127"/>
        </w:numPr>
      </w:pPr>
      <w:r w:rsidRPr="00C60014">
        <w:rPr>
          <w:b/>
          <w:bCs/>
        </w:rPr>
        <w:t>Data Processing:</w:t>
      </w:r>
      <w:r w:rsidRPr="00BC0940">
        <w:t xml:space="preserve"> Apache Spark jobs, triggered by Kafka consumers or time-based schedules, process the data, perform transformations, and load it into S3.</w:t>
      </w:r>
    </w:p>
    <w:p w14:paraId="4B3813E9" w14:textId="77777777" w:rsidR="00BC0940" w:rsidRPr="00BC0940" w:rsidRDefault="00BC0940" w:rsidP="00C60014">
      <w:pPr>
        <w:pStyle w:val="ListParagraph"/>
        <w:numPr>
          <w:ilvl w:val="0"/>
          <w:numId w:val="127"/>
        </w:numPr>
      </w:pPr>
      <w:r w:rsidRPr="00C60014">
        <w:rPr>
          <w:b/>
          <w:bCs/>
        </w:rPr>
        <w:t>Data Storage:</w:t>
      </w:r>
      <w:r w:rsidRPr="00BC0940">
        <w:t xml:space="preserve"> Processed data is stored in S3 buckets, partitioned by date for efficient query and retrieval.</w:t>
      </w:r>
    </w:p>
    <w:p w14:paraId="4160B500" w14:textId="77777777" w:rsidR="00BC0940" w:rsidRPr="00BC0940" w:rsidRDefault="00BC0940" w:rsidP="00C60014">
      <w:pPr>
        <w:pStyle w:val="ListParagraph"/>
        <w:numPr>
          <w:ilvl w:val="0"/>
          <w:numId w:val="127"/>
        </w:numPr>
      </w:pPr>
      <w:r w:rsidRPr="00C60014">
        <w:rPr>
          <w:b/>
          <w:bCs/>
        </w:rPr>
        <w:t>Data Loading:</w:t>
      </w:r>
      <w:r w:rsidRPr="00BC0940">
        <w:t xml:space="preserve"> Data is loaded from S3 into Databricks Delta tables for analysis and serving.</w:t>
      </w:r>
    </w:p>
    <w:p w14:paraId="360C954C" w14:textId="77777777" w:rsidR="00BC0940" w:rsidRPr="00BC0940" w:rsidRDefault="00BC0940" w:rsidP="00C60014">
      <w:pPr>
        <w:pStyle w:val="ListParagraph"/>
        <w:numPr>
          <w:ilvl w:val="0"/>
          <w:numId w:val="127"/>
        </w:numPr>
      </w:pPr>
      <w:r w:rsidRPr="00C60014">
        <w:rPr>
          <w:b/>
          <w:bCs/>
        </w:rPr>
        <w:t>Data Analysis and Visualization:</w:t>
      </w:r>
      <w:r w:rsidRPr="00BC0940">
        <w:t xml:space="preserve"> Databricks notebooks and dashboards are used to explore, analyze, and visualize the data.</w:t>
      </w:r>
    </w:p>
    <w:p w14:paraId="1BC8455A" w14:textId="77777777" w:rsidR="00BC0940" w:rsidRPr="00BC0940" w:rsidRDefault="00BC0940" w:rsidP="00BC0940">
      <w:pPr>
        <w:rPr>
          <w:b/>
          <w:bCs/>
        </w:rPr>
      </w:pPr>
      <w:r w:rsidRPr="00BC0940">
        <w:rPr>
          <w:b/>
          <w:bCs/>
        </w:rPr>
        <w:t>Development and Deployment Process</w:t>
      </w:r>
    </w:p>
    <w:p w14:paraId="6D193EC5" w14:textId="77777777" w:rsidR="00BC0940" w:rsidRPr="00BC0940" w:rsidRDefault="00BC0940" w:rsidP="00C60014">
      <w:pPr>
        <w:pStyle w:val="ListParagraph"/>
        <w:numPr>
          <w:ilvl w:val="0"/>
          <w:numId w:val="126"/>
        </w:numPr>
      </w:pPr>
      <w:r w:rsidRPr="00C60014">
        <w:rPr>
          <w:b/>
          <w:bCs/>
        </w:rPr>
        <w:t>Development:</w:t>
      </w:r>
      <w:r w:rsidRPr="00BC0940">
        <w:t xml:space="preserve"> Scala code is written in IntelliJ IDEA for data processing logic and infrastructure orchestration using Terraform.</w:t>
      </w:r>
    </w:p>
    <w:p w14:paraId="7C8A0ACB" w14:textId="77777777" w:rsidR="00BC0940" w:rsidRPr="00BC0940" w:rsidRDefault="00BC0940" w:rsidP="00C60014">
      <w:pPr>
        <w:pStyle w:val="ListParagraph"/>
        <w:numPr>
          <w:ilvl w:val="0"/>
          <w:numId w:val="126"/>
        </w:numPr>
      </w:pPr>
      <w:r w:rsidRPr="00C60014">
        <w:rPr>
          <w:b/>
          <w:bCs/>
        </w:rPr>
        <w:t>Version Control:</w:t>
      </w:r>
      <w:r w:rsidRPr="00BC0940">
        <w:t xml:space="preserve"> Code is managed using Git for collaboration and tracking changes.</w:t>
      </w:r>
    </w:p>
    <w:p w14:paraId="56CCF811" w14:textId="77777777" w:rsidR="00BC0940" w:rsidRPr="00BC0940" w:rsidRDefault="00BC0940" w:rsidP="00C60014">
      <w:pPr>
        <w:pStyle w:val="ListParagraph"/>
        <w:numPr>
          <w:ilvl w:val="0"/>
          <w:numId w:val="126"/>
        </w:numPr>
      </w:pPr>
      <w:r w:rsidRPr="00C60014">
        <w:rPr>
          <w:b/>
          <w:bCs/>
        </w:rPr>
        <w:lastRenderedPageBreak/>
        <w:t>Build and Testing:</w:t>
      </w:r>
      <w:r w:rsidRPr="00BC0940">
        <w:t xml:space="preserve"> Jenkins is used to build the project, run tests, and package the code.</w:t>
      </w:r>
    </w:p>
    <w:p w14:paraId="10559ACA" w14:textId="77777777" w:rsidR="00BC0940" w:rsidRPr="00BC0940" w:rsidRDefault="00BC0940" w:rsidP="00C60014">
      <w:pPr>
        <w:pStyle w:val="ListParagraph"/>
        <w:numPr>
          <w:ilvl w:val="0"/>
          <w:numId w:val="126"/>
        </w:numPr>
      </w:pPr>
      <w:r w:rsidRPr="00C60014">
        <w:rPr>
          <w:b/>
          <w:bCs/>
        </w:rPr>
        <w:t>Deployment:</w:t>
      </w:r>
      <w:r w:rsidRPr="00BC0940">
        <w:t xml:space="preserve"> Terraform scripts are executed to provision cloud infrastructure resources (e.g., S3 buckets, Databricks clusters).</w:t>
      </w:r>
    </w:p>
    <w:p w14:paraId="3F1FFF77" w14:textId="77777777" w:rsidR="00BC0940" w:rsidRPr="00BC0940" w:rsidRDefault="00BC0940" w:rsidP="00C60014">
      <w:pPr>
        <w:pStyle w:val="ListParagraph"/>
        <w:numPr>
          <w:ilvl w:val="0"/>
          <w:numId w:val="126"/>
        </w:numPr>
      </w:pPr>
      <w:r w:rsidRPr="00C60014">
        <w:rPr>
          <w:b/>
          <w:bCs/>
        </w:rPr>
        <w:t>Workflow Orchestration:</w:t>
      </w:r>
      <w:r w:rsidRPr="00BC0940">
        <w:t xml:space="preserve"> Jenkins is used to schedule and trigger data pipelines and dashboard updates.</w:t>
      </w:r>
    </w:p>
    <w:p w14:paraId="49984807" w14:textId="77777777" w:rsidR="00BC0940" w:rsidRPr="00BC0940" w:rsidRDefault="00BC0940" w:rsidP="00BC0940">
      <w:pPr>
        <w:rPr>
          <w:b/>
          <w:bCs/>
        </w:rPr>
      </w:pPr>
      <w:r w:rsidRPr="00BC0940">
        <w:rPr>
          <w:b/>
          <w:bCs/>
        </w:rPr>
        <w:t>Challenges and Considerations</w:t>
      </w:r>
    </w:p>
    <w:p w14:paraId="72101F8A" w14:textId="77777777" w:rsidR="00BC0940" w:rsidRPr="00BC0940" w:rsidRDefault="00BC0940" w:rsidP="00C60014">
      <w:pPr>
        <w:pStyle w:val="ListParagraph"/>
        <w:numPr>
          <w:ilvl w:val="0"/>
          <w:numId w:val="128"/>
        </w:numPr>
      </w:pPr>
      <w:r w:rsidRPr="00C60014">
        <w:rPr>
          <w:b/>
          <w:bCs/>
        </w:rPr>
        <w:t>Scalability:</w:t>
      </w:r>
      <w:r w:rsidRPr="00BC0940">
        <w:t xml:space="preserve"> The infrastructure should be designed to handle increasing data volumes and processing loads.</w:t>
      </w:r>
    </w:p>
    <w:p w14:paraId="6F96D9A8" w14:textId="77777777" w:rsidR="00BC0940" w:rsidRPr="00BC0940" w:rsidRDefault="00BC0940" w:rsidP="00C60014">
      <w:pPr>
        <w:pStyle w:val="ListParagraph"/>
        <w:numPr>
          <w:ilvl w:val="0"/>
          <w:numId w:val="128"/>
        </w:numPr>
      </w:pPr>
      <w:r w:rsidRPr="00C60014">
        <w:rPr>
          <w:b/>
          <w:bCs/>
        </w:rPr>
        <w:t>Performance:</w:t>
      </w:r>
      <w:r w:rsidRPr="00BC0940">
        <w:t xml:space="preserve"> Optimizing data processing and query performance is crucial for efficient operations.</w:t>
      </w:r>
    </w:p>
    <w:p w14:paraId="0928EADC" w14:textId="77777777" w:rsidR="00BC0940" w:rsidRPr="00BC0940" w:rsidRDefault="00BC0940" w:rsidP="00C60014">
      <w:pPr>
        <w:pStyle w:val="ListParagraph"/>
        <w:numPr>
          <w:ilvl w:val="0"/>
          <w:numId w:val="128"/>
        </w:numPr>
      </w:pPr>
      <w:r w:rsidRPr="00C60014">
        <w:rPr>
          <w:b/>
          <w:bCs/>
        </w:rPr>
        <w:t>Security:</w:t>
      </w:r>
      <w:r w:rsidRPr="00BC0940">
        <w:t xml:space="preserve"> Implementing robust security measures to protect sensitive patient data.</w:t>
      </w:r>
    </w:p>
    <w:p w14:paraId="01C6B1E6" w14:textId="77777777" w:rsidR="00BC0940" w:rsidRPr="00BC0940" w:rsidRDefault="00BC0940" w:rsidP="00C60014">
      <w:pPr>
        <w:pStyle w:val="ListParagraph"/>
        <w:numPr>
          <w:ilvl w:val="0"/>
          <w:numId w:val="128"/>
        </w:numPr>
      </w:pPr>
      <w:r w:rsidRPr="00C60014">
        <w:rPr>
          <w:b/>
          <w:bCs/>
        </w:rPr>
        <w:t>Cost Optimization:</w:t>
      </w:r>
      <w:r w:rsidRPr="00BC0940">
        <w:t xml:space="preserve"> Balancing cost-effectiveness with performance and scalability.</w:t>
      </w:r>
    </w:p>
    <w:p w14:paraId="3EA36BF8" w14:textId="77777777" w:rsidR="00BC0940" w:rsidRPr="00BC0940" w:rsidRDefault="00BC0940" w:rsidP="00C60014">
      <w:pPr>
        <w:pStyle w:val="ListParagraph"/>
        <w:numPr>
          <w:ilvl w:val="0"/>
          <w:numId w:val="128"/>
        </w:numPr>
      </w:pPr>
      <w:r w:rsidRPr="00C60014">
        <w:rPr>
          <w:b/>
          <w:bCs/>
        </w:rPr>
        <w:t>Data Quality:</w:t>
      </w:r>
      <w:r w:rsidRPr="00BC0940">
        <w:t xml:space="preserve"> Ensuring data consistency and accuracy throughout the pipeline.</w:t>
      </w:r>
    </w:p>
    <w:p w14:paraId="1E71D167" w14:textId="77777777" w:rsidR="00BC0940" w:rsidRPr="00BC0940" w:rsidRDefault="00BC0940" w:rsidP="00BC0940">
      <w:r w:rsidRPr="00BC0940">
        <w:t>By combining these technologies and following a well-defined data architecture, the RTPB project can effectively manage, process, and analyze prescription benefit data to support business decisions.</w:t>
      </w:r>
    </w:p>
    <w:p w14:paraId="3DDEB126" w14:textId="4D73167F" w:rsidR="00BC0940" w:rsidRPr="00C60014" w:rsidRDefault="00C60014" w:rsidP="003D50D0">
      <w:pPr>
        <w:rPr>
          <w:b/>
          <w:bCs/>
        </w:rPr>
      </w:pPr>
      <w:r w:rsidRPr="00C60014">
        <w:rPr>
          <w:b/>
          <w:bCs/>
        </w:rPr>
        <w:t>Explored Options</w:t>
      </w:r>
    </w:p>
    <w:p w14:paraId="0898E9E5" w14:textId="77777777" w:rsidR="00BC0940" w:rsidRPr="00BC0940" w:rsidRDefault="00BC0940" w:rsidP="00BC0940">
      <w:pPr>
        <w:numPr>
          <w:ilvl w:val="0"/>
          <w:numId w:val="59"/>
        </w:numPr>
      </w:pPr>
      <w:r w:rsidRPr="00BC0940">
        <w:rPr>
          <w:b/>
          <w:bCs/>
        </w:rPr>
        <w:t>Data Lake Design:</w:t>
      </w:r>
    </w:p>
    <w:p w14:paraId="6D51A0F9" w14:textId="77777777" w:rsidR="00BC0940" w:rsidRPr="00BC0940" w:rsidRDefault="00BC0940" w:rsidP="00C60014">
      <w:pPr>
        <w:pStyle w:val="ListParagraph"/>
        <w:numPr>
          <w:ilvl w:val="1"/>
          <w:numId w:val="129"/>
        </w:numPr>
      </w:pPr>
      <w:r w:rsidRPr="00BC0940">
        <w:t>Partitioning strategy: Implement effective partitioning on S3 to optimize query performance and storage costs.</w:t>
      </w:r>
    </w:p>
    <w:p w14:paraId="6F9965CB" w14:textId="77777777" w:rsidR="00BC0940" w:rsidRPr="00BC0940" w:rsidRDefault="00BC0940" w:rsidP="00C60014">
      <w:pPr>
        <w:pStyle w:val="ListParagraph"/>
        <w:numPr>
          <w:ilvl w:val="1"/>
          <w:numId w:val="129"/>
        </w:numPr>
      </w:pPr>
      <w:r w:rsidRPr="00BC0940">
        <w:t>Data retention policy: Determine data retention periods based on business requirements and regulatory compliance.</w:t>
      </w:r>
    </w:p>
    <w:p w14:paraId="6AE307F7" w14:textId="77777777" w:rsidR="00BC0940" w:rsidRPr="00BC0940" w:rsidRDefault="00BC0940" w:rsidP="00C60014">
      <w:pPr>
        <w:pStyle w:val="ListParagraph"/>
        <w:numPr>
          <w:ilvl w:val="1"/>
          <w:numId w:val="129"/>
        </w:numPr>
      </w:pPr>
      <w:r w:rsidRPr="00BC0940">
        <w:t>Data compression: Utilize compression techniques to reduce storage costs and improve query performance.</w:t>
      </w:r>
    </w:p>
    <w:p w14:paraId="22B58C3D" w14:textId="77777777" w:rsidR="00BC0940" w:rsidRPr="00BC0940" w:rsidRDefault="00BC0940" w:rsidP="00BC0940">
      <w:pPr>
        <w:numPr>
          <w:ilvl w:val="0"/>
          <w:numId w:val="59"/>
        </w:numPr>
      </w:pPr>
      <w:r w:rsidRPr="00BC0940">
        <w:rPr>
          <w:b/>
          <w:bCs/>
        </w:rPr>
        <w:t>Metadata Management:</w:t>
      </w:r>
    </w:p>
    <w:p w14:paraId="29D1BD3A" w14:textId="77777777" w:rsidR="00BC0940" w:rsidRPr="00BC0940" w:rsidRDefault="00BC0940" w:rsidP="00C60014">
      <w:pPr>
        <w:pStyle w:val="ListParagraph"/>
        <w:numPr>
          <w:ilvl w:val="1"/>
          <w:numId w:val="130"/>
        </w:numPr>
      </w:pPr>
      <w:r w:rsidRPr="00BC0940">
        <w:t>Establish a metadata store to capture information about data sources, schemas, transformations, and quality metrics.</w:t>
      </w:r>
    </w:p>
    <w:p w14:paraId="097C412D" w14:textId="6C4D405F" w:rsidR="00306C08" w:rsidRPr="00BC0940" w:rsidRDefault="00BC0940" w:rsidP="00C60014">
      <w:pPr>
        <w:pStyle w:val="ListParagraph"/>
        <w:numPr>
          <w:ilvl w:val="1"/>
          <w:numId w:val="130"/>
        </w:numPr>
      </w:pPr>
      <w:r w:rsidRPr="00BC0940">
        <w:t>Use metadata to facilitate data discovery, lineage tracking, and governance.</w:t>
      </w:r>
    </w:p>
    <w:p w14:paraId="55EBE0DC" w14:textId="77777777" w:rsidR="00BC0940" w:rsidRPr="00BC0940" w:rsidRDefault="00BC0940" w:rsidP="00BC0940">
      <w:pPr>
        <w:numPr>
          <w:ilvl w:val="0"/>
          <w:numId w:val="59"/>
        </w:numPr>
      </w:pPr>
      <w:r w:rsidRPr="00BC0940">
        <w:rPr>
          <w:b/>
          <w:bCs/>
        </w:rPr>
        <w:t>Data Governance:</w:t>
      </w:r>
    </w:p>
    <w:p w14:paraId="551E2FD0" w14:textId="77777777" w:rsidR="00BC0940" w:rsidRPr="00BC0940" w:rsidRDefault="00BC0940" w:rsidP="00C60014">
      <w:pPr>
        <w:pStyle w:val="ListParagraph"/>
        <w:numPr>
          <w:ilvl w:val="1"/>
          <w:numId w:val="131"/>
        </w:numPr>
      </w:pPr>
      <w:r w:rsidRPr="00BC0940">
        <w:t>Define data ownership, stewardship, and access controls.</w:t>
      </w:r>
    </w:p>
    <w:p w14:paraId="021D1AE1" w14:textId="77777777" w:rsidR="00BC0940" w:rsidRPr="00BC0940" w:rsidRDefault="00BC0940" w:rsidP="00C60014">
      <w:pPr>
        <w:pStyle w:val="ListParagraph"/>
        <w:numPr>
          <w:ilvl w:val="1"/>
          <w:numId w:val="131"/>
        </w:numPr>
      </w:pPr>
      <w:r w:rsidRPr="00BC0940">
        <w:t>Implement data quality checks and monitoring mechanisms.</w:t>
      </w:r>
    </w:p>
    <w:p w14:paraId="319CD4D3" w14:textId="77777777" w:rsidR="00BC0940" w:rsidRPr="00BC0940" w:rsidRDefault="00BC0940" w:rsidP="00C60014">
      <w:pPr>
        <w:pStyle w:val="ListParagraph"/>
        <w:numPr>
          <w:ilvl w:val="1"/>
          <w:numId w:val="131"/>
        </w:numPr>
      </w:pPr>
      <w:r w:rsidRPr="00BC0940">
        <w:t>Ensure compliance with data privacy regulations (e.g., HIPAA).</w:t>
      </w:r>
    </w:p>
    <w:p w14:paraId="689D6723" w14:textId="77777777" w:rsidR="00BC0940" w:rsidRPr="00BC0940" w:rsidRDefault="00BC0940" w:rsidP="00BC0940">
      <w:pPr>
        <w:rPr>
          <w:b/>
          <w:bCs/>
        </w:rPr>
      </w:pPr>
      <w:r w:rsidRPr="00BC0940">
        <w:rPr>
          <w:b/>
          <w:bCs/>
        </w:rPr>
        <w:t>Data Infrastructure Considerations</w:t>
      </w:r>
    </w:p>
    <w:p w14:paraId="798A9B4E" w14:textId="77777777" w:rsidR="00BC0940" w:rsidRPr="00BC0940" w:rsidRDefault="00BC0940" w:rsidP="00C60014">
      <w:pPr>
        <w:pStyle w:val="ListParagraph"/>
        <w:numPr>
          <w:ilvl w:val="0"/>
          <w:numId w:val="132"/>
        </w:numPr>
      </w:pPr>
      <w:r w:rsidRPr="00C60014">
        <w:rPr>
          <w:b/>
          <w:bCs/>
        </w:rPr>
        <w:lastRenderedPageBreak/>
        <w:t>Cloud Platform Selection:</w:t>
      </w:r>
      <w:r w:rsidRPr="00BC0940">
        <w:t xml:space="preserve"> Evaluate the strengths and weaknesses of different cloud providers (AWS, Azure, GCP) based on factors such as cost, performance, security, and feature set.</w:t>
      </w:r>
    </w:p>
    <w:p w14:paraId="5574E743" w14:textId="77777777" w:rsidR="00BC0940" w:rsidRPr="00BC0940" w:rsidRDefault="00BC0940" w:rsidP="00C60014">
      <w:pPr>
        <w:pStyle w:val="ListParagraph"/>
        <w:numPr>
          <w:ilvl w:val="0"/>
          <w:numId w:val="132"/>
        </w:numPr>
      </w:pPr>
      <w:r w:rsidRPr="00C60014">
        <w:rPr>
          <w:b/>
          <w:bCs/>
        </w:rPr>
        <w:t>Infrastructure as Code (</w:t>
      </w:r>
      <w:proofErr w:type="spellStart"/>
      <w:r w:rsidRPr="00C60014">
        <w:rPr>
          <w:b/>
          <w:bCs/>
        </w:rPr>
        <w:t>IaC</w:t>
      </w:r>
      <w:proofErr w:type="spellEnd"/>
      <w:r w:rsidRPr="00C60014">
        <w:rPr>
          <w:b/>
          <w:bCs/>
        </w:rPr>
        <w:t>):</w:t>
      </w:r>
      <w:r w:rsidRPr="00BC0940">
        <w:t xml:space="preserve"> Utilize Terraform or other </w:t>
      </w:r>
      <w:proofErr w:type="spellStart"/>
      <w:r w:rsidRPr="00BC0940">
        <w:t>IaC</w:t>
      </w:r>
      <w:proofErr w:type="spellEnd"/>
      <w:r w:rsidRPr="00BC0940">
        <w:t xml:space="preserve"> tools to automate the provisioning and management of cloud resources, ensuring consistency and reproducibility.</w:t>
      </w:r>
    </w:p>
    <w:p w14:paraId="00D8CCC9" w14:textId="77777777" w:rsidR="00BC0940" w:rsidRPr="00BC0940" w:rsidRDefault="00BC0940" w:rsidP="00C60014">
      <w:pPr>
        <w:pStyle w:val="ListParagraph"/>
        <w:numPr>
          <w:ilvl w:val="0"/>
          <w:numId w:val="132"/>
        </w:numPr>
      </w:pPr>
      <w:r w:rsidRPr="00C60014">
        <w:rPr>
          <w:b/>
          <w:bCs/>
        </w:rPr>
        <w:t>Cost Optimization:</w:t>
      </w:r>
      <w:r w:rsidRPr="00BC0940">
        <w:t xml:space="preserve"> Implement cost-saving measures such as spot instances, reserved instances, and rightsizing resources to optimize cloud spending.</w:t>
      </w:r>
    </w:p>
    <w:p w14:paraId="1834ED86" w14:textId="77777777" w:rsidR="00BC0940" w:rsidRPr="00BC0940" w:rsidRDefault="00BC0940" w:rsidP="00C60014">
      <w:pPr>
        <w:pStyle w:val="ListParagraph"/>
        <w:numPr>
          <w:ilvl w:val="0"/>
          <w:numId w:val="132"/>
        </w:numPr>
      </w:pPr>
      <w:r w:rsidRPr="00C60014">
        <w:rPr>
          <w:b/>
          <w:bCs/>
        </w:rPr>
        <w:t>Monitoring and Logging:</w:t>
      </w:r>
      <w:r w:rsidRPr="00BC0940">
        <w:t xml:space="preserve"> Establish comprehensive monitoring and logging to track system health, performance, and security events.</w:t>
      </w:r>
    </w:p>
    <w:p w14:paraId="4188F17E" w14:textId="77777777" w:rsidR="00BC0940" w:rsidRPr="00BC0940" w:rsidRDefault="00BC0940" w:rsidP="00C60014">
      <w:pPr>
        <w:pStyle w:val="ListParagraph"/>
        <w:numPr>
          <w:ilvl w:val="0"/>
          <w:numId w:val="132"/>
        </w:numPr>
      </w:pPr>
      <w:r w:rsidRPr="00C60014">
        <w:rPr>
          <w:b/>
          <w:bCs/>
        </w:rPr>
        <w:t>Disaster Recovery:</w:t>
      </w:r>
      <w:r w:rsidRPr="00BC0940">
        <w:t xml:space="preserve"> Implement robust disaster recovery plans to protect against data loss and system failures.</w:t>
      </w:r>
    </w:p>
    <w:p w14:paraId="3DA53C83" w14:textId="77777777" w:rsidR="00BC0940" w:rsidRPr="00BC0940" w:rsidRDefault="00BC0940" w:rsidP="00BC0940">
      <w:pPr>
        <w:rPr>
          <w:b/>
          <w:bCs/>
        </w:rPr>
      </w:pPr>
      <w:r w:rsidRPr="00BC0940">
        <w:rPr>
          <w:b/>
          <w:bCs/>
        </w:rPr>
        <w:t>Kafka as a Real-Time Data Ingestion Layer</w:t>
      </w:r>
    </w:p>
    <w:p w14:paraId="070F458F" w14:textId="77777777" w:rsidR="00BC0940" w:rsidRPr="00BC0940" w:rsidRDefault="00BC0940" w:rsidP="00C60014">
      <w:pPr>
        <w:pStyle w:val="ListParagraph"/>
        <w:numPr>
          <w:ilvl w:val="0"/>
          <w:numId w:val="133"/>
        </w:numPr>
      </w:pPr>
      <w:r w:rsidRPr="00C60014">
        <w:rPr>
          <w:b/>
          <w:bCs/>
        </w:rPr>
        <w:t>Kafka Cluster Configuration:</w:t>
      </w:r>
      <w:r w:rsidRPr="00BC0940">
        <w:t xml:space="preserve"> Optimize Kafka cluster configuration for high throughput, low latency, and fault tolerance.</w:t>
      </w:r>
    </w:p>
    <w:p w14:paraId="6FEC3BDD" w14:textId="77777777" w:rsidR="00BC0940" w:rsidRPr="00BC0940" w:rsidRDefault="00BC0940" w:rsidP="00C60014">
      <w:pPr>
        <w:pStyle w:val="ListParagraph"/>
        <w:numPr>
          <w:ilvl w:val="0"/>
          <w:numId w:val="133"/>
        </w:numPr>
      </w:pPr>
      <w:r w:rsidRPr="00C60014">
        <w:rPr>
          <w:b/>
          <w:bCs/>
        </w:rPr>
        <w:t>Topic Partitioning:</w:t>
      </w:r>
      <w:r w:rsidRPr="00BC0940">
        <w:t xml:space="preserve"> Partition Kafka topics based on data volume and consumer requirements.</w:t>
      </w:r>
    </w:p>
    <w:p w14:paraId="54C180F9" w14:textId="77777777" w:rsidR="00BC0940" w:rsidRPr="00BC0940" w:rsidRDefault="00BC0940" w:rsidP="00C60014">
      <w:pPr>
        <w:pStyle w:val="ListParagraph"/>
        <w:numPr>
          <w:ilvl w:val="0"/>
          <w:numId w:val="133"/>
        </w:numPr>
      </w:pPr>
      <w:r w:rsidRPr="00C60014">
        <w:rPr>
          <w:b/>
          <w:bCs/>
        </w:rPr>
        <w:t>Consumer Groups:</w:t>
      </w:r>
      <w:r w:rsidRPr="00BC0940">
        <w:t xml:space="preserve"> Define consumer groups to handle different processing pipelines or applications.</w:t>
      </w:r>
    </w:p>
    <w:p w14:paraId="1E7DBBAF" w14:textId="77777777" w:rsidR="00BC0940" w:rsidRPr="00BC0940" w:rsidRDefault="00BC0940" w:rsidP="00C60014">
      <w:pPr>
        <w:pStyle w:val="ListParagraph"/>
        <w:numPr>
          <w:ilvl w:val="0"/>
          <w:numId w:val="133"/>
        </w:numPr>
      </w:pPr>
      <w:r w:rsidRPr="00C60014">
        <w:rPr>
          <w:b/>
          <w:bCs/>
        </w:rPr>
        <w:t>Kafka Connect:</w:t>
      </w:r>
      <w:r w:rsidRPr="00BC0940">
        <w:t xml:space="preserve"> Explore using Kafka Connect to integrate with external systems and databases.</w:t>
      </w:r>
    </w:p>
    <w:p w14:paraId="5895D947" w14:textId="77777777" w:rsidR="00BC0940" w:rsidRPr="00BC0940" w:rsidRDefault="00BC0940" w:rsidP="00BC0940">
      <w:pPr>
        <w:rPr>
          <w:b/>
          <w:bCs/>
        </w:rPr>
      </w:pPr>
      <w:r w:rsidRPr="00BC0940">
        <w:rPr>
          <w:b/>
          <w:bCs/>
        </w:rPr>
        <w:t>Databricks as a Data Processing and Serving Layer</w:t>
      </w:r>
    </w:p>
    <w:p w14:paraId="07BD552F" w14:textId="77777777" w:rsidR="00BC0940" w:rsidRPr="00BC0940" w:rsidRDefault="00BC0940" w:rsidP="00C60014">
      <w:pPr>
        <w:pStyle w:val="ListParagraph"/>
        <w:numPr>
          <w:ilvl w:val="0"/>
          <w:numId w:val="134"/>
        </w:numPr>
      </w:pPr>
      <w:r w:rsidRPr="00C60014">
        <w:rPr>
          <w:b/>
          <w:bCs/>
        </w:rPr>
        <w:t>Cluster Configuration:</w:t>
      </w:r>
      <w:r w:rsidRPr="00BC0940">
        <w:t xml:space="preserve"> Optimize Databricks cluster configuration based on workload characteristics (e.g., memory, cores, disk).</w:t>
      </w:r>
    </w:p>
    <w:p w14:paraId="05799E21" w14:textId="77777777" w:rsidR="00BC0940" w:rsidRPr="00BC0940" w:rsidRDefault="00BC0940" w:rsidP="00C60014">
      <w:pPr>
        <w:pStyle w:val="ListParagraph"/>
        <w:numPr>
          <w:ilvl w:val="0"/>
          <w:numId w:val="134"/>
        </w:numPr>
      </w:pPr>
      <w:r w:rsidRPr="00C60014">
        <w:rPr>
          <w:b/>
          <w:bCs/>
        </w:rPr>
        <w:t>Delta Lake Optimization:</w:t>
      </w:r>
      <w:r w:rsidRPr="00BC0940">
        <w:t xml:space="preserve"> Leverage features like time travel, change data capture, and ACID transactions for efficient data management.</w:t>
      </w:r>
    </w:p>
    <w:p w14:paraId="25B4185B" w14:textId="77777777" w:rsidR="00BC0940" w:rsidRPr="00BC0940" w:rsidRDefault="00BC0940" w:rsidP="00C60014">
      <w:pPr>
        <w:pStyle w:val="ListParagraph"/>
        <w:numPr>
          <w:ilvl w:val="0"/>
          <w:numId w:val="134"/>
        </w:numPr>
      </w:pPr>
      <w:r w:rsidRPr="00C60014">
        <w:rPr>
          <w:b/>
          <w:bCs/>
        </w:rPr>
        <w:t>Performance Tuning:</w:t>
      </w:r>
      <w:r w:rsidRPr="00BC0940">
        <w:t xml:space="preserve"> Optimize Spark SQL queries and </w:t>
      </w:r>
      <w:proofErr w:type="spellStart"/>
      <w:r w:rsidRPr="00BC0940">
        <w:t>DataFrame</w:t>
      </w:r>
      <w:proofErr w:type="spellEnd"/>
      <w:r w:rsidRPr="00BC0940">
        <w:t xml:space="preserve"> operations for performance.</w:t>
      </w:r>
    </w:p>
    <w:p w14:paraId="09170FA9" w14:textId="77777777" w:rsidR="00BC0940" w:rsidRPr="00BC0940" w:rsidRDefault="00BC0940" w:rsidP="00C60014">
      <w:pPr>
        <w:pStyle w:val="ListParagraph"/>
        <w:numPr>
          <w:ilvl w:val="0"/>
          <w:numId w:val="134"/>
        </w:numPr>
      </w:pPr>
      <w:r w:rsidRPr="00C60014">
        <w:rPr>
          <w:b/>
          <w:bCs/>
        </w:rPr>
        <w:t>Cost Optimization:</w:t>
      </w:r>
      <w:r w:rsidRPr="00BC0940">
        <w:t xml:space="preserve"> Utilize cost-effective instance types and auto-scaling to manage costs.</w:t>
      </w:r>
    </w:p>
    <w:p w14:paraId="288D6FD5" w14:textId="77777777" w:rsidR="00BC0940" w:rsidRPr="00BC0940" w:rsidRDefault="00BC0940" w:rsidP="00BC0940">
      <w:r w:rsidRPr="00BC0940">
        <w:t>By carefully considering these factors and implementing best practices, you can build a robust and scalable data architecture and infrastructure for the RTPB project.</w:t>
      </w:r>
    </w:p>
    <w:p w14:paraId="0DFECB57" w14:textId="02CB763E" w:rsidR="00C60014" w:rsidRPr="00C60014" w:rsidRDefault="00C60014" w:rsidP="003D50D0">
      <w:pPr>
        <w:rPr>
          <w:rFonts w:asciiTheme="majorHAnsi" w:eastAsiaTheme="majorEastAsia" w:hAnsiTheme="majorHAnsi" w:cstheme="majorBidi"/>
          <w:color w:val="007789" w:themeColor="accent1" w:themeShade="BF"/>
          <w:sz w:val="32"/>
        </w:rPr>
      </w:pPr>
      <w:r w:rsidRPr="00BC0940">
        <w:rPr>
          <w:rFonts w:asciiTheme="majorHAnsi" w:eastAsiaTheme="majorEastAsia" w:hAnsiTheme="majorHAnsi" w:cstheme="majorBidi"/>
          <w:color w:val="007789" w:themeColor="accent1" w:themeShade="BF"/>
          <w:sz w:val="32"/>
        </w:rPr>
        <w:t>Performance optimization</w:t>
      </w:r>
    </w:p>
    <w:p w14:paraId="6992B74E" w14:textId="77777777" w:rsidR="00BC0940" w:rsidRPr="00BC0940" w:rsidRDefault="00BC0940" w:rsidP="00BC0940">
      <w:r w:rsidRPr="00BC0940">
        <w:t>Performance optimization is critical for ensuring the RTPB system can handle increasing data volumes and provide timely insights. Key areas to focus on include:</w:t>
      </w:r>
    </w:p>
    <w:p w14:paraId="3C8F1BBB" w14:textId="77777777" w:rsidR="00BC0940" w:rsidRPr="00BC0940" w:rsidRDefault="00BC0940" w:rsidP="00BC0940">
      <w:pPr>
        <w:rPr>
          <w:b/>
          <w:bCs/>
        </w:rPr>
      </w:pPr>
      <w:r w:rsidRPr="00BC0940">
        <w:rPr>
          <w:b/>
          <w:bCs/>
        </w:rPr>
        <w:t>Kafka Optimization</w:t>
      </w:r>
    </w:p>
    <w:p w14:paraId="59279A17" w14:textId="77777777" w:rsidR="00BC0940" w:rsidRPr="00BC0940" w:rsidRDefault="00BC0940" w:rsidP="00C60014">
      <w:pPr>
        <w:pStyle w:val="ListParagraph"/>
        <w:numPr>
          <w:ilvl w:val="0"/>
          <w:numId w:val="135"/>
        </w:numPr>
      </w:pPr>
      <w:r w:rsidRPr="00C60014">
        <w:rPr>
          <w:b/>
          <w:bCs/>
        </w:rPr>
        <w:lastRenderedPageBreak/>
        <w:t>Partitioning:</w:t>
      </w:r>
      <w:r w:rsidRPr="00BC0940">
        <w:t xml:space="preserve"> Ensure proper partitioning of Kafka topics based on data volume and consumer requirements.</w:t>
      </w:r>
    </w:p>
    <w:p w14:paraId="5F4F574B" w14:textId="77777777" w:rsidR="00BC0940" w:rsidRPr="00BC0940" w:rsidRDefault="00BC0940" w:rsidP="00C60014">
      <w:pPr>
        <w:pStyle w:val="ListParagraph"/>
        <w:numPr>
          <w:ilvl w:val="0"/>
          <w:numId w:val="135"/>
        </w:numPr>
      </w:pPr>
      <w:r w:rsidRPr="00C60014">
        <w:rPr>
          <w:b/>
          <w:bCs/>
        </w:rPr>
        <w:t>Compression:</w:t>
      </w:r>
      <w:r w:rsidRPr="00BC0940">
        <w:t xml:space="preserve"> Utilize appropriate compression codecs to reduce message size and improve network efficiency.</w:t>
      </w:r>
    </w:p>
    <w:p w14:paraId="01D4CA84" w14:textId="77777777" w:rsidR="00BC0940" w:rsidRPr="00BC0940" w:rsidRDefault="00BC0940" w:rsidP="00C60014">
      <w:pPr>
        <w:pStyle w:val="ListParagraph"/>
        <w:numPr>
          <w:ilvl w:val="0"/>
          <w:numId w:val="135"/>
        </w:numPr>
      </w:pPr>
      <w:r w:rsidRPr="00C60014">
        <w:rPr>
          <w:b/>
          <w:bCs/>
        </w:rPr>
        <w:t>Producer and Consumer Configuration:</w:t>
      </w:r>
      <w:r w:rsidRPr="00BC0940">
        <w:t xml:space="preserve"> Fine-tune producer and consumer settings (e.g., batch size, buffer size) for optimal performance.</w:t>
      </w:r>
    </w:p>
    <w:p w14:paraId="4ECE1662" w14:textId="77777777" w:rsidR="00306C08" w:rsidRDefault="00306C08" w:rsidP="00BC0940">
      <w:pPr>
        <w:rPr>
          <w:b/>
          <w:bCs/>
        </w:rPr>
      </w:pPr>
    </w:p>
    <w:p w14:paraId="7C0B9A00" w14:textId="77777777" w:rsidR="00306C08" w:rsidRDefault="00306C08" w:rsidP="00BC0940">
      <w:pPr>
        <w:rPr>
          <w:b/>
          <w:bCs/>
        </w:rPr>
      </w:pPr>
    </w:p>
    <w:p w14:paraId="5B69DD81" w14:textId="533D91B4" w:rsidR="00BC0940" w:rsidRPr="00BC0940" w:rsidRDefault="00BC0940" w:rsidP="00BC0940">
      <w:pPr>
        <w:rPr>
          <w:b/>
          <w:bCs/>
        </w:rPr>
      </w:pPr>
      <w:r w:rsidRPr="00BC0940">
        <w:rPr>
          <w:b/>
          <w:bCs/>
        </w:rPr>
        <w:t>Data Processing Optimization</w:t>
      </w:r>
    </w:p>
    <w:p w14:paraId="07637682" w14:textId="77777777" w:rsidR="00BC0940" w:rsidRPr="00BC0940" w:rsidRDefault="00BC0940" w:rsidP="00BC0940">
      <w:pPr>
        <w:numPr>
          <w:ilvl w:val="0"/>
          <w:numId w:val="65"/>
        </w:numPr>
      </w:pPr>
      <w:r w:rsidRPr="00BC0940">
        <w:rPr>
          <w:b/>
          <w:bCs/>
        </w:rPr>
        <w:t>Spark Performance Tuning:</w:t>
      </w:r>
    </w:p>
    <w:p w14:paraId="0DC61F23" w14:textId="77777777" w:rsidR="00BC0940" w:rsidRPr="00BC0940" w:rsidRDefault="00BC0940" w:rsidP="00C60014">
      <w:pPr>
        <w:pStyle w:val="ListParagraph"/>
        <w:numPr>
          <w:ilvl w:val="1"/>
          <w:numId w:val="136"/>
        </w:numPr>
      </w:pPr>
      <w:r w:rsidRPr="00BC0940">
        <w:t>Optimize Spark configurations (e.g., executor memory, cores, partitions).</w:t>
      </w:r>
    </w:p>
    <w:p w14:paraId="04A54741" w14:textId="77777777" w:rsidR="00BC0940" w:rsidRPr="00BC0940" w:rsidRDefault="00BC0940" w:rsidP="00C60014">
      <w:pPr>
        <w:pStyle w:val="ListParagraph"/>
        <w:numPr>
          <w:ilvl w:val="1"/>
          <w:numId w:val="136"/>
        </w:numPr>
      </w:pPr>
      <w:r w:rsidRPr="00BC0940">
        <w:t>Utilize caching and broadcast variables for frequently accessed data.</w:t>
      </w:r>
    </w:p>
    <w:p w14:paraId="53AB2B4E" w14:textId="77777777" w:rsidR="00BC0940" w:rsidRPr="00BC0940" w:rsidRDefault="00BC0940" w:rsidP="00C60014">
      <w:pPr>
        <w:pStyle w:val="ListParagraph"/>
        <w:numPr>
          <w:ilvl w:val="1"/>
          <w:numId w:val="136"/>
        </w:numPr>
      </w:pPr>
      <w:r w:rsidRPr="00BC0940">
        <w:t>Explore using Spark's built-in performance profiling tools to identify bottlenecks.</w:t>
      </w:r>
    </w:p>
    <w:p w14:paraId="68A92CFF" w14:textId="77777777" w:rsidR="00BC0940" w:rsidRPr="00BC0940" w:rsidRDefault="00BC0940" w:rsidP="00306C08">
      <w:pPr>
        <w:pStyle w:val="ListParagraph"/>
        <w:numPr>
          <w:ilvl w:val="0"/>
          <w:numId w:val="136"/>
        </w:numPr>
      </w:pPr>
      <w:r w:rsidRPr="00306C08">
        <w:rPr>
          <w:b/>
          <w:bCs/>
        </w:rPr>
        <w:t>Data Format:</w:t>
      </w:r>
      <w:r w:rsidRPr="00BC0940">
        <w:t xml:space="preserve"> Choose efficient data formats (e.g., Parquet) for storage and processing.</w:t>
      </w:r>
    </w:p>
    <w:p w14:paraId="3D300E6D" w14:textId="77777777" w:rsidR="00BC0940" w:rsidRPr="00BC0940" w:rsidRDefault="00BC0940" w:rsidP="00306C08">
      <w:pPr>
        <w:pStyle w:val="ListParagraph"/>
        <w:numPr>
          <w:ilvl w:val="0"/>
          <w:numId w:val="136"/>
        </w:numPr>
      </w:pPr>
      <w:r w:rsidRPr="00306C08">
        <w:rPr>
          <w:b/>
          <w:bCs/>
        </w:rPr>
        <w:t>Query Optimization:</w:t>
      </w:r>
      <w:r w:rsidRPr="00BC0940">
        <w:t xml:space="preserve"> Write efficient Spark SQL queries and leverage indexes where applicable.</w:t>
      </w:r>
    </w:p>
    <w:p w14:paraId="77A632A0" w14:textId="77777777" w:rsidR="00BC0940" w:rsidRPr="00BC0940" w:rsidRDefault="00BC0940" w:rsidP="00BC0940">
      <w:pPr>
        <w:rPr>
          <w:b/>
          <w:bCs/>
        </w:rPr>
      </w:pPr>
      <w:r w:rsidRPr="00BC0940">
        <w:rPr>
          <w:b/>
          <w:bCs/>
        </w:rPr>
        <w:t>S3 Optimization</w:t>
      </w:r>
    </w:p>
    <w:p w14:paraId="3DF12BD2" w14:textId="77777777" w:rsidR="00BC0940" w:rsidRPr="00BC0940" w:rsidRDefault="00BC0940" w:rsidP="00306C08">
      <w:pPr>
        <w:pStyle w:val="ListParagraph"/>
        <w:numPr>
          <w:ilvl w:val="0"/>
          <w:numId w:val="137"/>
        </w:numPr>
      </w:pPr>
      <w:r w:rsidRPr="00306C08">
        <w:rPr>
          <w:b/>
          <w:bCs/>
        </w:rPr>
        <w:t>Storage Class:</w:t>
      </w:r>
      <w:r w:rsidRPr="00BC0940">
        <w:t xml:space="preserve"> Select appropriate S3 storage classes based on data access patterns (e.g., S3 Standard, S3 Infrequent Access).</w:t>
      </w:r>
    </w:p>
    <w:p w14:paraId="682AEF54" w14:textId="77777777" w:rsidR="00BC0940" w:rsidRPr="00BC0940" w:rsidRDefault="00BC0940" w:rsidP="00306C08">
      <w:pPr>
        <w:pStyle w:val="ListParagraph"/>
        <w:numPr>
          <w:ilvl w:val="0"/>
          <w:numId w:val="137"/>
        </w:numPr>
      </w:pPr>
      <w:r w:rsidRPr="00306C08">
        <w:rPr>
          <w:b/>
          <w:bCs/>
        </w:rPr>
        <w:t>Partitioning:</w:t>
      </w:r>
      <w:r w:rsidRPr="00BC0940">
        <w:t xml:space="preserve"> Partition S3 data based on relevant attributes (e.g., date, time) for efficient querying.</w:t>
      </w:r>
    </w:p>
    <w:p w14:paraId="522C53C3" w14:textId="77777777" w:rsidR="00BC0940" w:rsidRPr="00BC0940" w:rsidRDefault="00BC0940" w:rsidP="00306C08">
      <w:pPr>
        <w:pStyle w:val="ListParagraph"/>
        <w:numPr>
          <w:ilvl w:val="0"/>
          <w:numId w:val="137"/>
        </w:numPr>
      </w:pPr>
      <w:r w:rsidRPr="00306C08">
        <w:rPr>
          <w:b/>
          <w:bCs/>
        </w:rPr>
        <w:t>Compression:</w:t>
      </w:r>
      <w:r w:rsidRPr="00BC0940">
        <w:t xml:space="preserve"> Compress data to reduce storage costs and improve transfer speeds.</w:t>
      </w:r>
    </w:p>
    <w:p w14:paraId="09964F69" w14:textId="77777777" w:rsidR="00BC0940" w:rsidRPr="00BC0940" w:rsidRDefault="00BC0940" w:rsidP="00BC0940">
      <w:pPr>
        <w:rPr>
          <w:b/>
          <w:bCs/>
        </w:rPr>
      </w:pPr>
      <w:r w:rsidRPr="00BC0940">
        <w:rPr>
          <w:b/>
          <w:bCs/>
        </w:rPr>
        <w:t>Databricks Optimization</w:t>
      </w:r>
    </w:p>
    <w:p w14:paraId="66713460" w14:textId="77777777" w:rsidR="00BC0940" w:rsidRPr="00BC0940" w:rsidRDefault="00BC0940" w:rsidP="00306C08">
      <w:pPr>
        <w:pStyle w:val="ListParagraph"/>
        <w:numPr>
          <w:ilvl w:val="0"/>
          <w:numId w:val="138"/>
        </w:numPr>
      </w:pPr>
      <w:r w:rsidRPr="00306C08">
        <w:rPr>
          <w:b/>
          <w:bCs/>
        </w:rPr>
        <w:t>Cluster Sizing:</w:t>
      </w:r>
      <w:r w:rsidRPr="00BC0940">
        <w:t xml:space="preserve"> Right-size Databricks clusters based on workload requirements.</w:t>
      </w:r>
    </w:p>
    <w:p w14:paraId="1FF340C9" w14:textId="77777777" w:rsidR="00BC0940" w:rsidRPr="00BC0940" w:rsidRDefault="00BC0940" w:rsidP="00306C08">
      <w:pPr>
        <w:pStyle w:val="ListParagraph"/>
        <w:numPr>
          <w:ilvl w:val="0"/>
          <w:numId w:val="138"/>
        </w:numPr>
      </w:pPr>
      <w:r w:rsidRPr="00306C08">
        <w:rPr>
          <w:b/>
          <w:bCs/>
        </w:rPr>
        <w:t>Delta Lake Optimization:</w:t>
      </w:r>
      <w:r w:rsidRPr="00BC0940">
        <w:t xml:space="preserve"> Utilize features like Z-ordering and clustering to improve query performance.</w:t>
      </w:r>
    </w:p>
    <w:p w14:paraId="520926CD" w14:textId="77777777" w:rsidR="00BC0940" w:rsidRPr="00BC0940" w:rsidRDefault="00BC0940" w:rsidP="00306C08">
      <w:pPr>
        <w:pStyle w:val="ListParagraph"/>
        <w:numPr>
          <w:ilvl w:val="0"/>
          <w:numId w:val="138"/>
        </w:numPr>
      </w:pPr>
      <w:r w:rsidRPr="00306C08">
        <w:rPr>
          <w:b/>
          <w:bCs/>
        </w:rPr>
        <w:t>Caching:</w:t>
      </w:r>
      <w:r w:rsidRPr="00BC0940">
        <w:t xml:space="preserve"> Leverage Databricks caching to store intermediate results and reduce query execution time.</w:t>
      </w:r>
    </w:p>
    <w:p w14:paraId="442260C3" w14:textId="77777777" w:rsidR="00BC0940" w:rsidRPr="00BC0940" w:rsidRDefault="00BC0940" w:rsidP="00306C08">
      <w:pPr>
        <w:pStyle w:val="ListParagraph"/>
        <w:numPr>
          <w:ilvl w:val="0"/>
          <w:numId w:val="138"/>
        </w:numPr>
      </w:pPr>
      <w:r w:rsidRPr="00306C08">
        <w:rPr>
          <w:b/>
          <w:bCs/>
        </w:rPr>
        <w:t>Query Optimization:</w:t>
      </w:r>
      <w:r w:rsidRPr="00BC0940">
        <w:t xml:space="preserve"> Analyze query execution plans and identify optimization opportunities.</w:t>
      </w:r>
    </w:p>
    <w:p w14:paraId="75E6EDF5" w14:textId="77777777" w:rsidR="00BC0940" w:rsidRPr="00BC0940" w:rsidRDefault="00BC0940" w:rsidP="00BC0940">
      <w:pPr>
        <w:rPr>
          <w:b/>
          <w:bCs/>
        </w:rPr>
      </w:pPr>
      <w:r w:rsidRPr="00BC0940">
        <w:rPr>
          <w:b/>
          <w:bCs/>
        </w:rPr>
        <w:t>Monitoring and Profiling</w:t>
      </w:r>
    </w:p>
    <w:p w14:paraId="3743B708" w14:textId="77777777" w:rsidR="00BC0940" w:rsidRPr="00BC0940" w:rsidRDefault="00BC0940" w:rsidP="00306C08">
      <w:pPr>
        <w:pStyle w:val="ListParagraph"/>
        <w:numPr>
          <w:ilvl w:val="0"/>
          <w:numId w:val="139"/>
        </w:numPr>
      </w:pPr>
      <w:r w:rsidRPr="00306C08">
        <w:rPr>
          <w:b/>
          <w:bCs/>
        </w:rPr>
        <w:lastRenderedPageBreak/>
        <w:t>Performance Metrics:</w:t>
      </w:r>
      <w:r w:rsidRPr="00BC0940">
        <w:t xml:space="preserve"> Track key performance indicators (KPIs) such as data ingestion rate, processing latency, and query response times.</w:t>
      </w:r>
    </w:p>
    <w:p w14:paraId="3BD17E74" w14:textId="77777777" w:rsidR="00BC0940" w:rsidRPr="00BC0940" w:rsidRDefault="00BC0940" w:rsidP="00306C08">
      <w:pPr>
        <w:pStyle w:val="ListParagraph"/>
        <w:numPr>
          <w:ilvl w:val="0"/>
          <w:numId w:val="139"/>
        </w:numPr>
      </w:pPr>
      <w:r w:rsidRPr="00306C08">
        <w:rPr>
          <w:b/>
          <w:bCs/>
        </w:rPr>
        <w:t>Profiling Tools:</w:t>
      </w:r>
      <w:r w:rsidRPr="00BC0940">
        <w:t xml:space="preserve"> Use profiling tools to identify performance bottlenecks in the data pipeline.</w:t>
      </w:r>
    </w:p>
    <w:p w14:paraId="6EED0C18" w14:textId="77777777" w:rsidR="00BC0940" w:rsidRPr="00BC0940" w:rsidRDefault="00BC0940" w:rsidP="00306C08">
      <w:pPr>
        <w:pStyle w:val="ListParagraph"/>
        <w:numPr>
          <w:ilvl w:val="0"/>
          <w:numId w:val="139"/>
        </w:numPr>
      </w:pPr>
      <w:r w:rsidRPr="00306C08">
        <w:rPr>
          <w:b/>
          <w:bCs/>
        </w:rPr>
        <w:t>Load Testing:</w:t>
      </w:r>
      <w:r w:rsidRPr="00BC0940">
        <w:t xml:space="preserve"> Conduct load tests to evaluate system performance under heavy loads.</w:t>
      </w:r>
    </w:p>
    <w:p w14:paraId="16F5DA66" w14:textId="77777777" w:rsidR="00BC0940" w:rsidRPr="00BC0940" w:rsidRDefault="00BC0940" w:rsidP="00BC0940">
      <w:pPr>
        <w:rPr>
          <w:b/>
          <w:bCs/>
        </w:rPr>
      </w:pPr>
      <w:r w:rsidRPr="00BC0940">
        <w:rPr>
          <w:b/>
          <w:bCs/>
        </w:rPr>
        <w:t>Additional Considerations</w:t>
      </w:r>
    </w:p>
    <w:p w14:paraId="70C84143" w14:textId="77777777" w:rsidR="00BC0940" w:rsidRPr="00BC0940" w:rsidRDefault="00BC0940" w:rsidP="00306C08">
      <w:pPr>
        <w:pStyle w:val="ListParagraph"/>
        <w:numPr>
          <w:ilvl w:val="0"/>
          <w:numId w:val="140"/>
        </w:numPr>
      </w:pPr>
      <w:r w:rsidRPr="00306C08">
        <w:rPr>
          <w:b/>
          <w:bCs/>
        </w:rPr>
        <w:t>Hardware Acceleration:</w:t>
      </w:r>
      <w:r w:rsidRPr="00BC0940">
        <w:t xml:space="preserve"> Explore using GPUs or specialized hardware for computationally intensive tasks.</w:t>
      </w:r>
    </w:p>
    <w:p w14:paraId="4D7C88BF" w14:textId="77777777" w:rsidR="00BC0940" w:rsidRPr="00BC0940" w:rsidRDefault="00BC0940" w:rsidP="00306C08">
      <w:pPr>
        <w:pStyle w:val="ListParagraph"/>
        <w:numPr>
          <w:ilvl w:val="0"/>
          <w:numId w:val="140"/>
        </w:numPr>
      </w:pPr>
      <w:r w:rsidRPr="00306C08">
        <w:rPr>
          <w:b/>
          <w:bCs/>
        </w:rPr>
        <w:t>Data Sampling:</w:t>
      </w:r>
      <w:r w:rsidRPr="00BC0940">
        <w:t xml:space="preserve"> For exploratory analysis, consider using data sampling techniques to reduce processing time.</w:t>
      </w:r>
    </w:p>
    <w:p w14:paraId="3D96E652" w14:textId="77777777" w:rsidR="00BC0940" w:rsidRPr="00BC0940" w:rsidRDefault="00BC0940" w:rsidP="00306C08">
      <w:pPr>
        <w:pStyle w:val="ListParagraph"/>
        <w:numPr>
          <w:ilvl w:val="0"/>
          <w:numId w:val="140"/>
        </w:numPr>
      </w:pPr>
      <w:r w:rsidRPr="00306C08">
        <w:rPr>
          <w:b/>
          <w:bCs/>
        </w:rPr>
        <w:t>Caching Intermediate Results:</w:t>
      </w:r>
      <w:r w:rsidRPr="00BC0940">
        <w:t xml:space="preserve"> Store intermediate results in memory or fast storage to improve query performance.</w:t>
      </w:r>
    </w:p>
    <w:p w14:paraId="610EB6F2" w14:textId="77777777" w:rsidR="00BC0940" w:rsidRDefault="00BC0940" w:rsidP="00BC0940">
      <w:r w:rsidRPr="00BC0940">
        <w:t>By focusing on these optimization areas, you can significantly enhance the performance of the RTPB system, ensuring efficient data processing, fast query response times, and improved user experience.</w:t>
      </w:r>
    </w:p>
    <w:p w14:paraId="4CE91E99" w14:textId="77777777" w:rsidR="00306C08" w:rsidRPr="00306C08" w:rsidRDefault="00306C08" w:rsidP="00306C08">
      <w:pPr>
        <w:rPr>
          <w:b/>
          <w:bCs/>
        </w:rPr>
      </w:pPr>
      <w:r w:rsidRPr="00306C08">
        <w:rPr>
          <w:b/>
          <w:bCs/>
        </w:rPr>
        <w:t>Conclusion: RTPB Data Architecture and Infrastructure</w:t>
      </w:r>
    </w:p>
    <w:p w14:paraId="2647AC99" w14:textId="77777777" w:rsidR="00306C08" w:rsidRPr="00306C08" w:rsidRDefault="00306C08" w:rsidP="00306C08">
      <w:r w:rsidRPr="00306C08">
        <w:t>The RTPB project requires a robust data architecture and infrastructure to effectively manage, process, and analyze prescription benefit data. By combining real-time ingestion capabilities of Apache Kafka, the scalable storage of S3, the powerful processing capabilities of Apache Spark on Databricks, and the collaborative environment of IntelliJ IDEA and Git, the project can achieve its objectives.</w:t>
      </w:r>
    </w:p>
    <w:p w14:paraId="26B53B55" w14:textId="77777777" w:rsidR="00306C08" w:rsidRPr="00306C08" w:rsidRDefault="00306C08" w:rsidP="00306C08">
      <w:r w:rsidRPr="00306C08">
        <w:t>A well-defined data architecture, incorporating data quality, security, and governance principles, is essential for ensuring data reliability and integrity. The use of Databricks dashboards provides a valuable tool for visualizing data and deriving actionable insights.</w:t>
      </w:r>
    </w:p>
    <w:p w14:paraId="11B1E5E0" w14:textId="77777777" w:rsidR="00306C08" w:rsidRPr="00306C08" w:rsidRDefault="00306C08" w:rsidP="00306C08">
      <w:r w:rsidRPr="00306C08">
        <w:t>Continuous performance optimization, monitoring, and refinement of the data pipeline are crucial for maintaining system efficiency and responsiveness.</w:t>
      </w:r>
    </w:p>
    <w:p w14:paraId="70CC8C7A" w14:textId="77777777" w:rsidR="00306C08" w:rsidRPr="00306C08" w:rsidRDefault="00306C08" w:rsidP="00306C08">
      <w:r w:rsidRPr="00306C08">
        <w:t>Through effective implementation and ongoing management, the RTPB project can deliver significant value by providing timely and accurate insights into prescription benefits, supporting data-driven decision-making, and meeting regulatory requirements.</w:t>
      </w:r>
    </w:p>
    <w:p w14:paraId="723616CF" w14:textId="7412D792" w:rsidR="00306C08" w:rsidRPr="00306C08" w:rsidRDefault="00306C08" w:rsidP="00306C08">
      <w:r w:rsidRPr="00306C08">
        <w:rPr>
          <w:b/>
          <w:bCs/>
        </w:rPr>
        <w:t>Key Success Factors:</w:t>
      </w:r>
    </w:p>
    <w:p w14:paraId="2015F205" w14:textId="77777777" w:rsidR="00306C08" w:rsidRPr="00306C08" w:rsidRDefault="00306C08" w:rsidP="00306C08">
      <w:pPr>
        <w:pStyle w:val="ListParagraph"/>
        <w:numPr>
          <w:ilvl w:val="0"/>
          <w:numId w:val="142"/>
        </w:numPr>
      </w:pPr>
      <w:r w:rsidRPr="00306C08">
        <w:t>Data quality and consistency</w:t>
      </w:r>
    </w:p>
    <w:p w14:paraId="04F2762C" w14:textId="77777777" w:rsidR="00306C08" w:rsidRPr="00306C08" w:rsidRDefault="00306C08" w:rsidP="00306C08">
      <w:pPr>
        <w:pStyle w:val="ListParagraph"/>
        <w:numPr>
          <w:ilvl w:val="0"/>
          <w:numId w:val="142"/>
        </w:numPr>
      </w:pPr>
      <w:r w:rsidRPr="00306C08">
        <w:t>Robust data security and privacy measures</w:t>
      </w:r>
    </w:p>
    <w:p w14:paraId="64AC2CFB" w14:textId="77777777" w:rsidR="00306C08" w:rsidRPr="00306C08" w:rsidRDefault="00306C08" w:rsidP="00306C08">
      <w:pPr>
        <w:pStyle w:val="ListParagraph"/>
        <w:numPr>
          <w:ilvl w:val="0"/>
          <w:numId w:val="142"/>
        </w:numPr>
      </w:pPr>
      <w:r w:rsidRPr="00306C08">
        <w:t>Efficient data processing and transformation</w:t>
      </w:r>
    </w:p>
    <w:p w14:paraId="3C467F76" w14:textId="77777777" w:rsidR="00306C08" w:rsidRPr="00306C08" w:rsidRDefault="00306C08" w:rsidP="00306C08">
      <w:pPr>
        <w:pStyle w:val="ListParagraph"/>
        <w:numPr>
          <w:ilvl w:val="0"/>
          <w:numId w:val="142"/>
        </w:numPr>
      </w:pPr>
      <w:r w:rsidRPr="00306C08">
        <w:t>Effective data visualization and reporting</w:t>
      </w:r>
    </w:p>
    <w:p w14:paraId="7794A961" w14:textId="77777777" w:rsidR="00306C08" w:rsidRPr="00306C08" w:rsidRDefault="00306C08" w:rsidP="00306C08">
      <w:pPr>
        <w:pStyle w:val="ListParagraph"/>
        <w:numPr>
          <w:ilvl w:val="0"/>
          <w:numId w:val="142"/>
        </w:numPr>
      </w:pPr>
      <w:r w:rsidRPr="00306C08">
        <w:t>Scalability and performance optimization</w:t>
      </w:r>
    </w:p>
    <w:p w14:paraId="1D32F470" w14:textId="77777777" w:rsidR="00306C08" w:rsidRPr="00306C08" w:rsidRDefault="00306C08" w:rsidP="00306C08">
      <w:r w:rsidRPr="00306C08">
        <w:lastRenderedPageBreak/>
        <w:t>By focusing on these areas, the RTPB project can achieve its goals and deliver tangible benefits to the organization.</w:t>
      </w:r>
    </w:p>
    <w:p w14:paraId="395F5D6C" w14:textId="77777777" w:rsidR="00306C08" w:rsidRPr="00BC0940" w:rsidRDefault="00306C08" w:rsidP="00BC0940"/>
    <w:p w14:paraId="0A8670F2" w14:textId="77777777" w:rsidR="00BC0940" w:rsidRPr="003D50D0" w:rsidRDefault="00BC0940" w:rsidP="003D50D0"/>
    <w:p w14:paraId="423BB4A4" w14:textId="77777777" w:rsidR="003D50D0" w:rsidRDefault="003D50D0" w:rsidP="003D50D0"/>
    <w:sectPr w:rsidR="003D50D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AC62C" w14:textId="77777777" w:rsidR="0056279C" w:rsidRDefault="0056279C" w:rsidP="00C6554A">
      <w:pPr>
        <w:spacing w:before="0" w:after="0" w:line="240" w:lineRule="auto"/>
      </w:pPr>
      <w:r>
        <w:separator/>
      </w:r>
    </w:p>
  </w:endnote>
  <w:endnote w:type="continuationSeparator" w:id="0">
    <w:p w14:paraId="24168669" w14:textId="77777777" w:rsidR="0056279C" w:rsidRDefault="0056279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4A1DA" w14:textId="77777777" w:rsidR="00E5148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CA9FA" w14:textId="77777777" w:rsidR="0056279C" w:rsidRDefault="0056279C" w:rsidP="00C6554A">
      <w:pPr>
        <w:spacing w:before="0" w:after="0" w:line="240" w:lineRule="auto"/>
      </w:pPr>
      <w:r>
        <w:separator/>
      </w:r>
    </w:p>
  </w:footnote>
  <w:footnote w:type="continuationSeparator" w:id="0">
    <w:p w14:paraId="6D8C9523" w14:textId="77777777" w:rsidR="0056279C" w:rsidRDefault="0056279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13E20"/>
    <w:multiLevelType w:val="multilevel"/>
    <w:tmpl w:val="299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85E2C"/>
    <w:multiLevelType w:val="hybridMultilevel"/>
    <w:tmpl w:val="F434F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2180C37"/>
    <w:multiLevelType w:val="multilevel"/>
    <w:tmpl w:val="1A5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581C86"/>
    <w:multiLevelType w:val="hybridMultilevel"/>
    <w:tmpl w:val="FEFCA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3F8772A"/>
    <w:multiLevelType w:val="hybridMultilevel"/>
    <w:tmpl w:val="AE3E3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4491639"/>
    <w:multiLevelType w:val="multilevel"/>
    <w:tmpl w:val="1408E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5A26EA"/>
    <w:multiLevelType w:val="multilevel"/>
    <w:tmpl w:val="2E1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74066E"/>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BC1720"/>
    <w:multiLevelType w:val="multilevel"/>
    <w:tmpl w:val="27C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463FA"/>
    <w:multiLevelType w:val="multilevel"/>
    <w:tmpl w:val="908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C2490F"/>
    <w:multiLevelType w:val="multilevel"/>
    <w:tmpl w:val="008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C35649"/>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6543A"/>
    <w:multiLevelType w:val="multilevel"/>
    <w:tmpl w:val="FF9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0ECB2544"/>
    <w:multiLevelType w:val="multilevel"/>
    <w:tmpl w:val="AE6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D36906"/>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1D0F05"/>
    <w:multiLevelType w:val="hybridMultilevel"/>
    <w:tmpl w:val="A55EA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FDF14A4"/>
    <w:multiLevelType w:val="hybridMultilevel"/>
    <w:tmpl w:val="8CB22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00B17EC"/>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2860CE"/>
    <w:multiLevelType w:val="multilevel"/>
    <w:tmpl w:val="F73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7B2198"/>
    <w:multiLevelType w:val="multilevel"/>
    <w:tmpl w:val="DB6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32EEA"/>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DF59A1"/>
    <w:multiLevelType w:val="hybridMultilevel"/>
    <w:tmpl w:val="7254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E53AE0"/>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2B4C5E"/>
    <w:multiLevelType w:val="hybridMultilevel"/>
    <w:tmpl w:val="06D8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826174E"/>
    <w:multiLevelType w:val="multilevel"/>
    <w:tmpl w:val="98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70483A"/>
    <w:multiLevelType w:val="multilevel"/>
    <w:tmpl w:val="D6C62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F10DA9"/>
    <w:multiLevelType w:val="multilevel"/>
    <w:tmpl w:val="88D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43D78"/>
    <w:multiLevelType w:val="multilevel"/>
    <w:tmpl w:val="D93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421D2F"/>
    <w:multiLevelType w:val="multilevel"/>
    <w:tmpl w:val="D696F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963C82"/>
    <w:multiLevelType w:val="multilevel"/>
    <w:tmpl w:val="215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A42ACF"/>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BB33AC"/>
    <w:multiLevelType w:val="hybridMultilevel"/>
    <w:tmpl w:val="253A7D66"/>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1BF12796"/>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F15FFD"/>
    <w:multiLevelType w:val="multilevel"/>
    <w:tmpl w:val="D6C62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960B83"/>
    <w:multiLevelType w:val="multilevel"/>
    <w:tmpl w:val="B5B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537654"/>
    <w:multiLevelType w:val="multilevel"/>
    <w:tmpl w:val="B20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B7C4C"/>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8B350F"/>
    <w:multiLevelType w:val="multilevel"/>
    <w:tmpl w:val="7D5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D11F8D"/>
    <w:multiLevelType w:val="hybridMultilevel"/>
    <w:tmpl w:val="45C63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1434E06"/>
    <w:multiLevelType w:val="multilevel"/>
    <w:tmpl w:val="F45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8C7215"/>
    <w:multiLevelType w:val="hybridMultilevel"/>
    <w:tmpl w:val="B85C1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4BD2729"/>
    <w:multiLevelType w:val="multilevel"/>
    <w:tmpl w:val="FB7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1B476A"/>
    <w:multiLevelType w:val="multilevel"/>
    <w:tmpl w:val="BEF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920650"/>
    <w:multiLevelType w:val="multilevel"/>
    <w:tmpl w:val="B06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2518EB"/>
    <w:multiLevelType w:val="multilevel"/>
    <w:tmpl w:val="3FF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F36E40"/>
    <w:multiLevelType w:val="multilevel"/>
    <w:tmpl w:val="BCB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632F8C"/>
    <w:multiLevelType w:val="hybridMultilevel"/>
    <w:tmpl w:val="A2400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27650980"/>
    <w:multiLevelType w:val="multilevel"/>
    <w:tmpl w:val="E85CA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820AA5"/>
    <w:multiLevelType w:val="multilevel"/>
    <w:tmpl w:val="F5B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B51DC6"/>
    <w:multiLevelType w:val="multilevel"/>
    <w:tmpl w:val="CFC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FA5A8C"/>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681996"/>
    <w:multiLevelType w:val="multilevel"/>
    <w:tmpl w:val="1A5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1403B4"/>
    <w:multiLevelType w:val="multilevel"/>
    <w:tmpl w:val="FB8A7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261120"/>
    <w:multiLevelType w:val="hybridMultilevel"/>
    <w:tmpl w:val="5ACE1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2F83711B"/>
    <w:multiLevelType w:val="hybridMultilevel"/>
    <w:tmpl w:val="DF706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2854D03"/>
    <w:multiLevelType w:val="multilevel"/>
    <w:tmpl w:val="5114C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256075"/>
    <w:multiLevelType w:val="multilevel"/>
    <w:tmpl w:val="593A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053205"/>
    <w:multiLevelType w:val="multilevel"/>
    <w:tmpl w:val="3E98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4004AC"/>
    <w:multiLevelType w:val="multilevel"/>
    <w:tmpl w:val="B65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CF6650"/>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C82C1C"/>
    <w:multiLevelType w:val="multilevel"/>
    <w:tmpl w:val="BB8C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9F6484"/>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046A29"/>
    <w:multiLevelType w:val="hybridMultilevel"/>
    <w:tmpl w:val="D80E5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FD9385D"/>
    <w:multiLevelType w:val="multilevel"/>
    <w:tmpl w:val="78B64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77D7D"/>
    <w:multiLevelType w:val="hybridMultilevel"/>
    <w:tmpl w:val="0840C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16F7BE7"/>
    <w:multiLevelType w:val="multilevel"/>
    <w:tmpl w:val="5356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AB56F6"/>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433415"/>
    <w:multiLevelType w:val="multilevel"/>
    <w:tmpl w:val="5A0AA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C74333"/>
    <w:multiLevelType w:val="multilevel"/>
    <w:tmpl w:val="27C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3C6306"/>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8B1AC6"/>
    <w:multiLevelType w:val="multilevel"/>
    <w:tmpl w:val="D6C62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AA4C10"/>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29497C"/>
    <w:multiLevelType w:val="multilevel"/>
    <w:tmpl w:val="17F69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472B0D92"/>
    <w:multiLevelType w:val="multilevel"/>
    <w:tmpl w:val="B0CAB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6C452A"/>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AF387A"/>
    <w:multiLevelType w:val="multilevel"/>
    <w:tmpl w:val="B712B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4C100D"/>
    <w:multiLevelType w:val="multilevel"/>
    <w:tmpl w:val="E52E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070810"/>
    <w:multiLevelType w:val="multilevel"/>
    <w:tmpl w:val="EAE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15372C"/>
    <w:multiLevelType w:val="multilevel"/>
    <w:tmpl w:val="945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8147E7"/>
    <w:multiLevelType w:val="multilevel"/>
    <w:tmpl w:val="452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852CC8"/>
    <w:multiLevelType w:val="multilevel"/>
    <w:tmpl w:val="853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A965C6"/>
    <w:multiLevelType w:val="multilevel"/>
    <w:tmpl w:val="5FB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C67E26"/>
    <w:multiLevelType w:val="multilevel"/>
    <w:tmpl w:val="27C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D7B80"/>
    <w:multiLevelType w:val="multilevel"/>
    <w:tmpl w:val="7D8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012595"/>
    <w:multiLevelType w:val="multilevel"/>
    <w:tmpl w:val="27C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4F539E"/>
    <w:multiLevelType w:val="multilevel"/>
    <w:tmpl w:val="3D84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F50943"/>
    <w:multiLevelType w:val="hybridMultilevel"/>
    <w:tmpl w:val="E534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61B1BBB"/>
    <w:multiLevelType w:val="multilevel"/>
    <w:tmpl w:val="066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CD3EE7"/>
    <w:multiLevelType w:val="hybridMultilevel"/>
    <w:tmpl w:val="B7F82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596A7962"/>
    <w:multiLevelType w:val="hybridMultilevel"/>
    <w:tmpl w:val="E17E5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5A3202EE"/>
    <w:multiLevelType w:val="hybridMultilevel"/>
    <w:tmpl w:val="0600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ADC6673"/>
    <w:multiLevelType w:val="multilevel"/>
    <w:tmpl w:val="606445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812DA2"/>
    <w:multiLevelType w:val="multilevel"/>
    <w:tmpl w:val="B0D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E80A7F"/>
    <w:multiLevelType w:val="multilevel"/>
    <w:tmpl w:val="A660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FB6B76"/>
    <w:multiLevelType w:val="multilevel"/>
    <w:tmpl w:val="B5CE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CE1A39"/>
    <w:multiLevelType w:val="multilevel"/>
    <w:tmpl w:val="4B68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D74BF6"/>
    <w:multiLevelType w:val="multilevel"/>
    <w:tmpl w:val="AD2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284C6F"/>
    <w:multiLevelType w:val="multilevel"/>
    <w:tmpl w:val="191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2E2500"/>
    <w:multiLevelType w:val="multilevel"/>
    <w:tmpl w:val="31FC13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A87EE9"/>
    <w:multiLevelType w:val="multilevel"/>
    <w:tmpl w:val="081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FA4505"/>
    <w:multiLevelType w:val="multilevel"/>
    <w:tmpl w:val="FDEE4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E5054D"/>
    <w:multiLevelType w:val="hybridMultilevel"/>
    <w:tmpl w:val="21BCA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4707827"/>
    <w:multiLevelType w:val="hybridMultilevel"/>
    <w:tmpl w:val="9F76F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51A5DB0"/>
    <w:multiLevelType w:val="multilevel"/>
    <w:tmpl w:val="1A5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931BFA"/>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777369"/>
    <w:multiLevelType w:val="hybridMultilevel"/>
    <w:tmpl w:val="A0FEA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D6B0402"/>
    <w:multiLevelType w:val="multilevel"/>
    <w:tmpl w:val="D6C62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BA388C"/>
    <w:multiLevelType w:val="hybridMultilevel"/>
    <w:tmpl w:val="41F01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ECA076E"/>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F5730C"/>
    <w:multiLevelType w:val="multilevel"/>
    <w:tmpl w:val="B0F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2F4038"/>
    <w:multiLevelType w:val="multilevel"/>
    <w:tmpl w:val="D88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9C7DA0"/>
    <w:multiLevelType w:val="multilevel"/>
    <w:tmpl w:val="8ED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8862E8"/>
    <w:multiLevelType w:val="multilevel"/>
    <w:tmpl w:val="471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940EA8"/>
    <w:multiLevelType w:val="multilevel"/>
    <w:tmpl w:val="C250F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766463"/>
    <w:multiLevelType w:val="multilevel"/>
    <w:tmpl w:val="EBF2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1E0DE1"/>
    <w:multiLevelType w:val="multilevel"/>
    <w:tmpl w:val="381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4001B8"/>
    <w:multiLevelType w:val="hybridMultilevel"/>
    <w:tmpl w:val="3FAAA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75533D7E"/>
    <w:multiLevelType w:val="multilevel"/>
    <w:tmpl w:val="A73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7E21B5"/>
    <w:multiLevelType w:val="hybridMultilevel"/>
    <w:tmpl w:val="86D87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6E75CBD"/>
    <w:multiLevelType w:val="multilevel"/>
    <w:tmpl w:val="A7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552338"/>
    <w:multiLevelType w:val="multilevel"/>
    <w:tmpl w:val="821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56524E"/>
    <w:multiLevelType w:val="hybridMultilevel"/>
    <w:tmpl w:val="7522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8DB4C76"/>
    <w:multiLevelType w:val="multilevel"/>
    <w:tmpl w:val="2632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550345"/>
    <w:multiLevelType w:val="multilevel"/>
    <w:tmpl w:val="2AF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770669"/>
    <w:multiLevelType w:val="multilevel"/>
    <w:tmpl w:val="D6C62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135DA4"/>
    <w:multiLevelType w:val="multilevel"/>
    <w:tmpl w:val="310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1F53E9"/>
    <w:multiLevelType w:val="multilevel"/>
    <w:tmpl w:val="BD2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819405">
    <w:abstractNumId w:val="9"/>
  </w:num>
  <w:num w:numId="2" w16cid:durableId="982320499">
    <w:abstractNumId w:val="8"/>
  </w:num>
  <w:num w:numId="3" w16cid:durableId="562716682">
    <w:abstractNumId w:val="8"/>
  </w:num>
  <w:num w:numId="4" w16cid:durableId="1237277244">
    <w:abstractNumId w:val="9"/>
  </w:num>
  <w:num w:numId="5" w16cid:durableId="1913159386">
    <w:abstractNumId w:val="85"/>
  </w:num>
  <w:num w:numId="6" w16cid:durableId="626862864">
    <w:abstractNumId w:val="12"/>
  </w:num>
  <w:num w:numId="7" w16cid:durableId="1465927917">
    <w:abstractNumId w:val="24"/>
  </w:num>
  <w:num w:numId="8" w16cid:durableId="360668416">
    <w:abstractNumId w:val="7"/>
  </w:num>
  <w:num w:numId="9" w16cid:durableId="1246189386">
    <w:abstractNumId w:val="6"/>
  </w:num>
  <w:num w:numId="10" w16cid:durableId="531694008">
    <w:abstractNumId w:val="5"/>
  </w:num>
  <w:num w:numId="11" w16cid:durableId="156464297">
    <w:abstractNumId w:val="4"/>
  </w:num>
  <w:num w:numId="12" w16cid:durableId="151602403">
    <w:abstractNumId w:val="3"/>
  </w:num>
  <w:num w:numId="13" w16cid:durableId="1872914927">
    <w:abstractNumId w:val="2"/>
  </w:num>
  <w:num w:numId="14" w16cid:durableId="1523325118">
    <w:abstractNumId w:val="1"/>
  </w:num>
  <w:num w:numId="15" w16cid:durableId="1802066335">
    <w:abstractNumId w:val="0"/>
  </w:num>
  <w:num w:numId="16" w16cid:durableId="1431585886">
    <w:abstractNumId w:val="109"/>
  </w:num>
  <w:num w:numId="17" w16cid:durableId="594829276">
    <w:abstractNumId w:val="31"/>
  </w:num>
  <w:num w:numId="18" w16cid:durableId="1934700278">
    <w:abstractNumId w:val="91"/>
  </w:num>
  <w:num w:numId="19" w16cid:durableId="660697521">
    <w:abstractNumId w:val="92"/>
  </w:num>
  <w:num w:numId="20" w16cid:durableId="1723628576">
    <w:abstractNumId w:val="125"/>
  </w:num>
  <w:num w:numId="21" w16cid:durableId="316156030">
    <w:abstractNumId w:val="39"/>
  </w:num>
  <w:num w:numId="22" w16cid:durableId="1567959413">
    <w:abstractNumId w:val="54"/>
  </w:num>
  <w:num w:numId="23" w16cid:durableId="792796701">
    <w:abstractNumId w:val="38"/>
  </w:num>
  <w:num w:numId="24" w16cid:durableId="1852059311">
    <w:abstractNumId w:val="21"/>
  </w:num>
  <w:num w:numId="25" w16cid:durableId="1101488946">
    <w:abstractNumId w:val="68"/>
  </w:num>
  <w:num w:numId="26" w16cid:durableId="2031175324">
    <w:abstractNumId w:val="96"/>
  </w:num>
  <w:num w:numId="27" w16cid:durableId="2127038192">
    <w:abstractNumId w:val="61"/>
  </w:num>
  <w:num w:numId="28" w16cid:durableId="1322732512">
    <w:abstractNumId w:val="89"/>
  </w:num>
  <w:num w:numId="29" w16cid:durableId="2049528603">
    <w:abstractNumId w:val="56"/>
  </w:num>
  <w:num w:numId="30" w16cid:durableId="222642186">
    <w:abstractNumId w:val="17"/>
  </w:num>
  <w:num w:numId="31" w16cid:durableId="1082066656">
    <w:abstractNumId w:val="30"/>
  </w:num>
  <w:num w:numId="32" w16cid:durableId="1223517568">
    <w:abstractNumId w:val="122"/>
  </w:num>
  <w:num w:numId="33" w16cid:durableId="1268586267">
    <w:abstractNumId w:val="51"/>
  </w:num>
  <w:num w:numId="34" w16cid:durableId="1200437682">
    <w:abstractNumId w:val="107"/>
  </w:num>
  <w:num w:numId="35" w16cid:durableId="1504394259">
    <w:abstractNumId w:val="36"/>
  </w:num>
  <w:num w:numId="36" w16cid:durableId="716778419">
    <w:abstractNumId w:val="110"/>
  </w:num>
  <w:num w:numId="37" w16cid:durableId="651369123">
    <w:abstractNumId w:val="69"/>
  </w:num>
  <w:num w:numId="38" w16cid:durableId="1272590540">
    <w:abstractNumId w:val="47"/>
  </w:num>
  <w:num w:numId="39" w16cid:durableId="273023808">
    <w:abstractNumId w:val="135"/>
  </w:num>
  <w:num w:numId="40" w16cid:durableId="1179193784">
    <w:abstractNumId w:val="108"/>
  </w:num>
  <w:num w:numId="41" w16cid:durableId="783578031">
    <w:abstractNumId w:val="46"/>
  </w:num>
  <w:num w:numId="42" w16cid:durableId="2059087094">
    <w:abstractNumId w:val="25"/>
  </w:num>
  <w:num w:numId="43" w16cid:durableId="158741647">
    <w:abstractNumId w:val="41"/>
  </w:num>
  <w:num w:numId="44" w16cid:durableId="858080285">
    <w:abstractNumId w:val="49"/>
  </w:num>
  <w:num w:numId="45" w16cid:durableId="231087536">
    <w:abstractNumId w:val="112"/>
  </w:num>
  <w:num w:numId="46" w16cid:durableId="1475871702">
    <w:abstractNumId w:val="55"/>
  </w:num>
  <w:num w:numId="47" w16cid:durableId="74592595">
    <w:abstractNumId w:val="124"/>
  </w:num>
  <w:num w:numId="48" w16cid:durableId="28461373">
    <w:abstractNumId w:val="10"/>
  </w:num>
  <w:num w:numId="49" w16cid:durableId="1214804906">
    <w:abstractNumId w:val="136"/>
  </w:num>
  <w:num w:numId="50" w16cid:durableId="635061297">
    <w:abstractNumId w:val="60"/>
  </w:num>
  <w:num w:numId="51" w16cid:durableId="247348836">
    <w:abstractNumId w:val="93"/>
  </w:num>
  <w:num w:numId="52" w16cid:durableId="1009528805">
    <w:abstractNumId w:val="94"/>
  </w:num>
  <w:num w:numId="53" w16cid:durableId="234439728">
    <w:abstractNumId w:val="57"/>
  </w:num>
  <w:num w:numId="54" w16cid:durableId="139275479">
    <w:abstractNumId w:val="90"/>
  </w:num>
  <w:num w:numId="55" w16cid:durableId="1903247076">
    <w:abstractNumId w:val="138"/>
  </w:num>
  <w:num w:numId="56" w16cid:durableId="1149513346">
    <w:abstractNumId w:val="127"/>
  </w:num>
  <w:num w:numId="57" w16cid:durableId="1907259409">
    <w:abstractNumId w:val="123"/>
  </w:num>
  <w:num w:numId="58" w16cid:durableId="1927958413">
    <w:abstractNumId w:val="139"/>
  </w:num>
  <w:num w:numId="59" w16cid:durableId="1927349189">
    <w:abstractNumId w:val="98"/>
  </w:num>
  <w:num w:numId="60" w16cid:durableId="1891451178">
    <w:abstractNumId w:val="100"/>
  </w:num>
  <w:num w:numId="61" w16cid:durableId="1633318468">
    <w:abstractNumId w:val="72"/>
  </w:num>
  <w:num w:numId="62" w16cid:durableId="1159226385">
    <w:abstractNumId w:val="128"/>
  </w:num>
  <w:num w:numId="63" w16cid:durableId="971179362">
    <w:abstractNumId w:val="70"/>
  </w:num>
  <w:num w:numId="64" w16cid:durableId="2091927465">
    <w:abstractNumId w:val="20"/>
  </w:num>
  <w:num w:numId="65" w16cid:durableId="1002390392">
    <w:abstractNumId w:val="106"/>
  </w:num>
  <w:num w:numId="66" w16cid:durableId="796407927">
    <w:abstractNumId w:val="53"/>
  </w:num>
  <w:num w:numId="67" w16cid:durableId="74593960">
    <w:abstractNumId w:val="130"/>
  </w:num>
  <w:num w:numId="68" w16cid:durableId="436946761">
    <w:abstractNumId w:val="23"/>
  </w:num>
  <w:num w:numId="69" w16cid:durableId="249194342">
    <w:abstractNumId w:val="133"/>
  </w:num>
  <w:num w:numId="70" w16cid:durableId="1182283832">
    <w:abstractNumId w:val="134"/>
  </w:num>
  <w:num w:numId="71" w16cid:durableId="675229966">
    <w:abstractNumId w:val="33"/>
  </w:num>
  <w:num w:numId="72" w16cid:durableId="1069114376">
    <w:abstractNumId w:val="99"/>
  </w:num>
  <w:num w:numId="73" w16cid:durableId="1867598741">
    <w:abstractNumId w:val="103"/>
  </w:num>
  <w:num w:numId="74" w16cid:durableId="1939017942">
    <w:abstractNumId w:val="27"/>
  </w:num>
  <w:num w:numId="75" w16cid:durableId="1515731255">
    <w:abstractNumId w:val="58"/>
  </w:num>
  <w:num w:numId="76" w16cid:durableId="242833961">
    <w:abstractNumId w:val="28"/>
  </w:num>
  <w:num w:numId="77" w16cid:durableId="1626808126">
    <w:abstractNumId w:val="76"/>
  </w:num>
  <w:num w:numId="78" w16cid:durableId="378406302">
    <w:abstractNumId w:val="66"/>
  </w:num>
  <w:num w:numId="79" w16cid:durableId="109328353">
    <w:abstractNumId w:val="114"/>
  </w:num>
  <w:num w:numId="80" w16cid:durableId="1236478031">
    <w:abstractNumId w:val="52"/>
  </w:num>
  <w:num w:numId="81" w16cid:durableId="507016235">
    <w:abstractNumId w:val="101"/>
  </w:num>
  <w:num w:numId="82" w16cid:durableId="926353867">
    <w:abstractNumId w:val="120"/>
  </w:num>
  <w:num w:numId="83" w16cid:durableId="2145731074">
    <w:abstractNumId w:val="14"/>
  </w:num>
  <w:num w:numId="84" w16cid:durableId="481391446">
    <w:abstractNumId w:val="118"/>
  </w:num>
  <w:num w:numId="85" w16cid:durableId="1727685752">
    <w:abstractNumId w:val="65"/>
  </w:num>
  <w:num w:numId="86" w16cid:durableId="236474596">
    <w:abstractNumId w:val="129"/>
  </w:num>
  <w:num w:numId="87" w16cid:durableId="788940423">
    <w:abstractNumId w:val="115"/>
  </w:num>
  <w:num w:numId="88" w16cid:durableId="674891392">
    <w:abstractNumId w:val="11"/>
  </w:num>
  <w:num w:numId="89" w16cid:durableId="605692019">
    <w:abstractNumId w:val="50"/>
  </w:num>
  <w:num w:numId="90" w16cid:durableId="79835237">
    <w:abstractNumId w:val="74"/>
  </w:num>
  <w:num w:numId="91" w16cid:durableId="1785535612">
    <w:abstractNumId w:val="131"/>
  </w:num>
  <w:num w:numId="92" w16cid:durableId="1738818139">
    <w:abstractNumId w:val="102"/>
  </w:num>
  <w:num w:numId="93" w16cid:durableId="6905475">
    <w:abstractNumId w:val="35"/>
  </w:num>
  <w:num w:numId="94" w16cid:durableId="402947949">
    <w:abstractNumId w:val="75"/>
  </w:num>
  <w:num w:numId="95" w16cid:durableId="972061870">
    <w:abstractNumId w:val="40"/>
  </w:num>
  <w:num w:numId="96" w16cid:durableId="1287929292">
    <w:abstractNumId w:val="84"/>
  </w:num>
  <w:num w:numId="97" w16cid:durableId="1225027703">
    <w:abstractNumId w:val="86"/>
  </w:num>
  <w:num w:numId="98" w16cid:durableId="1170172317">
    <w:abstractNumId w:val="16"/>
  </w:num>
  <w:num w:numId="99" w16cid:durableId="1164392512">
    <w:abstractNumId w:val="79"/>
  </w:num>
  <w:num w:numId="100" w16cid:durableId="1310941263">
    <w:abstractNumId w:val="95"/>
  </w:num>
  <w:num w:numId="101" w16cid:durableId="1565145597">
    <w:abstractNumId w:val="97"/>
  </w:num>
  <w:num w:numId="102" w16cid:durableId="674382296">
    <w:abstractNumId w:val="80"/>
  </w:num>
  <w:num w:numId="103" w16cid:durableId="1895703297">
    <w:abstractNumId w:val="15"/>
  </w:num>
  <w:num w:numId="104" w16cid:durableId="42601072">
    <w:abstractNumId w:val="43"/>
  </w:num>
  <w:num w:numId="105" w16cid:durableId="974213662">
    <w:abstractNumId w:val="19"/>
  </w:num>
  <w:num w:numId="106" w16cid:durableId="433018304">
    <w:abstractNumId w:val="113"/>
  </w:num>
  <w:num w:numId="107" w16cid:durableId="798379837">
    <w:abstractNumId w:val="67"/>
  </w:num>
  <w:num w:numId="108" w16cid:durableId="412824079">
    <w:abstractNumId w:val="77"/>
  </w:num>
  <w:num w:numId="109" w16cid:durableId="948783479">
    <w:abstractNumId w:val="111"/>
  </w:num>
  <w:num w:numId="110" w16cid:durableId="449784665">
    <w:abstractNumId w:val="104"/>
  </w:num>
  <w:num w:numId="111" w16cid:durableId="1196893425">
    <w:abstractNumId w:val="64"/>
  </w:num>
  <w:num w:numId="112" w16cid:durableId="1961376420">
    <w:abstractNumId w:val="78"/>
  </w:num>
  <w:num w:numId="113" w16cid:durableId="27071308">
    <w:abstractNumId w:val="121"/>
  </w:num>
  <w:num w:numId="114" w16cid:durableId="1270889356">
    <w:abstractNumId w:val="42"/>
  </w:num>
  <w:num w:numId="115" w16cid:durableId="615721327">
    <w:abstractNumId w:val="83"/>
  </w:num>
  <w:num w:numId="116" w16cid:durableId="1300576828">
    <w:abstractNumId w:val="81"/>
  </w:num>
  <w:num w:numId="117" w16cid:durableId="892932722">
    <w:abstractNumId w:val="87"/>
  </w:num>
  <w:num w:numId="118" w16cid:durableId="442305105">
    <w:abstractNumId w:val="132"/>
  </w:num>
  <w:num w:numId="119" w16cid:durableId="1733238704">
    <w:abstractNumId w:val="117"/>
  </w:num>
  <w:num w:numId="120" w16cid:durableId="1837070275">
    <w:abstractNumId w:val="71"/>
  </w:num>
  <w:num w:numId="121" w16cid:durableId="625966365">
    <w:abstractNumId w:val="48"/>
  </w:num>
  <w:num w:numId="122" w16cid:durableId="1091198486">
    <w:abstractNumId w:val="73"/>
  </w:num>
  <w:num w:numId="123" w16cid:durableId="1892500921">
    <w:abstractNumId w:val="34"/>
  </w:num>
  <w:num w:numId="124" w16cid:durableId="1242063808">
    <w:abstractNumId w:val="22"/>
  </w:num>
  <w:num w:numId="125" w16cid:durableId="1408727048">
    <w:abstractNumId w:val="63"/>
  </w:num>
  <w:num w:numId="126" w16cid:durableId="1699702376">
    <w:abstractNumId w:val="116"/>
  </w:num>
  <w:num w:numId="127" w16cid:durableId="153837350">
    <w:abstractNumId w:val="13"/>
  </w:num>
  <w:num w:numId="128" w16cid:durableId="2115978545">
    <w:abstractNumId w:val="62"/>
  </w:num>
  <w:num w:numId="129" w16cid:durableId="700011484">
    <w:abstractNumId w:val="59"/>
  </w:num>
  <w:num w:numId="130" w16cid:durableId="1556506089">
    <w:abstractNumId w:val="88"/>
  </w:num>
  <w:num w:numId="131" w16cid:durableId="190530827">
    <w:abstractNumId w:val="37"/>
  </w:num>
  <w:num w:numId="132" w16cid:durableId="608510291">
    <w:abstractNumId w:val="45"/>
  </w:num>
  <w:num w:numId="133" w16cid:durableId="1509905985">
    <w:abstractNumId w:val="82"/>
  </w:num>
  <w:num w:numId="134" w16cid:durableId="2122216395">
    <w:abstractNumId w:val="137"/>
  </w:num>
  <w:num w:numId="135" w16cid:durableId="1217937357">
    <w:abstractNumId w:val="119"/>
  </w:num>
  <w:num w:numId="136" w16cid:durableId="1756709354">
    <w:abstractNumId w:val="18"/>
  </w:num>
  <w:num w:numId="137" w16cid:durableId="1655184225">
    <w:abstractNumId w:val="32"/>
  </w:num>
  <w:num w:numId="138" w16cid:durableId="1422680877">
    <w:abstractNumId w:val="26"/>
  </w:num>
  <w:num w:numId="139" w16cid:durableId="1032731261">
    <w:abstractNumId w:val="44"/>
  </w:num>
  <w:num w:numId="140" w16cid:durableId="549725669">
    <w:abstractNumId w:val="126"/>
  </w:num>
  <w:num w:numId="141" w16cid:durableId="1184319147">
    <w:abstractNumId w:val="105"/>
  </w:num>
  <w:num w:numId="142" w16cid:durableId="10615168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D0"/>
    <w:rsid w:val="002554CD"/>
    <w:rsid w:val="00293B83"/>
    <w:rsid w:val="002B4294"/>
    <w:rsid w:val="00306C08"/>
    <w:rsid w:val="00333D0D"/>
    <w:rsid w:val="003D50D0"/>
    <w:rsid w:val="004B3484"/>
    <w:rsid w:val="004C049F"/>
    <w:rsid w:val="005000E2"/>
    <w:rsid w:val="0056279C"/>
    <w:rsid w:val="006A3CE7"/>
    <w:rsid w:val="008E5E63"/>
    <w:rsid w:val="00925268"/>
    <w:rsid w:val="009B1931"/>
    <w:rsid w:val="00B53FFC"/>
    <w:rsid w:val="00BC0940"/>
    <w:rsid w:val="00C60014"/>
    <w:rsid w:val="00C6554A"/>
    <w:rsid w:val="00E51487"/>
    <w:rsid w:val="00EC02FB"/>
    <w:rsid w:val="00ED2A7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62F11"/>
  <w15:chartTrackingRefBased/>
  <w15:docId w15:val="{1E9D0A13-4BB2-4DF0-A19A-C80DFA3E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3D50D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3D50D0"/>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BC0940"/>
    <w:rPr>
      <w:color w:val="605E5C"/>
      <w:shd w:val="clear" w:color="auto" w:fill="E1DFDD"/>
    </w:rPr>
  </w:style>
  <w:style w:type="paragraph" w:styleId="ListParagraph">
    <w:name w:val="List Paragraph"/>
    <w:basedOn w:val="Normal"/>
    <w:uiPriority w:val="34"/>
    <w:unhideWhenUsed/>
    <w:qFormat/>
    <w:rsid w:val="0092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5055">
      <w:bodyDiv w:val="1"/>
      <w:marLeft w:val="0"/>
      <w:marRight w:val="0"/>
      <w:marTop w:val="0"/>
      <w:marBottom w:val="0"/>
      <w:divBdr>
        <w:top w:val="none" w:sz="0" w:space="0" w:color="auto"/>
        <w:left w:val="none" w:sz="0" w:space="0" w:color="auto"/>
        <w:bottom w:val="none" w:sz="0" w:space="0" w:color="auto"/>
        <w:right w:val="none" w:sz="0" w:space="0" w:color="auto"/>
      </w:divBdr>
    </w:div>
    <w:div w:id="127936752">
      <w:bodyDiv w:val="1"/>
      <w:marLeft w:val="0"/>
      <w:marRight w:val="0"/>
      <w:marTop w:val="0"/>
      <w:marBottom w:val="0"/>
      <w:divBdr>
        <w:top w:val="none" w:sz="0" w:space="0" w:color="auto"/>
        <w:left w:val="none" w:sz="0" w:space="0" w:color="auto"/>
        <w:bottom w:val="none" w:sz="0" w:space="0" w:color="auto"/>
        <w:right w:val="none" w:sz="0" w:space="0" w:color="auto"/>
      </w:divBdr>
    </w:div>
    <w:div w:id="130902752">
      <w:bodyDiv w:val="1"/>
      <w:marLeft w:val="0"/>
      <w:marRight w:val="0"/>
      <w:marTop w:val="0"/>
      <w:marBottom w:val="0"/>
      <w:divBdr>
        <w:top w:val="none" w:sz="0" w:space="0" w:color="auto"/>
        <w:left w:val="none" w:sz="0" w:space="0" w:color="auto"/>
        <w:bottom w:val="none" w:sz="0" w:space="0" w:color="auto"/>
        <w:right w:val="none" w:sz="0" w:space="0" w:color="auto"/>
      </w:divBdr>
    </w:div>
    <w:div w:id="133328552">
      <w:bodyDiv w:val="1"/>
      <w:marLeft w:val="0"/>
      <w:marRight w:val="0"/>
      <w:marTop w:val="0"/>
      <w:marBottom w:val="0"/>
      <w:divBdr>
        <w:top w:val="none" w:sz="0" w:space="0" w:color="auto"/>
        <w:left w:val="none" w:sz="0" w:space="0" w:color="auto"/>
        <w:bottom w:val="none" w:sz="0" w:space="0" w:color="auto"/>
        <w:right w:val="none" w:sz="0" w:space="0" w:color="auto"/>
      </w:divBdr>
    </w:div>
    <w:div w:id="170803842">
      <w:bodyDiv w:val="1"/>
      <w:marLeft w:val="0"/>
      <w:marRight w:val="0"/>
      <w:marTop w:val="0"/>
      <w:marBottom w:val="0"/>
      <w:divBdr>
        <w:top w:val="none" w:sz="0" w:space="0" w:color="auto"/>
        <w:left w:val="none" w:sz="0" w:space="0" w:color="auto"/>
        <w:bottom w:val="none" w:sz="0" w:space="0" w:color="auto"/>
        <w:right w:val="none" w:sz="0" w:space="0" w:color="auto"/>
      </w:divBdr>
    </w:div>
    <w:div w:id="399404055">
      <w:bodyDiv w:val="1"/>
      <w:marLeft w:val="0"/>
      <w:marRight w:val="0"/>
      <w:marTop w:val="0"/>
      <w:marBottom w:val="0"/>
      <w:divBdr>
        <w:top w:val="none" w:sz="0" w:space="0" w:color="auto"/>
        <w:left w:val="none" w:sz="0" w:space="0" w:color="auto"/>
        <w:bottom w:val="none" w:sz="0" w:space="0" w:color="auto"/>
        <w:right w:val="none" w:sz="0" w:space="0" w:color="auto"/>
      </w:divBdr>
    </w:div>
    <w:div w:id="416638114">
      <w:bodyDiv w:val="1"/>
      <w:marLeft w:val="0"/>
      <w:marRight w:val="0"/>
      <w:marTop w:val="0"/>
      <w:marBottom w:val="0"/>
      <w:divBdr>
        <w:top w:val="none" w:sz="0" w:space="0" w:color="auto"/>
        <w:left w:val="none" w:sz="0" w:space="0" w:color="auto"/>
        <w:bottom w:val="none" w:sz="0" w:space="0" w:color="auto"/>
        <w:right w:val="none" w:sz="0" w:space="0" w:color="auto"/>
      </w:divBdr>
      <w:divsChild>
        <w:div w:id="702247429">
          <w:marLeft w:val="0"/>
          <w:marRight w:val="0"/>
          <w:marTop w:val="0"/>
          <w:marBottom w:val="0"/>
          <w:divBdr>
            <w:top w:val="none" w:sz="0" w:space="0" w:color="auto"/>
            <w:left w:val="none" w:sz="0" w:space="0" w:color="auto"/>
            <w:bottom w:val="none" w:sz="0" w:space="0" w:color="auto"/>
            <w:right w:val="none" w:sz="0" w:space="0" w:color="auto"/>
          </w:divBdr>
          <w:divsChild>
            <w:div w:id="1822112481">
              <w:marLeft w:val="0"/>
              <w:marRight w:val="0"/>
              <w:marTop w:val="0"/>
              <w:marBottom w:val="0"/>
              <w:divBdr>
                <w:top w:val="none" w:sz="0" w:space="0" w:color="auto"/>
                <w:left w:val="none" w:sz="0" w:space="0" w:color="auto"/>
                <w:bottom w:val="none" w:sz="0" w:space="0" w:color="auto"/>
                <w:right w:val="none" w:sz="0" w:space="0" w:color="auto"/>
              </w:divBdr>
            </w:div>
            <w:div w:id="1366247894">
              <w:marLeft w:val="0"/>
              <w:marRight w:val="0"/>
              <w:marTop w:val="0"/>
              <w:marBottom w:val="0"/>
              <w:divBdr>
                <w:top w:val="none" w:sz="0" w:space="0" w:color="auto"/>
                <w:left w:val="none" w:sz="0" w:space="0" w:color="auto"/>
                <w:bottom w:val="none" w:sz="0" w:space="0" w:color="auto"/>
                <w:right w:val="none" w:sz="0" w:space="0" w:color="auto"/>
              </w:divBdr>
              <w:divsChild>
                <w:div w:id="1746952908">
                  <w:marLeft w:val="0"/>
                  <w:marRight w:val="0"/>
                  <w:marTop w:val="0"/>
                  <w:marBottom w:val="0"/>
                  <w:divBdr>
                    <w:top w:val="none" w:sz="0" w:space="0" w:color="auto"/>
                    <w:left w:val="none" w:sz="0" w:space="0" w:color="auto"/>
                    <w:bottom w:val="none" w:sz="0" w:space="0" w:color="auto"/>
                    <w:right w:val="none" w:sz="0" w:space="0" w:color="auto"/>
                  </w:divBdr>
                </w:div>
              </w:divsChild>
            </w:div>
            <w:div w:id="287470838">
              <w:marLeft w:val="0"/>
              <w:marRight w:val="0"/>
              <w:marTop w:val="0"/>
              <w:marBottom w:val="0"/>
              <w:divBdr>
                <w:top w:val="none" w:sz="0" w:space="0" w:color="auto"/>
                <w:left w:val="none" w:sz="0" w:space="0" w:color="auto"/>
                <w:bottom w:val="none" w:sz="0" w:space="0" w:color="auto"/>
                <w:right w:val="none" w:sz="0" w:space="0" w:color="auto"/>
              </w:divBdr>
              <w:divsChild>
                <w:div w:id="5649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13">
      <w:bodyDiv w:val="1"/>
      <w:marLeft w:val="0"/>
      <w:marRight w:val="0"/>
      <w:marTop w:val="0"/>
      <w:marBottom w:val="0"/>
      <w:divBdr>
        <w:top w:val="none" w:sz="0" w:space="0" w:color="auto"/>
        <w:left w:val="none" w:sz="0" w:space="0" w:color="auto"/>
        <w:bottom w:val="none" w:sz="0" w:space="0" w:color="auto"/>
        <w:right w:val="none" w:sz="0" w:space="0" w:color="auto"/>
      </w:divBdr>
    </w:div>
    <w:div w:id="562839282">
      <w:bodyDiv w:val="1"/>
      <w:marLeft w:val="0"/>
      <w:marRight w:val="0"/>
      <w:marTop w:val="0"/>
      <w:marBottom w:val="0"/>
      <w:divBdr>
        <w:top w:val="none" w:sz="0" w:space="0" w:color="auto"/>
        <w:left w:val="none" w:sz="0" w:space="0" w:color="auto"/>
        <w:bottom w:val="none" w:sz="0" w:space="0" w:color="auto"/>
        <w:right w:val="none" w:sz="0" w:space="0" w:color="auto"/>
      </w:divBdr>
    </w:div>
    <w:div w:id="614750405">
      <w:bodyDiv w:val="1"/>
      <w:marLeft w:val="0"/>
      <w:marRight w:val="0"/>
      <w:marTop w:val="0"/>
      <w:marBottom w:val="0"/>
      <w:divBdr>
        <w:top w:val="none" w:sz="0" w:space="0" w:color="auto"/>
        <w:left w:val="none" w:sz="0" w:space="0" w:color="auto"/>
        <w:bottom w:val="none" w:sz="0" w:space="0" w:color="auto"/>
        <w:right w:val="none" w:sz="0" w:space="0" w:color="auto"/>
      </w:divBdr>
    </w:div>
    <w:div w:id="640497260">
      <w:bodyDiv w:val="1"/>
      <w:marLeft w:val="0"/>
      <w:marRight w:val="0"/>
      <w:marTop w:val="0"/>
      <w:marBottom w:val="0"/>
      <w:divBdr>
        <w:top w:val="none" w:sz="0" w:space="0" w:color="auto"/>
        <w:left w:val="none" w:sz="0" w:space="0" w:color="auto"/>
        <w:bottom w:val="none" w:sz="0" w:space="0" w:color="auto"/>
        <w:right w:val="none" w:sz="0" w:space="0" w:color="auto"/>
      </w:divBdr>
    </w:div>
    <w:div w:id="662047158">
      <w:bodyDiv w:val="1"/>
      <w:marLeft w:val="0"/>
      <w:marRight w:val="0"/>
      <w:marTop w:val="0"/>
      <w:marBottom w:val="0"/>
      <w:divBdr>
        <w:top w:val="none" w:sz="0" w:space="0" w:color="auto"/>
        <w:left w:val="none" w:sz="0" w:space="0" w:color="auto"/>
        <w:bottom w:val="none" w:sz="0" w:space="0" w:color="auto"/>
        <w:right w:val="none" w:sz="0" w:space="0" w:color="auto"/>
      </w:divBdr>
    </w:div>
    <w:div w:id="701397260">
      <w:bodyDiv w:val="1"/>
      <w:marLeft w:val="0"/>
      <w:marRight w:val="0"/>
      <w:marTop w:val="0"/>
      <w:marBottom w:val="0"/>
      <w:divBdr>
        <w:top w:val="none" w:sz="0" w:space="0" w:color="auto"/>
        <w:left w:val="none" w:sz="0" w:space="0" w:color="auto"/>
        <w:bottom w:val="none" w:sz="0" w:space="0" w:color="auto"/>
        <w:right w:val="none" w:sz="0" w:space="0" w:color="auto"/>
      </w:divBdr>
    </w:div>
    <w:div w:id="729379061">
      <w:bodyDiv w:val="1"/>
      <w:marLeft w:val="0"/>
      <w:marRight w:val="0"/>
      <w:marTop w:val="0"/>
      <w:marBottom w:val="0"/>
      <w:divBdr>
        <w:top w:val="none" w:sz="0" w:space="0" w:color="auto"/>
        <w:left w:val="none" w:sz="0" w:space="0" w:color="auto"/>
        <w:bottom w:val="none" w:sz="0" w:space="0" w:color="auto"/>
        <w:right w:val="none" w:sz="0" w:space="0" w:color="auto"/>
      </w:divBdr>
    </w:div>
    <w:div w:id="739208338">
      <w:bodyDiv w:val="1"/>
      <w:marLeft w:val="0"/>
      <w:marRight w:val="0"/>
      <w:marTop w:val="0"/>
      <w:marBottom w:val="0"/>
      <w:divBdr>
        <w:top w:val="none" w:sz="0" w:space="0" w:color="auto"/>
        <w:left w:val="none" w:sz="0" w:space="0" w:color="auto"/>
        <w:bottom w:val="none" w:sz="0" w:space="0" w:color="auto"/>
        <w:right w:val="none" w:sz="0" w:space="0" w:color="auto"/>
      </w:divBdr>
    </w:div>
    <w:div w:id="848446224">
      <w:bodyDiv w:val="1"/>
      <w:marLeft w:val="0"/>
      <w:marRight w:val="0"/>
      <w:marTop w:val="0"/>
      <w:marBottom w:val="0"/>
      <w:divBdr>
        <w:top w:val="none" w:sz="0" w:space="0" w:color="auto"/>
        <w:left w:val="none" w:sz="0" w:space="0" w:color="auto"/>
        <w:bottom w:val="none" w:sz="0" w:space="0" w:color="auto"/>
        <w:right w:val="none" w:sz="0" w:space="0" w:color="auto"/>
      </w:divBdr>
    </w:div>
    <w:div w:id="848956228">
      <w:bodyDiv w:val="1"/>
      <w:marLeft w:val="0"/>
      <w:marRight w:val="0"/>
      <w:marTop w:val="0"/>
      <w:marBottom w:val="0"/>
      <w:divBdr>
        <w:top w:val="none" w:sz="0" w:space="0" w:color="auto"/>
        <w:left w:val="none" w:sz="0" w:space="0" w:color="auto"/>
        <w:bottom w:val="none" w:sz="0" w:space="0" w:color="auto"/>
        <w:right w:val="none" w:sz="0" w:space="0" w:color="auto"/>
      </w:divBdr>
    </w:div>
    <w:div w:id="1063990514">
      <w:bodyDiv w:val="1"/>
      <w:marLeft w:val="0"/>
      <w:marRight w:val="0"/>
      <w:marTop w:val="0"/>
      <w:marBottom w:val="0"/>
      <w:divBdr>
        <w:top w:val="none" w:sz="0" w:space="0" w:color="auto"/>
        <w:left w:val="none" w:sz="0" w:space="0" w:color="auto"/>
        <w:bottom w:val="none" w:sz="0" w:space="0" w:color="auto"/>
        <w:right w:val="none" w:sz="0" w:space="0" w:color="auto"/>
      </w:divBdr>
    </w:div>
    <w:div w:id="1124467866">
      <w:bodyDiv w:val="1"/>
      <w:marLeft w:val="0"/>
      <w:marRight w:val="0"/>
      <w:marTop w:val="0"/>
      <w:marBottom w:val="0"/>
      <w:divBdr>
        <w:top w:val="none" w:sz="0" w:space="0" w:color="auto"/>
        <w:left w:val="none" w:sz="0" w:space="0" w:color="auto"/>
        <w:bottom w:val="none" w:sz="0" w:space="0" w:color="auto"/>
        <w:right w:val="none" w:sz="0" w:space="0" w:color="auto"/>
      </w:divBdr>
      <w:divsChild>
        <w:div w:id="1477339237">
          <w:marLeft w:val="0"/>
          <w:marRight w:val="0"/>
          <w:marTop w:val="0"/>
          <w:marBottom w:val="0"/>
          <w:divBdr>
            <w:top w:val="none" w:sz="0" w:space="0" w:color="auto"/>
            <w:left w:val="none" w:sz="0" w:space="0" w:color="auto"/>
            <w:bottom w:val="none" w:sz="0" w:space="0" w:color="auto"/>
            <w:right w:val="none" w:sz="0" w:space="0" w:color="auto"/>
          </w:divBdr>
          <w:divsChild>
            <w:div w:id="51320332">
              <w:marLeft w:val="0"/>
              <w:marRight w:val="0"/>
              <w:marTop w:val="0"/>
              <w:marBottom w:val="0"/>
              <w:divBdr>
                <w:top w:val="none" w:sz="0" w:space="0" w:color="auto"/>
                <w:left w:val="none" w:sz="0" w:space="0" w:color="auto"/>
                <w:bottom w:val="none" w:sz="0" w:space="0" w:color="auto"/>
                <w:right w:val="none" w:sz="0" w:space="0" w:color="auto"/>
              </w:divBdr>
            </w:div>
            <w:div w:id="1251549339">
              <w:marLeft w:val="0"/>
              <w:marRight w:val="0"/>
              <w:marTop w:val="0"/>
              <w:marBottom w:val="0"/>
              <w:divBdr>
                <w:top w:val="none" w:sz="0" w:space="0" w:color="auto"/>
                <w:left w:val="none" w:sz="0" w:space="0" w:color="auto"/>
                <w:bottom w:val="none" w:sz="0" w:space="0" w:color="auto"/>
                <w:right w:val="none" w:sz="0" w:space="0" w:color="auto"/>
              </w:divBdr>
              <w:divsChild>
                <w:div w:id="1804150095">
                  <w:marLeft w:val="0"/>
                  <w:marRight w:val="0"/>
                  <w:marTop w:val="0"/>
                  <w:marBottom w:val="0"/>
                  <w:divBdr>
                    <w:top w:val="none" w:sz="0" w:space="0" w:color="auto"/>
                    <w:left w:val="none" w:sz="0" w:space="0" w:color="auto"/>
                    <w:bottom w:val="none" w:sz="0" w:space="0" w:color="auto"/>
                    <w:right w:val="none" w:sz="0" w:space="0" w:color="auto"/>
                  </w:divBdr>
                </w:div>
              </w:divsChild>
            </w:div>
            <w:div w:id="1929650324">
              <w:marLeft w:val="0"/>
              <w:marRight w:val="0"/>
              <w:marTop w:val="0"/>
              <w:marBottom w:val="0"/>
              <w:divBdr>
                <w:top w:val="none" w:sz="0" w:space="0" w:color="auto"/>
                <w:left w:val="none" w:sz="0" w:space="0" w:color="auto"/>
                <w:bottom w:val="none" w:sz="0" w:space="0" w:color="auto"/>
                <w:right w:val="none" w:sz="0" w:space="0" w:color="auto"/>
              </w:divBdr>
              <w:divsChild>
                <w:div w:id="16559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15909">
      <w:bodyDiv w:val="1"/>
      <w:marLeft w:val="0"/>
      <w:marRight w:val="0"/>
      <w:marTop w:val="0"/>
      <w:marBottom w:val="0"/>
      <w:divBdr>
        <w:top w:val="none" w:sz="0" w:space="0" w:color="auto"/>
        <w:left w:val="none" w:sz="0" w:space="0" w:color="auto"/>
        <w:bottom w:val="none" w:sz="0" w:space="0" w:color="auto"/>
        <w:right w:val="none" w:sz="0" w:space="0" w:color="auto"/>
      </w:divBdr>
    </w:div>
    <w:div w:id="1307197996">
      <w:bodyDiv w:val="1"/>
      <w:marLeft w:val="0"/>
      <w:marRight w:val="0"/>
      <w:marTop w:val="0"/>
      <w:marBottom w:val="0"/>
      <w:divBdr>
        <w:top w:val="none" w:sz="0" w:space="0" w:color="auto"/>
        <w:left w:val="none" w:sz="0" w:space="0" w:color="auto"/>
        <w:bottom w:val="none" w:sz="0" w:space="0" w:color="auto"/>
        <w:right w:val="none" w:sz="0" w:space="0" w:color="auto"/>
      </w:divBdr>
    </w:div>
    <w:div w:id="1342320216">
      <w:bodyDiv w:val="1"/>
      <w:marLeft w:val="0"/>
      <w:marRight w:val="0"/>
      <w:marTop w:val="0"/>
      <w:marBottom w:val="0"/>
      <w:divBdr>
        <w:top w:val="none" w:sz="0" w:space="0" w:color="auto"/>
        <w:left w:val="none" w:sz="0" w:space="0" w:color="auto"/>
        <w:bottom w:val="none" w:sz="0" w:space="0" w:color="auto"/>
        <w:right w:val="none" w:sz="0" w:space="0" w:color="auto"/>
      </w:divBdr>
    </w:div>
    <w:div w:id="1487938323">
      <w:bodyDiv w:val="1"/>
      <w:marLeft w:val="0"/>
      <w:marRight w:val="0"/>
      <w:marTop w:val="0"/>
      <w:marBottom w:val="0"/>
      <w:divBdr>
        <w:top w:val="none" w:sz="0" w:space="0" w:color="auto"/>
        <w:left w:val="none" w:sz="0" w:space="0" w:color="auto"/>
        <w:bottom w:val="none" w:sz="0" w:space="0" w:color="auto"/>
        <w:right w:val="none" w:sz="0" w:space="0" w:color="auto"/>
      </w:divBdr>
    </w:div>
    <w:div w:id="150602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ru\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10317</TotalTime>
  <Pages>23</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Joshi</dc:creator>
  <cp:keywords/>
  <dc:description/>
  <cp:lastModifiedBy>Tharun Joshi</cp:lastModifiedBy>
  <cp:revision>2</cp:revision>
  <dcterms:created xsi:type="dcterms:W3CDTF">2024-07-30T16:02:00Z</dcterms:created>
  <dcterms:modified xsi:type="dcterms:W3CDTF">2024-08-06T20:08:00Z</dcterms:modified>
</cp:coreProperties>
</file>